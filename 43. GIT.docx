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1"/>
        <w:tblW w:w="10372" w:type="dxa"/>
        <w:tblLook w:val="04A0" w:firstRow="1" w:lastRow="0" w:firstColumn="1" w:lastColumn="0" w:noHBand="0" w:noVBand="1"/>
      </w:tblPr>
      <w:tblGrid>
        <w:gridCol w:w="10372"/>
      </w:tblGrid>
      <w:tr w:rsidR="00DE5A5C" w:rsidTr="00F06990">
        <w:trPr>
          <w:trHeight w:val="4680"/>
        </w:trPr>
        <w:tc>
          <w:tcPr>
            <w:tcW w:w="10372" w:type="dxa"/>
            <w:tcBorders>
              <w:top w:val="nil"/>
              <w:left w:val="nil"/>
              <w:bottom w:val="nil"/>
              <w:right w:val="nil"/>
            </w:tcBorders>
          </w:tcPr>
          <w:p w:rsidR="00DE5A5C" w:rsidRDefault="00DE5A5C" w:rsidP="00F06990">
            <w:pPr>
              <w:jc w:val="center"/>
              <w:rPr>
                <w:rFonts w:ascii="微软雅黑" w:eastAsia="微软雅黑" w:hAnsi="微软雅黑"/>
                <w:color w:val="FF0000"/>
                <w:sz w:val="48"/>
                <w:szCs w:val="48"/>
              </w:rPr>
            </w:pPr>
            <w:r>
              <w:rPr>
                <w:rFonts w:ascii="微软雅黑" w:eastAsia="微软雅黑" w:hAnsi="微软雅黑"/>
                <w:b/>
                <w:sz w:val="30"/>
                <w:szCs w:val="30"/>
              </w:rPr>
              <w:br w:type="page"/>
            </w:r>
          </w:p>
          <w:p w:rsidR="00DE5A5C" w:rsidRPr="003E51AB" w:rsidRDefault="00DE5A5C" w:rsidP="00F06990">
            <w:pPr>
              <w:jc w:val="center"/>
              <w:rPr>
                <w:rFonts w:ascii="微软雅黑" w:eastAsia="微软雅黑" w:hAnsi="微软雅黑"/>
                <w:sz w:val="48"/>
                <w:szCs w:val="48"/>
              </w:rPr>
            </w:pPr>
            <w:r>
              <w:rPr>
                <w:rFonts w:ascii="微软雅黑" w:eastAsia="微软雅黑" w:hAnsi="微软雅黑" w:hint="eastAsia"/>
                <w:color w:val="FF0000"/>
                <w:sz w:val="48"/>
                <w:szCs w:val="48"/>
              </w:rPr>
              <w:t>文章标题</w:t>
            </w:r>
          </w:p>
        </w:tc>
      </w:tr>
      <w:tr w:rsidR="00DE5A5C" w:rsidTr="00F06990">
        <w:trPr>
          <w:trHeight w:val="3569"/>
        </w:trPr>
        <w:tc>
          <w:tcPr>
            <w:tcW w:w="10372" w:type="dxa"/>
            <w:tcBorders>
              <w:top w:val="nil"/>
              <w:left w:val="nil"/>
              <w:bottom w:val="thinThickSmallGap" w:sz="24" w:space="0" w:color="4F81BD" w:themeColor="accent1"/>
              <w:right w:val="nil"/>
            </w:tcBorders>
          </w:tcPr>
          <w:p w:rsidR="00DE5A5C" w:rsidRDefault="00DE5A5C" w:rsidP="00F06990">
            <w:pPr>
              <w:jc w:val="center"/>
            </w:pPr>
          </w:p>
          <w:p w:rsidR="00DE5A5C" w:rsidRPr="003B06DE" w:rsidRDefault="00DE5A5C" w:rsidP="00F06990">
            <w:pPr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r w:rsidRPr="003B06DE">
              <w:rPr>
                <w:rFonts w:asciiTheme="minorEastAsia" w:eastAsiaTheme="minorEastAsia" w:hAnsiTheme="minorEastAsia" w:hint="eastAsia"/>
                <w:b/>
                <w:sz w:val="32"/>
              </w:rPr>
              <w:t>作者</w:t>
            </w:r>
            <w:r w:rsidRPr="003B06DE">
              <w:rPr>
                <w:rFonts w:asciiTheme="minorEastAsia" w:eastAsiaTheme="minorEastAsia" w:hAnsiTheme="minorEastAsia"/>
                <w:b/>
                <w:sz w:val="32"/>
              </w:rPr>
              <w:t>：</w:t>
            </w:r>
          </w:p>
          <w:p w:rsidR="00DE5A5C" w:rsidRPr="003B06DE" w:rsidRDefault="00DE5A5C" w:rsidP="00F06990">
            <w:pPr>
              <w:jc w:val="center"/>
              <w:rPr>
                <w:rFonts w:asciiTheme="minorEastAsia" w:eastAsiaTheme="minorEastAsia" w:hAnsiTheme="minorEastAsia"/>
                <w:b/>
                <w:sz w:val="28"/>
              </w:rPr>
            </w:pPr>
            <w:r w:rsidRPr="003B06DE">
              <w:rPr>
                <w:rFonts w:asciiTheme="minorEastAsia" w:eastAsiaTheme="minorEastAsia" w:hAnsiTheme="minorEastAsia" w:hint="eastAsia"/>
                <w:b/>
                <w:sz w:val="28"/>
              </w:rPr>
              <w:t>归档</w:t>
            </w:r>
            <w:r w:rsidRPr="003B06DE">
              <w:rPr>
                <w:rFonts w:asciiTheme="minorEastAsia" w:eastAsiaTheme="minorEastAsia" w:hAnsiTheme="minorEastAsia"/>
                <w:b/>
                <w:sz w:val="28"/>
              </w:rPr>
              <w:t>：学习笔记</w:t>
            </w:r>
          </w:p>
          <w:p w:rsidR="00DE5A5C" w:rsidRPr="003B06DE" w:rsidRDefault="00DE5A5C" w:rsidP="00F06990">
            <w:pPr>
              <w:jc w:val="center"/>
              <w:rPr>
                <w:rFonts w:asciiTheme="minorEastAsia" w:eastAsiaTheme="minorEastAsia" w:hAnsiTheme="minorEastAsia"/>
                <w:b/>
                <w:sz w:val="28"/>
              </w:rPr>
            </w:pPr>
          </w:p>
          <w:p w:rsidR="00DE5A5C" w:rsidRDefault="00DE5A5C" w:rsidP="00F06990"/>
        </w:tc>
      </w:tr>
      <w:tr w:rsidR="00DE5A5C" w:rsidTr="00F06990">
        <w:trPr>
          <w:trHeight w:val="1750"/>
        </w:trPr>
        <w:tc>
          <w:tcPr>
            <w:tcW w:w="10372" w:type="dxa"/>
            <w:tcBorders>
              <w:top w:val="thinThickSmallGap" w:sz="24" w:space="0" w:color="4F81BD" w:themeColor="accent1"/>
              <w:left w:val="nil"/>
              <w:bottom w:val="dotted" w:sz="4" w:space="0" w:color="4F81BD" w:themeColor="accent1"/>
              <w:right w:val="nil"/>
            </w:tcBorders>
          </w:tcPr>
          <w:p w:rsidR="00DE5A5C" w:rsidRPr="003B06DE" w:rsidRDefault="00DE5A5C" w:rsidP="00F06990">
            <w:pPr>
              <w:rPr>
                <w:b/>
              </w:rPr>
            </w:pPr>
            <w:r w:rsidRPr="003B06DE">
              <w:rPr>
                <w:rFonts w:hint="eastAsia"/>
                <w:b/>
              </w:rPr>
              <w:t>快捷键：</w:t>
            </w:r>
          </w:p>
          <w:p w:rsidR="00DE5A5C" w:rsidRDefault="00DE5A5C" w:rsidP="00F06990">
            <w:pPr>
              <w:ind w:firstLineChars="200" w:firstLine="480"/>
            </w:pPr>
            <w:r>
              <w:rPr>
                <w:rFonts w:hint="eastAsia"/>
              </w:rPr>
              <w:t>Ctrl</w:t>
            </w:r>
            <w:r>
              <w:t xml:space="preserve"> + 1    </w:t>
            </w: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1</w:t>
            </w:r>
          </w:p>
          <w:p w:rsidR="00DE5A5C" w:rsidRDefault="00DE5A5C" w:rsidP="00F06990">
            <w:pPr>
              <w:ind w:firstLineChars="200" w:firstLine="480"/>
            </w:pPr>
            <w:r>
              <w:t xml:space="preserve">Ctrl + 2    </w:t>
            </w: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2</w:t>
            </w:r>
          </w:p>
          <w:p w:rsidR="00DE5A5C" w:rsidRDefault="00DE5A5C" w:rsidP="00F06990">
            <w:pPr>
              <w:ind w:firstLineChars="200" w:firstLine="480"/>
            </w:pPr>
            <w:r>
              <w:t xml:space="preserve">Ctrl + 3    </w:t>
            </w:r>
            <w:r w:rsidR="00C647D2">
              <w:rPr>
                <w:rFonts w:hint="eastAsia"/>
              </w:rPr>
              <w:t>标题</w:t>
            </w:r>
            <w:r w:rsidR="00C647D2">
              <w:rPr>
                <w:rFonts w:hint="eastAsia"/>
              </w:rPr>
              <w:t>3</w:t>
            </w:r>
          </w:p>
          <w:p w:rsidR="00DE5A5C" w:rsidRDefault="00DE5A5C" w:rsidP="00F06990">
            <w:pPr>
              <w:ind w:firstLineChars="200" w:firstLine="480"/>
            </w:pPr>
            <w:r>
              <w:t xml:space="preserve">Ctrl + 4    </w:t>
            </w:r>
            <w:r w:rsidR="00C647D2">
              <w:rPr>
                <w:rFonts w:hint="eastAsia"/>
              </w:rPr>
              <w:t>实例</w:t>
            </w:r>
          </w:p>
          <w:p w:rsidR="00DE5A5C" w:rsidRDefault="00DE5A5C" w:rsidP="00DF159B">
            <w:pPr>
              <w:tabs>
                <w:tab w:val="left" w:pos="4110"/>
              </w:tabs>
              <w:ind w:firstLineChars="200" w:firstLine="480"/>
            </w:pPr>
            <w:r>
              <w:t xml:space="preserve">Ctrl + 5    </w:t>
            </w:r>
            <w:r w:rsidR="0063113A">
              <w:rPr>
                <w:rFonts w:hint="eastAsia"/>
              </w:rPr>
              <w:t>程序</w:t>
            </w:r>
            <w:r w:rsidR="0063113A">
              <w:t>代码</w:t>
            </w:r>
            <w:r w:rsidR="00DF159B">
              <w:tab/>
            </w:r>
          </w:p>
          <w:p w:rsidR="00DE5A5C" w:rsidRDefault="00DE5A5C" w:rsidP="0063113A">
            <w:pPr>
              <w:ind w:firstLineChars="200" w:firstLine="480"/>
            </w:pPr>
            <w:r>
              <w:rPr>
                <w:rFonts w:hint="eastAsia"/>
              </w:rPr>
              <w:t>Ctrl</w:t>
            </w:r>
            <w:r>
              <w:t xml:space="preserve"> + 6    </w:t>
            </w:r>
            <w:r w:rsidR="0063113A">
              <w:rPr>
                <w:rFonts w:hint="eastAsia"/>
              </w:rPr>
              <w:t>正文</w:t>
            </w:r>
          </w:p>
        </w:tc>
      </w:tr>
      <w:tr w:rsidR="00DE5A5C" w:rsidTr="00F06990">
        <w:trPr>
          <w:trHeight w:val="1814"/>
        </w:trPr>
        <w:tc>
          <w:tcPr>
            <w:tcW w:w="10372" w:type="dxa"/>
            <w:tcBorders>
              <w:top w:val="dotted" w:sz="4" w:space="0" w:color="4F81BD" w:themeColor="accent1"/>
              <w:left w:val="nil"/>
              <w:bottom w:val="nil"/>
              <w:right w:val="nil"/>
            </w:tcBorders>
          </w:tcPr>
          <w:p w:rsidR="00DE5A5C" w:rsidRPr="003B06DE" w:rsidRDefault="00DE5A5C" w:rsidP="00F06990">
            <w:pPr>
              <w:rPr>
                <w:b/>
              </w:rPr>
            </w:pPr>
            <w:r w:rsidRPr="003B06DE">
              <w:rPr>
                <w:rFonts w:hint="eastAsia"/>
                <w:b/>
              </w:rPr>
              <w:t>格式</w:t>
            </w:r>
            <w:r w:rsidRPr="003B06DE">
              <w:rPr>
                <w:b/>
              </w:rPr>
              <w:t>说明</w:t>
            </w:r>
            <w:r w:rsidRPr="003B06DE">
              <w:rPr>
                <w:rFonts w:hint="eastAsia"/>
                <w:b/>
              </w:rPr>
              <w:t>：</w:t>
            </w:r>
          </w:p>
          <w:p w:rsidR="00DE5A5C" w:rsidRDefault="00DE5A5C" w:rsidP="00F06990">
            <w:pPr>
              <w:ind w:firstLineChars="200" w:firstLine="480"/>
              <w:rPr>
                <w:color w:val="0000FF"/>
              </w:rPr>
            </w:pPr>
            <w:r w:rsidRPr="0000337C">
              <w:rPr>
                <w:rFonts w:hint="eastAsia"/>
                <w:color w:val="0000FF"/>
              </w:rPr>
              <w:t>蓝色</w:t>
            </w:r>
            <w:r w:rsidRPr="0000337C">
              <w:rPr>
                <w:color w:val="0000FF"/>
              </w:rPr>
              <w:t>字体：注释</w:t>
            </w:r>
          </w:p>
          <w:p w:rsidR="00DE5A5C" w:rsidRDefault="00DE5A5C" w:rsidP="00F06990">
            <w:pPr>
              <w:ind w:firstLineChars="200" w:firstLine="480"/>
            </w:pPr>
            <w:r w:rsidRPr="00103058">
              <w:rPr>
                <w:rFonts w:hint="eastAsia"/>
                <w:highlight w:val="yellow"/>
              </w:rPr>
              <w:t>黄色</w:t>
            </w:r>
            <w:r w:rsidRPr="00103058">
              <w:rPr>
                <w:highlight w:val="yellow"/>
              </w:rPr>
              <w:t>背景：</w:t>
            </w:r>
            <w:r w:rsidRPr="00103058">
              <w:rPr>
                <w:rFonts w:hint="eastAsia"/>
                <w:highlight w:val="yellow"/>
              </w:rPr>
              <w:t>重要</w:t>
            </w:r>
          </w:p>
          <w:p w:rsidR="00DE5A5C" w:rsidRPr="0063113A" w:rsidRDefault="00DE5A5C" w:rsidP="0063113A">
            <w:pPr>
              <w:ind w:firstLineChars="200" w:firstLine="480"/>
            </w:pPr>
            <w:r w:rsidRPr="00103058">
              <w:rPr>
                <w:rFonts w:hint="eastAsia"/>
                <w:highlight w:val="green"/>
              </w:rPr>
              <w:t>绿色</w:t>
            </w:r>
            <w:r w:rsidRPr="00103058">
              <w:rPr>
                <w:highlight w:val="green"/>
              </w:rPr>
              <w:t>背景：注意</w:t>
            </w:r>
          </w:p>
        </w:tc>
      </w:tr>
    </w:tbl>
    <w:p w:rsidR="00406ED3" w:rsidRDefault="00406ED3">
      <w:pPr>
        <w:widowControl/>
        <w:spacing w:line="240" w:lineRule="auto"/>
        <w:rPr>
          <w:rFonts w:ascii="微软雅黑" w:eastAsia="微软雅黑" w:hAnsi="微软雅黑"/>
          <w:b/>
          <w:sz w:val="30"/>
          <w:szCs w:val="30"/>
        </w:rPr>
        <w:sectPr w:rsidR="00406ED3" w:rsidSect="002C1EA0">
          <w:headerReference w:type="default" r:id="rId8"/>
          <w:pgSz w:w="11906" w:h="16838"/>
          <w:pgMar w:top="720" w:right="720" w:bottom="720" w:left="720" w:header="851" w:footer="992" w:gutter="0"/>
          <w:pgNumType w:fmt="upperRoman" w:start="1"/>
          <w:cols w:space="720"/>
          <w:docGrid w:type="lines" w:linePitch="312"/>
        </w:sectPr>
      </w:pPr>
    </w:p>
    <w:p w:rsidR="00F35D41" w:rsidRPr="005547BA" w:rsidRDefault="001E3A02" w:rsidP="00AB2F9F">
      <w:pPr>
        <w:jc w:val="center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drawing>
          <wp:inline distT="0" distB="0" distL="0" distR="0">
            <wp:extent cx="6485296" cy="834013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老男孩linux运维实战培训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12"/>
                    <a:stretch/>
                  </pic:blipFill>
                  <pic:spPr bwMode="auto">
                    <a:xfrm>
                      <a:off x="0" y="0"/>
                      <a:ext cx="6486157" cy="834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79A5" w:rsidRDefault="00AC79A5" w:rsidP="00172FD4">
      <w:pPr>
        <w:shd w:val="clear" w:color="auto" w:fill="FF0000"/>
        <w:spacing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老男孩教育</w:t>
      </w:r>
      <w:r>
        <w:rPr>
          <w:rFonts w:ascii="宋体" w:hAnsi="宋体"/>
          <w:b/>
          <w:szCs w:val="21"/>
        </w:rPr>
        <w:t>教学核心思想</w:t>
      </w:r>
      <w:r>
        <w:rPr>
          <w:rFonts w:ascii="宋体" w:hAnsi="宋体" w:hint="eastAsia"/>
          <w:b/>
          <w:szCs w:val="21"/>
        </w:rPr>
        <w:t>6重：重目标、重思路、重方法、重实践、重习惯、重总结</w:t>
      </w:r>
    </w:p>
    <w:p w:rsidR="00AC79A5" w:rsidRPr="00172FD4" w:rsidRDefault="00AC79A5" w:rsidP="00AC79A5">
      <w:pPr>
        <w:shd w:val="clear" w:color="auto" w:fill="FFFF00"/>
        <w:jc w:val="center"/>
        <w:rPr>
          <w:rFonts w:ascii="Arial Black" w:hAnsi="Arial Black"/>
          <w:b/>
          <w:sz w:val="28"/>
          <w:szCs w:val="21"/>
        </w:rPr>
      </w:pPr>
      <w:r w:rsidRPr="00172FD4">
        <w:rPr>
          <w:rFonts w:ascii="Arial Black" w:hAnsi="Arial Black" w:hint="eastAsia"/>
          <w:b/>
          <w:sz w:val="28"/>
          <w:szCs w:val="21"/>
        </w:rPr>
        <w:t>学无止境</w:t>
      </w:r>
      <w:r w:rsidRPr="00172FD4">
        <w:rPr>
          <w:rFonts w:ascii="Arial Black" w:hAnsi="Arial Black"/>
          <w:b/>
          <w:sz w:val="28"/>
          <w:szCs w:val="21"/>
        </w:rPr>
        <w:t>，老男孩教育成就你人生的起点！</w:t>
      </w:r>
    </w:p>
    <w:p w:rsidR="00AC79A5" w:rsidRPr="00483176" w:rsidRDefault="00AC79A5" w:rsidP="00AC79A5">
      <w:pPr>
        <w:pStyle w:val="Default"/>
        <w:rPr>
          <w:b/>
        </w:rPr>
      </w:pPr>
    </w:p>
    <w:p w:rsidR="0052613E" w:rsidRDefault="0052613E" w:rsidP="0052613E">
      <w:pPr>
        <w:ind w:firstLine="560"/>
      </w:pPr>
    </w:p>
    <w:p w:rsidR="008D5DBE" w:rsidRDefault="008D5DBE" w:rsidP="00947D67">
      <w:pPr>
        <w:ind w:firstLine="560"/>
      </w:pPr>
    </w:p>
    <w:p w:rsidR="008D5DBE" w:rsidRPr="008D5DBE" w:rsidRDefault="008D5DBE" w:rsidP="008D5DBE"/>
    <w:p w:rsidR="008D5DBE" w:rsidRPr="008D5DBE" w:rsidRDefault="008D5DBE" w:rsidP="008D5DBE"/>
    <w:p w:rsidR="008D5DBE" w:rsidRPr="008D5DBE" w:rsidRDefault="008D5DBE" w:rsidP="008D5DBE"/>
    <w:p w:rsidR="008D5DBE" w:rsidRPr="008D5DBE" w:rsidRDefault="008D5DBE" w:rsidP="008D5DBE"/>
    <w:p w:rsidR="008D5DBE" w:rsidRPr="008D5DBE" w:rsidRDefault="008D5DBE" w:rsidP="008D5DBE"/>
    <w:p w:rsidR="008D5DBE" w:rsidRPr="008D5DBE" w:rsidRDefault="008D5DBE" w:rsidP="00DF159B">
      <w:pPr>
        <w:spacing w:line="480" w:lineRule="auto"/>
      </w:pPr>
    </w:p>
    <w:p w:rsidR="008D5DBE" w:rsidRPr="008D5DBE" w:rsidRDefault="008D5DBE" w:rsidP="008D5DBE"/>
    <w:p w:rsidR="008D5DBE" w:rsidRPr="008D5DBE" w:rsidRDefault="008D5DBE" w:rsidP="008D5DBE"/>
    <w:p w:rsidR="00DA509F" w:rsidRPr="008D5DBE" w:rsidRDefault="00DA509F" w:rsidP="008D5DBE">
      <w:pPr>
        <w:sectPr w:rsidR="00DA509F" w:rsidRPr="008D5DBE" w:rsidSect="002C1EA0">
          <w:headerReference w:type="default" r:id="rId10"/>
          <w:footerReference w:type="default" r:id="rId11"/>
          <w:pgSz w:w="11906" w:h="16838"/>
          <w:pgMar w:top="720" w:right="720" w:bottom="720" w:left="720" w:header="851" w:footer="992" w:gutter="0"/>
          <w:pgNumType w:fmt="upperRoman" w:start="1"/>
          <w:cols w:space="720"/>
          <w:docGrid w:type="lines" w:linePitch="312"/>
        </w:sectPr>
      </w:pPr>
    </w:p>
    <w:p w:rsidR="00261156" w:rsidRDefault="008955D7" w:rsidP="008955D7">
      <w:pPr>
        <w:pStyle w:val="1"/>
      </w:pPr>
      <w:r>
        <w:rPr>
          <w:rFonts w:hint="eastAsia"/>
        </w:rPr>
        <w:lastRenderedPageBreak/>
        <w:t>GIT</w:t>
      </w:r>
      <w:r w:rsidR="008E0CA9">
        <w:rPr>
          <w:rFonts w:hint="eastAsia"/>
        </w:rPr>
        <w:t>介绍</w:t>
      </w:r>
    </w:p>
    <w:p w:rsidR="008E0CA9" w:rsidRDefault="00F06990" w:rsidP="008E0CA9">
      <w:pPr>
        <w:pStyle w:val="20"/>
        <w:spacing w:before="163" w:after="163"/>
      </w:pPr>
      <w:r>
        <w:rPr>
          <w:rFonts w:hint="eastAsia"/>
        </w:rPr>
        <w:t>9</w:t>
      </w:r>
      <w:r w:rsidR="008E0CA9">
        <w:t>常见版本的管理工具</w:t>
      </w:r>
    </w:p>
    <w:p w:rsidR="008E0CA9" w:rsidRDefault="008E0CA9" w:rsidP="008E0CA9">
      <w:pPr>
        <w:pStyle w:val="3"/>
        <w:spacing w:before="163" w:after="163"/>
      </w:pPr>
      <w:r>
        <w:rPr>
          <w:rFonts w:hint="eastAsia"/>
        </w:rPr>
        <w:t>SVN</w:t>
      </w:r>
      <w:r>
        <w:rPr>
          <w:rFonts w:hint="eastAsia"/>
        </w:rPr>
        <w:t>介绍</w:t>
      </w:r>
    </w:p>
    <w:p w:rsidR="008E0CA9" w:rsidRPr="008E0CA9" w:rsidRDefault="008E0CA9" w:rsidP="008E0CA9">
      <w:r w:rsidRPr="008E0CA9">
        <w:rPr>
          <w:rFonts w:hint="eastAsia"/>
          <w:highlight w:val="red"/>
        </w:rPr>
        <w:t>集中式</w:t>
      </w:r>
      <w:r w:rsidRPr="008E0CA9">
        <w:rPr>
          <w:rFonts w:hint="eastAsia"/>
        </w:rPr>
        <w:t>的版本控制系统，只有一个中央数据仓库，如果中央数据仓库挂了或者不可访问，所有的使用者无法使用</w:t>
      </w:r>
      <w:r w:rsidRPr="008E0CA9">
        <w:rPr>
          <w:rFonts w:hint="eastAsia"/>
        </w:rPr>
        <w:t>SVN</w:t>
      </w:r>
      <w:r w:rsidRPr="008E0CA9">
        <w:rPr>
          <w:rFonts w:hint="eastAsia"/>
        </w:rPr>
        <w:t>，无法进行提交或备份文件。</w:t>
      </w:r>
    </w:p>
    <w:p w:rsidR="008E0CA9" w:rsidRPr="008E0CA9" w:rsidRDefault="008E0CA9" w:rsidP="008E0CA9">
      <w:r w:rsidRPr="008E0CA9">
        <w:rPr>
          <w:rFonts w:hint="eastAsia"/>
          <w:noProof/>
        </w:rPr>
        <w:drawing>
          <wp:inline distT="0" distB="0" distL="0" distR="0">
            <wp:extent cx="5819775" cy="36766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D56" w:rsidRDefault="00BF6D56" w:rsidP="00BF6D56"/>
    <w:p w:rsidR="008E0CA9" w:rsidRPr="00BF6D56" w:rsidRDefault="008E0CA9" w:rsidP="00BF6D56">
      <w:r w:rsidRPr="008E0CA9">
        <w:rPr>
          <w:rFonts w:hint="eastAsia"/>
          <w:noProof/>
        </w:rPr>
        <w:lastRenderedPageBreak/>
        <w:drawing>
          <wp:inline distT="0" distB="0" distL="0" distR="0">
            <wp:extent cx="6645910" cy="4616371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16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D56" w:rsidRDefault="008E0CA9" w:rsidP="008E0CA9">
      <w:pPr>
        <w:pStyle w:val="3"/>
        <w:spacing w:before="163" w:after="163"/>
      </w:pPr>
      <w:r w:rsidRPr="008E0CA9">
        <w:t>Git</w:t>
      </w:r>
    </w:p>
    <w:p w:rsidR="008E0CA9" w:rsidRPr="008E0CA9" w:rsidRDefault="008E0CA9" w:rsidP="008E0CA9">
      <w:r w:rsidRPr="008E0CA9">
        <w:rPr>
          <w:rFonts w:hint="eastAsia"/>
          <w:highlight w:val="red"/>
        </w:rPr>
        <w:t>分布式的版本</w:t>
      </w:r>
      <w:r w:rsidRPr="008E0CA9">
        <w:rPr>
          <w:rFonts w:hint="eastAsia"/>
        </w:rPr>
        <w:t>控制系统，在每个使用者电脑上就有一个完整的数据仓库，没有网络依然可以使用</w:t>
      </w:r>
      <w:r w:rsidRPr="008E0CA9">
        <w:rPr>
          <w:rFonts w:hint="eastAsia"/>
        </w:rPr>
        <w:t>Git</w:t>
      </w:r>
      <w:r w:rsidRPr="008E0CA9">
        <w:rPr>
          <w:rFonts w:hint="eastAsia"/>
        </w:rPr>
        <w:t>。当然为了习惯及团队协作，会将本地数据同步到</w:t>
      </w:r>
      <w:r w:rsidRPr="008E0CA9">
        <w:rPr>
          <w:rFonts w:hint="eastAsia"/>
        </w:rPr>
        <w:t>Git</w:t>
      </w:r>
      <w:r w:rsidRPr="008E0CA9">
        <w:rPr>
          <w:rFonts w:hint="eastAsia"/>
        </w:rPr>
        <w:t>服务器或者</w:t>
      </w:r>
      <w:r w:rsidRPr="008E0CA9">
        <w:rPr>
          <w:rFonts w:hint="eastAsia"/>
        </w:rPr>
        <w:t>GitHub</w:t>
      </w:r>
      <w:r w:rsidRPr="008E0CA9">
        <w:rPr>
          <w:rFonts w:hint="eastAsia"/>
        </w:rPr>
        <w:t>等代码仓库。</w:t>
      </w:r>
    </w:p>
    <w:p w:rsidR="00BF6D56" w:rsidRDefault="008E0CA9" w:rsidP="00BF6D56">
      <w:r w:rsidRPr="008E0CA9">
        <w:rPr>
          <w:noProof/>
        </w:rPr>
        <w:lastRenderedPageBreak/>
        <w:drawing>
          <wp:inline distT="0" distB="0" distL="0" distR="0">
            <wp:extent cx="5400675" cy="6469474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70" cy="647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CA9" w:rsidRDefault="008E0CA9" w:rsidP="008E0CA9">
      <w:pPr>
        <w:pStyle w:val="20"/>
        <w:spacing w:before="163" w:after="163"/>
      </w:pPr>
      <w:r>
        <w:rPr>
          <w:rFonts w:hint="eastAsia"/>
        </w:rPr>
        <w:t>GIT</w:t>
      </w:r>
      <w:r>
        <w:rPr>
          <w:rFonts w:hint="eastAsia"/>
        </w:rPr>
        <w:t>安装配置</w:t>
      </w:r>
    </w:p>
    <w:p w:rsidR="008E0CA9" w:rsidRDefault="008E0CA9" w:rsidP="008E0CA9">
      <w:pPr>
        <w:pStyle w:val="3"/>
        <w:spacing w:before="163" w:after="163"/>
      </w:pPr>
      <w:r>
        <w:rPr>
          <w:rFonts w:hint="eastAsia"/>
        </w:rPr>
        <w:t>环境准备</w:t>
      </w:r>
    </w:p>
    <w:p w:rsidR="008E0CA9" w:rsidRDefault="008E0CA9" w:rsidP="000A73CC">
      <w:pPr>
        <w:pStyle w:val="ad"/>
      </w:pPr>
      <w:r>
        <w:t xml:space="preserve">[root@oldboyedu ~]# cat /etc/redhat-release </w:t>
      </w:r>
    </w:p>
    <w:p w:rsidR="008E0CA9" w:rsidRDefault="008E0CA9" w:rsidP="000A73CC">
      <w:pPr>
        <w:pStyle w:val="ad"/>
      </w:pPr>
      <w:r>
        <w:t xml:space="preserve">CentOS Linux release 7.2.1511 (Core) </w:t>
      </w:r>
    </w:p>
    <w:p w:rsidR="008E0CA9" w:rsidRDefault="008E0CA9" w:rsidP="000A73CC">
      <w:pPr>
        <w:pStyle w:val="ad"/>
      </w:pPr>
      <w:r>
        <w:t>[root@oldboyedu ~]# uname -r</w:t>
      </w:r>
    </w:p>
    <w:p w:rsidR="008E0CA9" w:rsidRDefault="008E0CA9" w:rsidP="000A73CC">
      <w:pPr>
        <w:pStyle w:val="ad"/>
      </w:pPr>
      <w:r>
        <w:t>3.10.0-327.el7.x86_64</w:t>
      </w:r>
    </w:p>
    <w:p w:rsidR="008E0CA9" w:rsidRDefault="008E0CA9" w:rsidP="000A73CC">
      <w:pPr>
        <w:pStyle w:val="ad"/>
      </w:pPr>
      <w:r>
        <w:t xml:space="preserve">[root@oldboyedu ~]# getenforce </w:t>
      </w:r>
    </w:p>
    <w:p w:rsidR="008E0CA9" w:rsidRDefault="008E0CA9" w:rsidP="000A73CC">
      <w:pPr>
        <w:pStyle w:val="ad"/>
      </w:pPr>
      <w:r>
        <w:t>Disabled</w:t>
      </w:r>
    </w:p>
    <w:p w:rsidR="008E0CA9" w:rsidRDefault="008E0CA9" w:rsidP="000A73CC">
      <w:pPr>
        <w:pStyle w:val="ad"/>
      </w:pPr>
      <w:r>
        <w:lastRenderedPageBreak/>
        <w:t xml:space="preserve">[root@oldboyedu ~]# systemctl status firewalld.service </w:t>
      </w:r>
    </w:p>
    <w:p w:rsidR="008E0CA9" w:rsidRDefault="008E0CA9" w:rsidP="000A73CC">
      <w:pPr>
        <w:pStyle w:val="ad"/>
      </w:pPr>
      <w:r>
        <w:rPr>
          <w:rFonts w:hint="eastAsia"/>
        </w:rPr>
        <w:t>● firewalld.service - firewalld - dynamic firewall daemon</w:t>
      </w:r>
    </w:p>
    <w:p w:rsidR="008E0CA9" w:rsidRDefault="008E0CA9" w:rsidP="000A73CC">
      <w:pPr>
        <w:pStyle w:val="ad"/>
      </w:pPr>
      <w:r>
        <w:t xml:space="preserve">   Loaded: loaded (/usr/lib/systemd/system/firewalld.service; disabled; vendor preset: enabled)</w:t>
      </w:r>
    </w:p>
    <w:p w:rsidR="008E0CA9" w:rsidRDefault="008E0CA9" w:rsidP="000A73CC">
      <w:pPr>
        <w:pStyle w:val="ad"/>
      </w:pPr>
      <w:r>
        <w:t xml:space="preserve">   Active: inactive (dead)</w:t>
      </w:r>
    </w:p>
    <w:p w:rsidR="008E0CA9" w:rsidRDefault="008E0CA9" w:rsidP="000A73CC">
      <w:pPr>
        <w:pStyle w:val="ad"/>
      </w:pPr>
      <w:r>
        <w:t>[root@oldboyedu ~]# hostname -I</w:t>
      </w:r>
    </w:p>
    <w:p w:rsidR="00BF6D56" w:rsidRPr="00BF6D56" w:rsidRDefault="008E0CA9" w:rsidP="000A73CC">
      <w:pPr>
        <w:pStyle w:val="ad"/>
      </w:pPr>
      <w:r>
        <w:t>172.16.1.200 10.0.0.200 192.168.122.1</w:t>
      </w:r>
    </w:p>
    <w:p w:rsidR="000A73CC" w:rsidRDefault="000A73CC" w:rsidP="000A73CC">
      <w:pPr>
        <w:pStyle w:val="3"/>
        <w:spacing w:before="163" w:after="163"/>
      </w:pPr>
      <w:r>
        <w:rPr>
          <w:rFonts w:hint="eastAsia"/>
        </w:rPr>
        <w:t>安装</w:t>
      </w:r>
      <w:r>
        <w:rPr>
          <w:rFonts w:hint="eastAsia"/>
        </w:rPr>
        <w:t>Git</w:t>
      </w:r>
    </w:p>
    <w:p w:rsidR="000A73CC" w:rsidRPr="000A73CC" w:rsidRDefault="000A73CC" w:rsidP="000A73CC">
      <w:pPr>
        <w:pStyle w:val="4"/>
      </w:pPr>
      <w:r>
        <w:rPr>
          <w:rFonts w:hint="eastAsia"/>
        </w:rPr>
        <w:t>最小安装已经存在</w:t>
      </w:r>
      <w:r>
        <w:rPr>
          <w:rFonts w:hint="eastAsia"/>
        </w:rPr>
        <w:t xml:space="preserve">Git </w:t>
      </w:r>
      <w:r>
        <w:rPr>
          <w:rFonts w:hint="eastAsia"/>
        </w:rPr>
        <w:t>，如果没有使用</w:t>
      </w:r>
      <w:r>
        <w:rPr>
          <w:rFonts w:hint="eastAsia"/>
        </w:rPr>
        <w:t xml:space="preserve">yum </w:t>
      </w:r>
      <w:r>
        <w:rPr>
          <w:rFonts w:hint="eastAsia"/>
        </w:rPr>
        <w:t>安装即可</w:t>
      </w:r>
    </w:p>
    <w:p w:rsidR="000A73CC" w:rsidRDefault="000A73CC" w:rsidP="000A73CC">
      <w:pPr>
        <w:pStyle w:val="ad"/>
      </w:pPr>
      <w:r>
        <w:t>[root@oldboyedu ~]# rpm -qa git</w:t>
      </w:r>
    </w:p>
    <w:p w:rsidR="000A73CC" w:rsidRDefault="000A73CC" w:rsidP="000A73CC">
      <w:pPr>
        <w:pStyle w:val="ad"/>
      </w:pPr>
      <w:r>
        <w:t>git-1.8.3.1-5.el7.x86_64</w:t>
      </w:r>
    </w:p>
    <w:p w:rsidR="000A73CC" w:rsidRDefault="000A73CC" w:rsidP="000A73CC">
      <w:pPr>
        <w:pStyle w:val="4"/>
      </w:pPr>
      <w:r w:rsidRPr="000A73CC">
        <w:rPr>
          <w:rFonts w:hint="eastAsia"/>
        </w:rPr>
        <w:t xml:space="preserve">yum </w:t>
      </w:r>
      <w:r>
        <w:rPr>
          <w:rFonts w:hint="eastAsia"/>
        </w:rPr>
        <w:t>安装</w:t>
      </w:r>
    </w:p>
    <w:p w:rsidR="000A73CC" w:rsidRDefault="000A73CC" w:rsidP="000A73CC">
      <w:pPr>
        <w:pStyle w:val="ad"/>
      </w:pPr>
      <w:r>
        <w:t>[root@oldboyedu ~]# yum -y install git</w:t>
      </w:r>
    </w:p>
    <w:p w:rsidR="000A73CC" w:rsidRDefault="000A73CC" w:rsidP="000A73CC">
      <w:pPr>
        <w:pStyle w:val="ad"/>
      </w:pPr>
      <w:r>
        <w:t>[root@oldboyedu ~]# rpm -qa git</w:t>
      </w:r>
    </w:p>
    <w:p w:rsidR="00BF6D56" w:rsidRPr="00BF6D56" w:rsidRDefault="000A73CC" w:rsidP="000A73CC">
      <w:pPr>
        <w:pStyle w:val="ad"/>
      </w:pPr>
      <w:r>
        <w:t>git-1.8.3.1-6.el7_2.1.x86_64</w:t>
      </w:r>
    </w:p>
    <w:p w:rsidR="000A73CC" w:rsidRDefault="000A73CC" w:rsidP="000A73CC">
      <w:pPr>
        <w:pStyle w:val="3"/>
        <w:spacing w:before="163" w:after="163"/>
      </w:pPr>
      <w:r>
        <w:rPr>
          <w:rFonts w:hint="eastAsia"/>
        </w:rPr>
        <w:t>Git</w:t>
      </w:r>
      <w:r>
        <w:rPr>
          <w:rFonts w:hint="eastAsia"/>
        </w:rPr>
        <w:t>全局配置</w:t>
      </w:r>
    </w:p>
    <w:p w:rsidR="000A73CC" w:rsidRPr="000A73CC" w:rsidRDefault="000A73CC" w:rsidP="000A73CC">
      <w:r>
        <w:t>全局变量即配置用户和邮箱</w:t>
      </w:r>
      <w:r>
        <w:rPr>
          <w:rFonts w:hint="eastAsia"/>
        </w:rPr>
        <w:t>，</w:t>
      </w:r>
      <w:r>
        <w:t>自定义即可</w:t>
      </w:r>
    </w:p>
    <w:p w:rsidR="000A73CC" w:rsidRDefault="000A73CC" w:rsidP="000A73CC">
      <w:pPr>
        <w:pStyle w:val="ad"/>
      </w:pPr>
      <w:r>
        <w:rPr>
          <w:rFonts w:hint="eastAsia"/>
        </w:rPr>
        <w:t>git config --global user.name "</w:t>
      </w:r>
      <w:r w:rsidRPr="000A73CC">
        <w:rPr>
          <w:rFonts w:hint="eastAsia"/>
          <w:highlight w:val="yellow"/>
        </w:rPr>
        <w:t>zy</w:t>
      </w:r>
      <w:r>
        <w:rPr>
          <w:rFonts w:hint="eastAsia"/>
        </w:rPr>
        <w:t>"  #配置git使用用户</w:t>
      </w:r>
    </w:p>
    <w:p w:rsidR="000A73CC" w:rsidRDefault="000A73CC" w:rsidP="000A73CC">
      <w:pPr>
        <w:pStyle w:val="ad"/>
      </w:pPr>
      <w:r>
        <w:rPr>
          <w:rFonts w:hint="eastAsia"/>
        </w:rPr>
        <w:t>git config --global user.email "</w:t>
      </w:r>
      <w:r w:rsidRPr="000A73CC">
        <w:rPr>
          <w:rFonts w:hint="eastAsia"/>
          <w:highlight w:val="yellow"/>
        </w:rPr>
        <w:t>zhangyao@oldboyedu.com</w:t>
      </w:r>
      <w:r>
        <w:rPr>
          <w:rFonts w:hint="eastAsia"/>
        </w:rPr>
        <w:t>"  #配置git使用邮箱</w:t>
      </w:r>
    </w:p>
    <w:p w:rsidR="000A73CC" w:rsidRDefault="000A73CC" w:rsidP="000A73CC">
      <w:pPr>
        <w:pStyle w:val="ad"/>
      </w:pPr>
      <w:r>
        <w:rPr>
          <w:rFonts w:hint="eastAsia"/>
        </w:rPr>
        <w:t>git config --global color.ui true  #语法高亮</w:t>
      </w:r>
    </w:p>
    <w:p w:rsidR="00BF6D56" w:rsidRPr="00BF6D56" w:rsidRDefault="000A73CC" w:rsidP="00B408F9">
      <w:pPr>
        <w:pStyle w:val="ad"/>
      </w:pPr>
      <w:r>
        <w:rPr>
          <w:rFonts w:hint="eastAsia"/>
        </w:rPr>
        <w:t>git config --list # 查看全局配置</w:t>
      </w:r>
    </w:p>
    <w:p w:rsidR="00BF6D56" w:rsidRPr="00B408F9" w:rsidRDefault="00B408F9" w:rsidP="00BF6D56">
      <w:r>
        <w:t>查看配置</w:t>
      </w:r>
    </w:p>
    <w:p w:rsidR="00B408F9" w:rsidRDefault="00B408F9" w:rsidP="00B408F9">
      <w:pPr>
        <w:pStyle w:val="ad"/>
      </w:pPr>
      <w:r>
        <w:t xml:space="preserve">[root@oldboyedu ~]# cat .gitconfig </w:t>
      </w:r>
    </w:p>
    <w:p w:rsidR="00B408F9" w:rsidRDefault="00B408F9" w:rsidP="00B408F9">
      <w:pPr>
        <w:pStyle w:val="ad"/>
      </w:pPr>
      <w:r>
        <w:t>[user]</w:t>
      </w:r>
    </w:p>
    <w:p w:rsidR="00B408F9" w:rsidRDefault="00B408F9" w:rsidP="00B408F9">
      <w:pPr>
        <w:pStyle w:val="ad"/>
      </w:pPr>
      <w:r>
        <w:tab/>
        <w:t>name = zy</w:t>
      </w:r>
    </w:p>
    <w:p w:rsidR="00B408F9" w:rsidRDefault="00B408F9" w:rsidP="00B408F9">
      <w:pPr>
        <w:pStyle w:val="ad"/>
      </w:pPr>
      <w:r>
        <w:tab/>
        <w:t>email = zhangyao@oldboyedu.com</w:t>
      </w:r>
    </w:p>
    <w:p w:rsidR="00B408F9" w:rsidRDefault="00B408F9" w:rsidP="00B408F9">
      <w:pPr>
        <w:pStyle w:val="ad"/>
      </w:pPr>
      <w:r>
        <w:t>[color]</w:t>
      </w:r>
    </w:p>
    <w:p w:rsidR="00BF6D56" w:rsidRPr="00BF6D56" w:rsidRDefault="00B408F9" w:rsidP="00B408F9">
      <w:pPr>
        <w:pStyle w:val="ad"/>
      </w:pPr>
      <w:r>
        <w:tab/>
        <w:t>ui = true</w:t>
      </w:r>
    </w:p>
    <w:p w:rsidR="00BF6D56" w:rsidRDefault="00B408F9" w:rsidP="00B408F9">
      <w:pPr>
        <w:pStyle w:val="1"/>
      </w:pPr>
      <w:r>
        <w:lastRenderedPageBreak/>
        <w:t>GIT</w:t>
      </w:r>
      <w:r>
        <w:t>使用</w:t>
      </w:r>
    </w:p>
    <w:p w:rsidR="00B408F9" w:rsidRDefault="00B408F9" w:rsidP="00B408F9">
      <w:pPr>
        <w:pStyle w:val="20"/>
        <w:spacing w:before="163" w:after="163"/>
      </w:pPr>
      <w:r>
        <w:rPr>
          <w:rFonts w:hint="eastAsia"/>
        </w:rPr>
        <w:t>初始化工作目录</w:t>
      </w:r>
    </w:p>
    <w:p w:rsidR="00B408F9" w:rsidRPr="00B408F9" w:rsidRDefault="00B408F9" w:rsidP="00B408F9">
      <w:pPr>
        <w:pStyle w:val="3"/>
        <w:spacing w:before="163" w:after="163"/>
      </w:pPr>
      <w:r>
        <w:t>创建</w:t>
      </w:r>
      <w:r>
        <w:rPr>
          <w:rFonts w:hint="eastAsia"/>
        </w:rPr>
        <w:t>g</w:t>
      </w:r>
      <w:r>
        <w:t>it</w:t>
      </w:r>
      <w:r>
        <w:t>工作目录</w:t>
      </w:r>
    </w:p>
    <w:p w:rsidR="00B408F9" w:rsidRDefault="00B408F9" w:rsidP="00B408F9">
      <w:pPr>
        <w:pStyle w:val="ad"/>
      </w:pPr>
      <w:r>
        <w:t>[root@oldboyedu ~]# mkdir git_data</w:t>
      </w:r>
    </w:p>
    <w:p w:rsidR="00B408F9" w:rsidRDefault="00B408F9" w:rsidP="00B408F9">
      <w:pPr>
        <w:pStyle w:val="ad"/>
      </w:pPr>
      <w:r>
        <w:t>[root@oldboyedu ~]# cd git_data</w:t>
      </w:r>
    </w:p>
    <w:p w:rsidR="00B408F9" w:rsidRDefault="00B408F9" w:rsidP="00B408F9">
      <w:pPr>
        <w:pStyle w:val="3"/>
        <w:spacing w:before="163" w:after="163"/>
      </w:pPr>
      <w:r>
        <w:t>初始化</w:t>
      </w:r>
    </w:p>
    <w:p w:rsidR="00B408F9" w:rsidRDefault="00B408F9" w:rsidP="00B408F9">
      <w:pPr>
        <w:pStyle w:val="ad"/>
      </w:pPr>
      <w:r>
        <w:t>[root@oldboyedu git_data]# git init</w:t>
      </w:r>
    </w:p>
    <w:p w:rsidR="00B408F9" w:rsidRDefault="00B408F9" w:rsidP="00B408F9">
      <w:pPr>
        <w:pStyle w:val="ad"/>
      </w:pPr>
      <w:r>
        <w:rPr>
          <w:rFonts w:hint="eastAsia"/>
        </w:rPr>
        <w:t>初始化空的 Git 版本库于 /root/git_data/.git/</w:t>
      </w:r>
    </w:p>
    <w:p w:rsidR="00B408F9" w:rsidRDefault="00B408F9" w:rsidP="00B408F9">
      <w:pPr>
        <w:pStyle w:val="ad"/>
      </w:pPr>
      <w:r>
        <w:t xml:space="preserve">[root@oldboyedu git_data]# ls </w:t>
      </w:r>
    </w:p>
    <w:p w:rsidR="00B408F9" w:rsidRDefault="00B408F9" w:rsidP="00B408F9">
      <w:pPr>
        <w:pStyle w:val="ad"/>
      </w:pPr>
      <w:r>
        <w:t>[root@oldboyedu git_data]# ls -a</w:t>
      </w:r>
    </w:p>
    <w:p w:rsidR="00B408F9" w:rsidRPr="00B408F9" w:rsidRDefault="00B408F9" w:rsidP="00B408F9">
      <w:pPr>
        <w:pStyle w:val="ad"/>
      </w:pPr>
      <w:r>
        <w:t>.  ..  .git</w:t>
      </w:r>
    </w:p>
    <w:p w:rsidR="00B408F9" w:rsidRDefault="00B408F9" w:rsidP="00B408F9">
      <w:pPr>
        <w:pStyle w:val="20"/>
        <w:spacing w:before="163" w:after="163"/>
      </w:pPr>
      <w:r>
        <w:rPr>
          <w:rFonts w:hint="eastAsia"/>
        </w:rPr>
        <w:t>查看工作目录状态</w:t>
      </w:r>
    </w:p>
    <w:p w:rsidR="00B408F9" w:rsidRDefault="00B408F9" w:rsidP="00B408F9">
      <w:pPr>
        <w:pStyle w:val="3"/>
        <w:spacing w:before="163" w:after="163"/>
      </w:pPr>
      <w:r>
        <w:t>查看工作区域状态</w:t>
      </w:r>
    </w:p>
    <w:p w:rsidR="00B408F9" w:rsidRDefault="00B408F9" w:rsidP="00B408F9">
      <w:pPr>
        <w:pStyle w:val="ad"/>
      </w:pPr>
      <w:r>
        <w:t xml:space="preserve">[root@oldboyedu git_data]# git status </w:t>
      </w:r>
    </w:p>
    <w:p w:rsidR="00B408F9" w:rsidRDefault="00B408F9" w:rsidP="00B408F9">
      <w:pPr>
        <w:pStyle w:val="ad"/>
      </w:pPr>
      <w:r>
        <w:rPr>
          <w:rFonts w:hint="eastAsia"/>
        </w:rPr>
        <w:t># 位于分支 master</w:t>
      </w:r>
    </w:p>
    <w:p w:rsidR="00B408F9" w:rsidRDefault="00B408F9" w:rsidP="00B408F9">
      <w:pPr>
        <w:pStyle w:val="ad"/>
      </w:pPr>
      <w:r>
        <w:t>#</w:t>
      </w:r>
    </w:p>
    <w:p w:rsidR="00B408F9" w:rsidRDefault="00B408F9" w:rsidP="00B408F9">
      <w:pPr>
        <w:pStyle w:val="ad"/>
      </w:pPr>
      <w:r>
        <w:rPr>
          <w:rFonts w:hint="eastAsia"/>
        </w:rPr>
        <w:t># 初始提交</w:t>
      </w:r>
    </w:p>
    <w:p w:rsidR="00B408F9" w:rsidRDefault="00B408F9" w:rsidP="00B408F9">
      <w:pPr>
        <w:pStyle w:val="ad"/>
      </w:pPr>
      <w:r>
        <w:t>#</w:t>
      </w:r>
    </w:p>
    <w:p w:rsidR="00B408F9" w:rsidRDefault="00B408F9" w:rsidP="00B408F9">
      <w:pPr>
        <w:pStyle w:val="ad"/>
      </w:pPr>
      <w:r>
        <w:rPr>
          <w:rFonts w:hint="eastAsia"/>
        </w:rPr>
        <w:t>无文件要提交（创建/拷贝文件并使用 "git add" 建立跟踪）</w:t>
      </w:r>
    </w:p>
    <w:p w:rsidR="00B408F9" w:rsidRDefault="00B408F9" w:rsidP="00B408F9">
      <w:pPr>
        <w:pStyle w:val="20"/>
        <w:spacing w:before="163" w:after="163"/>
      </w:pPr>
      <w:r>
        <w:rPr>
          <w:rFonts w:hint="eastAsia"/>
        </w:rPr>
        <w:lastRenderedPageBreak/>
        <w:t>创建文件并提交</w:t>
      </w:r>
    </w:p>
    <w:p w:rsidR="001C2DA4" w:rsidRPr="001C2DA4" w:rsidRDefault="001C2DA4" w:rsidP="001C2DA4">
      <w:r>
        <w:rPr>
          <w:noProof/>
        </w:rPr>
        <w:drawing>
          <wp:inline distT="0" distB="0" distL="0" distR="0" wp14:anchorId="5276D7FE" wp14:editId="40B6FF64">
            <wp:extent cx="4304762" cy="3276190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3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D07" w:rsidRPr="00F41D07" w:rsidRDefault="00F41D07" w:rsidP="00F41D07">
      <w:pPr>
        <w:pStyle w:val="3"/>
        <w:spacing w:before="163" w:after="163"/>
      </w:pPr>
      <w:r>
        <w:rPr>
          <w:rFonts w:hint="eastAsia"/>
        </w:rPr>
        <w:t>创建文件</w:t>
      </w:r>
    </w:p>
    <w:p w:rsidR="00B408F9" w:rsidRDefault="00B408F9" w:rsidP="00F41D07">
      <w:pPr>
        <w:pStyle w:val="ad"/>
      </w:pPr>
      <w:r>
        <w:t>[root@oldboyedu git_data]# touch README</w:t>
      </w:r>
    </w:p>
    <w:p w:rsidR="00F41D07" w:rsidRDefault="00F41D07" w:rsidP="00F41D07">
      <w:pPr>
        <w:pStyle w:val="4"/>
      </w:pPr>
      <w:r>
        <w:t>查看工作区域状态</w:t>
      </w:r>
    </w:p>
    <w:p w:rsidR="00B408F9" w:rsidRDefault="00B408F9" w:rsidP="00F41D07">
      <w:pPr>
        <w:pStyle w:val="ad"/>
      </w:pPr>
      <w:r>
        <w:t xml:space="preserve">[root@oldboyedu git_data]# git status </w:t>
      </w:r>
    </w:p>
    <w:p w:rsidR="00B408F9" w:rsidRDefault="00B408F9" w:rsidP="00F41D07">
      <w:pPr>
        <w:pStyle w:val="ad"/>
      </w:pPr>
      <w:r>
        <w:rPr>
          <w:rFonts w:hint="eastAsia"/>
        </w:rPr>
        <w:t># 位于分支 master</w:t>
      </w:r>
    </w:p>
    <w:p w:rsidR="00B408F9" w:rsidRDefault="00B408F9" w:rsidP="00F41D07">
      <w:pPr>
        <w:pStyle w:val="ad"/>
      </w:pPr>
      <w:r>
        <w:t>#</w:t>
      </w:r>
    </w:p>
    <w:p w:rsidR="00B408F9" w:rsidRDefault="00B408F9" w:rsidP="00F41D07">
      <w:pPr>
        <w:pStyle w:val="ad"/>
      </w:pPr>
      <w:r>
        <w:rPr>
          <w:rFonts w:hint="eastAsia"/>
        </w:rPr>
        <w:t># 初始提交</w:t>
      </w:r>
    </w:p>
    <w:p w:rsidR="00B408F9" w:rsidRDefault="00B408F9" w:rsidP="00F41D07">
      <w:pPr>
        <w:pStyle w:val="ad"/>
      </w:pPr>
      <w:r>
        <w:t>#</w:t>
      </w:r>
    </w:p>
    <w:p w:rsidR="00B408F9" w:rsidRDefault="00B408F9" w:rsidP="00F41D07">
      <w:pPr>
        <w:pStyle w:val="ad"/>
      </w:pPr>
      <w:r>
        <w:rPr>
          <w:rFonts w:hint="eastAsia"/>
        </w:rPr>
        <w:t># 未跟踪的文件:</w:t>
      </w:r>
    </w:p>
    <w:p w:rsidR="00B408F9" w:rsidRDefault="00B408F9" w:rsidP="00F41D07">
      <w:pPr>
        <w:pStyle w:val="ad"/>
      </w:pPr>
      <w:r>
        <w:rPr>
          <w:rFonts w:hint="eastAsia"/>
        </w:rPr>
        <w:t>#   （使用 "git add &lt;file&gt;..." 以包含要提交的内容）</w:t>
      </w:r>
    </w:p>
    <w:p w:rsidR="00B408F9" w:rsidRDefault="00B408F9" w:rsidP="00F41D07">
      <w:pPr>
        <w:pStyle w:val="ad"/>
      </w:pPr>
      <w:r>
        <w:t>#</w:t>
      </w:r>
    </w:p>
    <w:p w:rsidR="00B408F9" w:rsidRDefault="00B408F9" w:rsidP="00F41D07">
      <w:pPr>
        <w:pStyle w:val="ad"/>
      </w:pPr>
      <w:r>
        <w:t>#</w:t>
      </w:r>
      <w:r>
        <w:tab/>
        <w:t>README</w:t>
      </w:r>
    </w:p>
    <w:p w:rsidR="00B408F9" w:rsidRDefault="00B408F9" w:rsidP="00F41D07">
      <w:pPr>
        <w:pStyle w:val="ad"/>
      </w:pPr>
      <w:r>
        <w:rPr>
          <w:rFonts w:hint="eastAsia"/>
        </w:rPr>
        <w:t>提交为空，但是存在尚未跟踪的文件（使用 "git add" 建立跟踪）</w:t>
      </w:r>
    </w:p>
    <w:p w:rsidR="00F41D07" w:rsidRDefault="00F41D07" w:rsidP="00F41D07">
      <w:pPr>
        <w:pStyle w:val="3"/>
        <w:spacing w:before="163" w:after="163"/>
      </w:pPr>
      <w:r>
        <w:t>将文件添加到暂存区域</w:t>
      </w:r>
    </w:p>
    <w:p w:rsidR="00B408F9" w:rsidRDefault="00B408F9" w:rsidP="00F41D07">
      <w:pPr>
        <w:pStyle w:val="ad"/>
      </w:pPr>
      <w:r>
        <w:t>[root@oldboyedu git_data]# git add README</w:t>
      </w:r>
    </w:p>
    <w:p w:rsidR="00F41D07" w:rsidRDefault="00F41D07" w:rsidP="00F41D07">
      <w:pPr>
        <w:pStyle w:val="4"/>
      </w:pPr>
      <w:r>
        <w:t>查看状态</w:t>
      </w:r>
    </w:p>
    <w:p w:rsidR="00B408F9" w:rsidRDefault="00B408F9" w:rsidP="00F41D07">
      <w:pPr>
        <w:pStyle w:val="ad"/>
      </w:pPr>
      <w:r>
        <w:t xml:space="preserve">[root@oldboyedu git_data]# git status </w:t>
      </w:r>
    </w:p>
    <w:p w:rsidR="00B408F9" w:rsidRDefault="00B408F9" w:rsidP="00F41D07">
      <w:pPr>
        <w:pStyle w:val="ad"/>
      </w:pPr>
      <w:r>
        <w:rPr>
          <w:rFonts w:hint="eastAsia"/>
        </w:rPr>
        <w:t># 位于分支 master</w:t>
      </w:r>
    </w:p>
    <w:p w:rsidR="00B408F9" w:rsidRDefault="00B408F9" w:rsidP="00F41D07">
      <w:pPr>
        <w:pStyle w:val="ad"/>
      </w:pPr>
      <w:r>
        <w:lastRenderedPageBreak/>
        <w:t>#</w:t>
      </w:r>
    </w:p>
    <w:p w:rsidR="00B408F9" w:rsidRDefault="00B408F9" w:rsidP="00F41D07">
      <w:pPr>
        <w:pStyle w:val="ad"/>
      </w:pPr>
      <w:r>
        <w:rPr>
          <w:rFonts w:hint="eastAsia"/>
        </w:rPr>
        <w:t># 初始提交</w:t>
      </w:r>
    </w:p>
    <w:p w:rsidR="00B408F9" w:rsidRDefault="00B408F9" w:rsidP="00F41D07">
      <w:pPr>
        <w:pStyle w:val="ad"/>
      </w:pPr>
      <w:r>
        <w:t>#</w:t>
      </w:r>
    </w:p>
    <w:p w:rsidR="00B408F9" w:rsidRDefault="00B408F9" w:rsidP="00F41D07">
      <w:pPr>
        <w:pStyle w:val="ad"/>
      </w:pPr>
      <w:r>
        <w:rPr>
          <w:rFonts w:hint="eastAsia"/>
        </w:rPr>
        <w:t># 要提交的变更：</w:t>
      </w:r>
    </w:p>
    <w:p w:rsidR="00B408F9" w:rsidRDefault="00B408F9" w:rsidP="00F41D07">
      <w:pPr>
        <w:pStyle w:val="ad"/>
      </w:pPr>
      <w:r>
        <w:rPr>
          <w:rFonts w:hint="eastAsia"/>
        </w:rPr>
        <w:t>#   （使用 "git rm --cached &lt;file&gt;..." 撤出暂存区）</w:t>
      </w:r>
    </w:p>
    <w:p w:rsidR="00B408F9" w:rsidRDefault="00B408F9" w:rsidP="00F41D07">
      <w:pPr>
        <w:pStyle w:val="ad"/>
      </w:pPr>
      <w:r>
        <w:t>#</w:t>
      </w:r>
    </w:p>
    <w:p w:rsidR="00B408F9" w:rsidRDefault="00B408F9" w:rsidP="00F41D07">
      <w:pPr>
        <w:pStyle w:val="ad"/>
      </w:pPr>
      <w:r>
        <w:rPr>
          <w:rFonts w:hint="eastAsia"/>
        </w:rPr>
        <w:t>#</w:t>
      </w:r>
      <w:r>
        <w:rPr>
          <w:rFonts w:hint="eastAsia"/>
        </w:rPr>
        <w:tab/>
        <w:t>新文件：    README</w:t>
      </w:r>
    </w:p>
    <w:p w:rsidR="00B408F9" w:rsidRDefault="00B408F9" w:rsidP="00F41D07">
      <w:pPr>
        <w:pStyle w:val="ad"/>
      </w:pPr>
      <w:r>
        <w:t>#</w:t>
      </w:r>
    </w:p>
    <w:p w:rsidR="00F41D07" w:rsidRDefault="00F41D07" w:rsidP="00F41D07">
      <w:pPr>
        <w:pStyle w:val="3"/>
        <w:spacing w:before="163" w:after="163"/>
      </w:pPr>
      <w:r>
        <w:t>将文件提交到本地库</w:t>
      </w:r>
    </w:p>
    <w:p w:rsidR="00F41D07" w:rsidRPr="00F41D07" w:rsidRDefault="00F41D07" w:rsidP="00F41D07">
      <w:r>
        <w:rPr>
          <w:rFonts w:hint="eastAsia"/>
        </w:rPr>
        <w:t>-</w:t>
      </w:r>
      <w:r>
        <w:t xml:space="preserve">m </w:t>
      </w:r>
      <w:r>
        <w:t>后跟注释</w:t>
      </w:r>
      <w:r>
        <w:rPr>
          <w:rFonts w:hint="eastAsia"/>
        </w:rPr>
        <w:t>，</w:t>
      </w:r>
      <w:r>
        <w:t>用于解释</w:t>
      </w:r>
    </w:p>
    <w:p w:rsidR="00B408F9" w:rsidRDefault="00B408F9" w:rsidP="00F41D07">
      <w:pPr>
        <w:pStyle w:val="ad"/>
      </w:pPr>
      <w:r>
        <w:t>[root@oldboyedu git_data]# git commit -m "this is first commit"</w:t>
      </w:r>
    </w:p>
    <w:p w:rsidR="00B408F9" w:rsidRDefault="00B408F9" w:rsidP="00F41D07">
      <w:pPr>
        <w:pStyle w:val="ad"/>
      </w:pPr>
      <w:r>
        <w:rPr>
          <w:rFonts w:hint="eastAsia"/>
        </w:rPr>
        <w:t>[master（根提交） 16f3c94] this is first commit</w:t>
      </w:r>
    </w:p>
    <w:p w:rsidR="00B408F9" w:rsidRDefault="00B408F9" w:rsidP="00F41D07">
      <w:pPr>
        <w:pStyle w:val="ad"/>
      </w:pPr>
      <w:r>
        <w:t xml:space="preserve"> 1 file changed, 0 insertions(+), 0 deletions(-)</w:t>
      </w:r>
    </w:p>
    <w:p w:rsidR="00B408F9" w:rsidRDefault="00B408F9" w:rsidP="00F41D07">
      <w:pPr>
        <w:pStyle w:val="ad"/>
      </w:pPr>
      <w:r>
        <w:t xml:space="preserve"> create mode 100644 README</w:t>
      </w:r>
    </w:p>
    <w:p w:rsidR="00F41D07" w:rsidRDefault="00F41D07" w:rsidP="00F41D07">
      <w:pPr>
        <w:pStyle w:val="4"/>
      </w:pPr>
      <w:r>
        <w:t>查看状态</w:t>
      </w:r>
    </w:p>
    <w:p w:rsidR="00B408F9" w:rsidRDefault="00B408F9" w:rsidP="00F41D07">
      <w:pPr>
        <w:pStyle w:val="ad"/>
      </w:pPr>
      <w:r>
        <w:t xml:space="preserve">[root@oldboyedu git_data]# git status </w:t>
      </w:r>
    </w:p>
    <w:p w:rsidR="00B408F9" w:rsidRDefault="00B408F9" w:rsidP="00F41D07">
      <w:pPr>
        <w:pStyle w:val="ad"/>
      </w:pPr>
      <w:r>
        <w:rPr>
          <w:rFonts w:hint="eastAsia"/>
        </w:rPr>
        <w:t># 位于分支 master</w:t>
      </w:r>
    </w:p>
    <w:p w:rsidR="00B408F9" w:rsidRDefault="00B408F9" w:rsidP="00F41D07">
      <w:pPr>
        <w:pStyle w:val="ad"/>
      </w:pPr>
      <w:r>
        <w:rPr>
          <w:rFonts w:hint="eastAsia"/>
        </w:rPr>
        <w:t>无文件要提交，干净的工作区</w:t>
      </w:r>
    </w:p>
    <w:p w:rsidR="00B408F9" w:rsidRDefault="00B408F9" w:rsidP="00F41D07">
      <w:pPr>
        <w:pStyle w:val="ad"/>
      </w:pPr>
    </w:p>
    <w:p w:rsidR="00B408F9" w:rsidRDefault="00B408F9" w:rsidP="00F41D07">
      <w:pPr>
        <w:pStyle w:val="ad"/>
      </w:pPr>
      <w:r>
        <w:rPr>
          <w:rFonts w:hint="eastAsia"/>
        </w:rPr>
        <w:t># -a 表示直接提交</w:t>
      </w:r>
    </w:p>
    <w:p w:rsidR="00F41D07" w:rsidRDefault="00433416" w:rsidP="00F41D07">
      <w:pPr>
        <w:pStyle w:val="3"/>
        <w:spacing w:before="163" w:after="163"/>
      </w:pPr>
      <w:r>
        <w:t>修改后直接提交到本地库</w:t>
      </w:r>
    </w:p>
    <w:p w:rsidR="00433416" w:rsidRDefault="00433416" w:rsidP="00433416">
      <w:r>
        <w:rPr>
          <w:rFonts w:hint="eastAsia"/>
        </w:rPr>
        <w:t xml:space="preserve">-a </w:t>
      </w:r>
      <w:r>
        <w:rPr>
          <w:rFonts w:hint="eastAsia"/>
        </w:rPr>
        <w:t>直接提交到本地</w:t>
      </w:r>
    </w:p>
    <w:p w:rsidR="00433416" w:rsidRPr="00433416" w:rsidRDefault="00433416" w:rsidP="00433416">
      <w:r>
        <w:rPr>
          <w:rFonts w:hint="eastAsia"/>
        </w:rPr>
        <w:t>用于修改已经提交过的文件，直接提交到本地库，无需先提交暂存区</w:t>
      </w:r>
    </w:p>
    <w:p w:rsidR="00B408F9" w:rsidRDefault="00B408F9" w:rsidP="00433416">
      <w:pPr>
        <w:pStyle w:val="ad"/>
      </w:pPr>
      <w:r>
        <w:t>[root@oldboyedu git_data]# git commit -a -m 'second commit'</w:t>
      </w:r>
    </w:p>
    <w:p w:rsidR="00B408F9" w:rsidRDefault="00B408F9" w:rsidP="00433416">
      <w:pPr>
        <w:pStyle w:val="ad"/>
      </w:pPr>
      <w:r>
        <w:t>[master adeb3bf] second commit</w:t>
      </w:r>
    </w:p>
    <w:p w:rsidR="00B408F9" w:rsidRDefault="00B408F9" w:rsidP="00433416">
      <w:pPr>
        <w:pStyle w:val="ad"/>
      </w:pPr>
      <w:r>
        <w:t xml:space="preserve"> 1 file changed, 1 insertion(+)</w:t>
      </w:r>
    </w:p>
    <w:p w:rsidR="00433416" w:rsidRDefault="00433416" w:rsidP="00433416">
      <w:pPr>
        <w:pStyle w:val="20"/>
        <w:spacing w:before="163" w:after="163"/>
      </w:pPr>
      <w:r>
        <w:rPr>
          <w:rFonts w:hint="eastAsia"/>
        </w:rPr>
        <w:t>删除文件</w:t>
      </w:r>
    </w:p>
    <w:p w:rsidR="00433416" w:rsidRDefault="00433416" w:rsidP="00433416">
      <w:pPr>
        <w:pStyle w:val="3"/>
        <w:spacing w:before="163" w:after="163"/>
      </w:pPr>
      <w:r>
        <w:rPr>
          <w:rFonts w:hint="eastAsia"/>
        </w:rPr>
        <w:t>没有添加到暂存区的数据直接</w:t>
      </w:r>
      <w:r>
        <w:rPr>
          <w:rFonts w:hint="eastAsia"/>
        </w:rPr>
        <w:t>rm</w:t>
      </w:r>
      <w:r>
        <w:rPr>
          <w:rFonts w:hint="eastAsia"/>
        </w:rPr>
        <w:t>删除即可。</w:t>
      </w:r>
    </w:p>
    <w:p w:rsidR="00433416" w:rsidRDefault="00433416" w:rsidP="00433416">
      <w:pPr>
        <w:pStyle w:val="ad"/>
      </w:pPr>
      <w:r>
        <w:t>[root@oldboyedu git_data]# touch oldboy</w:t>
      </w:r>
    </w:p>
    <w:p w:rsidR="00433416" w:rsidRDefault="00433416" w:rsidP="00433416">
      <w:pPr>
        <w:pStyle w:val="ad"/>
      </w:pPr>
      <w:r>
        <w:t xml:space="preserve">[root@oldboyedu git_data]# git status </w:t>
      </w:r>
    </w:p>
    <w:p w:rsidR="00433416" w:rsidRDefault="00433416" w:rsidP="00433416">
      <w:pPr>
        <w:pStyle w:val="ad"/>
      </w:pPr>
      <w:r>
        <w:rPr>
          <w:rFonts w:hint="eastAsia"/>
        </w:rPr>
        <w:t># 位于分支 master</w:t>
      </w:r>
    </w:p>
    <w:p w:rsidR="00433416" w:rsidRDefault="00433416" w:rsidP="00433416">
      <w:pPr>
        <w:pStyle w:val="ad"/>
      </w:pPr>
      <w:r>
        <w:rPr>
          <w:rFonts w:hint="eastAsia"/>
        </w:rPr>
        <w:lastRenderedPageBreak/>
        <w:t># 未跟踪的文件:</w:t>
      </w:r>
    </w:p>
    <w:p w:rsidR="00433416" w:rsidRDefault="00433416" w:rsidP="00433416">
      <w:pPr>
        <w:pStyle w:val="ad"/>
      </w:pPr>
      <w:r>
        <w:rPr>
          <w:rFonts w:hint="eastAsia"/>
        </w:rPr>
        <w:t>#   （使用 "git add &lt;file&gt;..." 以包含要提交的内容）</w:t>
      </w:r>
    </w:p>
    <w:p w:rsidR="00433416" w:rsidRDefault="00433416" w:rsidP="00433416">
      <w:pPr>
        <w:pStyle w:val="ad"/>
      </w:pPr>
      <w:r>
        <w:t>#</w:t>
      </w:r>
    </w:p>
    <w:p w:rsidR="00433416" w:rsidRDefault="00433416" w:rsidP="00433416">
      <w:pPr>
        <w:pStyle w:val="ad"/>
      </w:pPr>
      <w:r>
        <w:t>#</w:t>
      </w:r>
      <w:r>
        <w:tab/>
        <w:t>oldboy</w:t>
      </w:r>
    </w:p>
    <w:p w:rsidR="00433416" w:rsidRDefault="00433416" w:rsidP="00433416">
      <w:pPr>
        <w:pStyle w:val="ad"/>
      </w:pPr>
      <w:r>
        <w:rPr>
          <w:rFonts w:hint="eastAsia"/>
        </w:rPr>
        <w:t>提交为空，但是存在尚未跟踪的文件（使用 "git add" 建立跟踪）</w:t>
      </w:r>
    </w:p>
    <w:p w:rsidR="00433416" w:rsidRDefault="00433416" w:rsidP="00433416">
      <w:pPr>
        <w:pStyle w:val="ad"/>
      </w:pPr>
      <w:r>
        <w:t xml:space="preserve">[root@oldboyedu git_data]# rm -f oldboy </w:t>
      </w:r>
    </w:p>
    <w:p w:rsidR="00433416" w:rsidRDefault="00433416" w:rsidP="00433416">
      <w:pPr>
        <w:pStyle w:val="ad"/>
      </w:pPr>
      <w:r>
        <w:t xml:space="preserve">[root@oldboyedu git_data]# git status </w:t>
      </w:r>
    </w:p>
    <w:p w:rsidR="00433416" w:rsidRDefault="00433416" w:rsidP="00433416">
      <w:pPr>
        <w:pStyle w:val="ad"/>
      </w:pPr>
      <w:r>
        <w:rPr>
          <w:rFonts w:hint="eastAsia"/>
        </w:rPr>
        <w:t># 位于分支 master</w:t>
      </w:r>
    </w:p>
    <w:p w:rsidR="00433416" w:rsidRDefault="00433416" w:rsidP="00433416">
      <w:pPr>
        <w:pStyle w:val="ad"/>
      </w:pPr>
      <w:r>
        <w:rPr>
          <w:rFonts w:hint="eastAsia"/>
        </w:rPr>
        <w:t>无文件要提交，干净的工作区</w:t>
      </w:r>
    </w:p>
    <w:p w:rsidR="00433416" w:rsidRDefault="00433416" w:rsidP="00433416">
      <w:pPr>
        <w:pStyle w:val="3"/>
        <w:spacing w:before="163" w:after="163"/>
      </w:pPr>
      <w:r>
        <w:rPr>
          <w:rFonts w:hint="eastAsia"/>
        </w:rPr>
        <w:t>已经添加到暂存区数据：</w:t>
      </w:r>
    </w:p>
    <w:p w:rsidR="00433416" w:rsidRDefault="00433416" w:rsidP="00433416">
      <w:r>
        <w:rPr>
          <w:rFonts w:hint="eastAsia"/>
        </w:rPr>
        <w:t>将文件从</w:t>
      </w:r>
      <w:r>
        <w:rPr>
          <w:rFonts w:hint="eastAsia"/>
        </w:rPr>
        <w:t>git</w:t>
      </w:r>
      <w:r>
        <w:rPr>
          <w:rFonts w:hint="eastAsia"/>
        </w:rPr>
        <w:t>暂存区域的追踪列表移除</w:t>
      </w:r>
      <w:r>
        <w:rPr>
          <w:rFonts w:hint="eastAsia"/>
        </w:rPr>
        <w:t>(</w:t>
      </w:r>
      <w:r>
        <w:rPr>
          <w:rFonts w:hint="eastAsia"/>
        </w:rPr>
        <w:t>并不会删除当前工作目录内的数据文件</w:t>
      </w:r>
      <w:r>
        <w:rPr>
          <w:rFonts w:hint="eastAsia"/>
        </w:rPr>
        <w:t>)</w:t>
      </w:r>
      <w:r>
        <w:rPr>
          <w:rFonts w:hint="eastAsia"/>
        </w:rPr>
        <w:t>，使用</w:t>
      </w:r>
      <w:r>
        <w:rPr>
          <w:rFonts w:hint="eastAsia"/>
        </w:rPr>
        <w:t xml:space="preserve"> "git reset HEAD &lt;file&gt;..." </w:t>
      </w:r>
      <w:r>
        <w:rPr>
          <w:rFonts w:hint="eastAsia"/>
        </w:rPr>
        <w:t>撤出暂存区或</w:t>
      </w:r>
      <w:r>
        <w:rPr>
          <w:rFonts w:hint="eastAsia"/>
        </w:rPr>
        <w:t xml:space="preserve">git rm --cached database  </w:t>
      </w:r>
    </w:p>
    <w:p w:rsidR="00433416" w:rsidRDefault="00433416" w:rsidP="00433416">
      <w:pPr>
        <w:pStyle w:val="ad"/>
      </w:pPr>
      <w:r>
        <w:t>[root@oldboyedu git_data]# touch oldboy</w:t>
      </w:r>
    </w:p>
    <w:p w:rsidR="00433416" w:rsidRDefault="00433416" w:rsidP="00433416">
      <w:pPr>
        <w:pStyle w:val="ad"/>
      </w:pPr>
      <w:r>
        <w:t xml:space="preserve">[root@oldboyedu git_data]# git status </w:t>
      </w:r>
    </w:p>
    <w:p w:rsidR="00433416" w:rsidRDefault="00433416" w:rsidP="00433416">
      <w:pPr>
        <w:pStyle w:val="ad"/>
      </w:pPr>
      <w:r>
        <w:rPr>
          <w:rFonts w:hint="eastAsia"/>
        </w:rPr>
        <w:t># 位于分支 master</w:t>
      </w:r>
    </w:p>
    <w:p w:rsidR="00433416" w:rsidRDefault="00433416" w:rsidP="00433416">
      <w:pPr>
        <w:pStyle w:val="ad"/>
      </w:pPr>
      <w:r>
        <w:rPr>
          <w:rFonts w:hint="eastAsia"/>
        </w:rPr>
        <w:t># 要提交的变更：</w:t>
      </w:r>
    </w:p>
    <w:p w:rsidR="00433416" w:rsidRDefault="00433416" w:rsidP="00433416">
      <w:pPr>
        <w:pStyle w:val="ad"/>
      </w:pPr>
      <w:r>
        <w:rPr>
          <w:rFonts w:hint="eastAsia"/>
        </w:rPr>
        <w:t>#   （使用 "git reset HEAD &lt;file&gt;..." 撤出暂存区）</w:t>
      </w:r>
    </w:p>
    <w:p w:rsidR="00433416" w:rsidRDefault="00433416" w:rsidP="00433416">
      <w:pPr>
        <w:pStyle w:val="ad"/>
      </w:pPr>
      <w:r>
        <w:t>#</w:t>
      </w:r>
    </w:p>
    <w:p w:rsidR="00433416" w:rsidRDefault="00433416" w:rsidP="00433416">
      <w:pPr>
        <w:pStyle w:val="ad"/>
      </w:pPr>
      <w:r>
        <w:rPr>
          <w:rFonts w:hint="eastAsia"/>
        </w:rPr>
        <w:t>#</w:t>
      </w:r>
      <w:r>
        <w:rPr>
          <w:rFonts w:hint="eastAsia"/>
        </w:rPr>
        <w:tab/>
        <w:t>新文件：    oldboy</w:t>
      </w:r>
    </w:p>
    <w:p w:rsidR="00433416" w:rsidRDefault="00433416" w:rsidP="00433416">
      <w:pPr>
        <w:pStyle w:val="ad"/>
      </w:pPr>
      <w:r>
        <w:t>#</w:t>
      </w:r>
    </w:p>
    <w:p w:rsidR="00BF63AD" w:rsidRDefault="00BF63AD" w:rsidP="00BF63AD">
      <w:pPr>
        <w:pStyle w:val="4"/>
      </w:pPr>
      <w:r>
        <w:t>移除暂存区</w:t>
      </w:r>
    </w:p>
    <w:p w:rsidR="00433416" w:rsidRDefault="00433416" w:rsidP="00433416">
      <w:pPr>
        <w:pStyle w:val="ad"/>
      </w:pPr>
      <w:r>
        <w:t>[root@oldboyedu git_data]# git reset HEAD oldboy</w:t>
      </w:r>
    </w:p>
    <w:p w:rsidR="00433416" w:rsidRDefault="00433416" w:rsidP="00433416">
      <w:pPr>
        <w:pStyle w:val="ad"/>
      </w:pPr>
      <w:r>
        <w:t xml:space="preserve">[root@oldboyedu git_data]# git status </w:t>
      </w:r>
    </w:p>
    <w:p w:rsidR="00433416" w:rsidRDefault="00433416" w:rsidP="00433416">
      <w:pPr>
        <w:pStyle w:val="ad"/>
      </w:pPr>
      <w:r>
        <w:rPr>
          <w:rFonts w:hint="eastAsia"/>
        </w:rPr>
        <w:t># 位于分支 master</w:t>
      </w:r>
    </w:p>
    <w:p w:rsidR="00433416" w:rsidRDefault="00433416" w:rsidP="00433416">
      <w:pPr>
        <w:pStyle w:val="ad"/>
      </w:pPr>
      <w:r>
        <w:rPr>
          <w:rFonts w:hint="eastAsia"/>
        </w:rPr>
        <w:t># 未跟踪的文件:</w:t>
      </w:r>
    </w:p>
    <w:p w:rsidR="00433416" w:rsidRDefault="00433416" w:rsidP="00433416">
      <w:pPr>
        <w:pStyle w:val="ad"/>
      </w:pPr>
      <w:r>
        <w:rPr>
          <w:rFonts w:hint="eastAsia"/>
        </w:rPr>
        <w:t>#   （使用 "git add &lt;file&gt;..." 以包含要提交的内容）</w:t>
      </w:r>
    </w:p>
    <w:p w:rsidR="00433416" w:rsidRDefault="00433416" w:rsidP="00433416">
      <w:pPr>
        <w:pStyle w:val="ad"/>
      </w:pPr>
      <w:r>
        <w:t>#</w:t>
      </w:r>
    </w:p>
    <w:p w:rsidR="00433416" w:rsidRDefault="00433416" w:rsidP="00433416">
      <w:pPr>
        <w:pStyle w:val="ad"/>
      </w:pPr>
      <w:r>
        <w:t>#</w:t>
      </w:r>
      <w:r>
        <w:tab/>
        <w:t>oldboy</w:t>
      </w:r>
    </w:p>
    <w:p w:rsidR="00433416" w:rsidRDefault="00433416" w:rsidP="00433416">
      <w:pPr>
        <w:pStyle w:val="ad"/>
      </w:pPr>
      <w:r>
        <w:rPr>
          <w:rFonts w:hint="eastAsia"/>
        </w:rPr>
        <w:t>提交为空，但是存在尚未跟踪的文件（使用 "git add" 建立跟踪）</w:t>
      </w:r>
    </w:p>
    <w:p w:rsidR="00433416" w:rsidRDefault="00433416" w:rsidP="00433416"/>
    <w:p w:rsidR="00433416" w:rsidRDefault="00433416" w:rsidP="00BF63AD">
      <w:pPr>
        <w:pStyle w:val="3"/>
        <w:spacing w:before="163" w:after="163"/>
      </w:pPr>
      <w:r>
        <w:rPr>
          <w:rFonts w:hint="eastAsia"/>
        </w:rPr>
        <w:t>将文件数据从</w:t>
      </w:r>
      <w:r>
        <w:rPr>
          <w:rFonts w:hint="eastAsia"/>
        </w:rPr>
        <w:t>git</w:t>
      </w:r>
      <w:r>
        <w:rPr>
          <w:rFonts w:hint="eastAsia"/>
        </w:rPr>
        <w:t>暂存区和工作目录一起删除，</w:t>
      </w:r>
      <w:r>
        <w:rPr>
          <w:rFonts w:hint="eastAsia"/>
        </w:rPr>
        <w:t xml:space="preserve">git rm -f database </w:t>
      </w:r>
    </w:p>
    <w:p w:rsidR="00BF63AD" w:rsidRDefault="00BF63AD" w:rsidP="00BF63AD">
      <w:pPr>
        <w:pStyle w:val="ad"/>
      </w:pPr>
      <w:r>
        <w:t>[root@oldboyedu git_data]# git add oldboy</w:t>
      </w:r>
    </w:p>
    <w:p w:rsidR="00BF63AD" w:rsidRDefault="00BF63AD" w:rsidP="00BF63AD">
      <w:pPr>
        <w:pStyle w:val="ad"/>
      </w:pPr>
      <w:r>
        <w:lastRenderedPageBreak/>
        <w:t xml:space="preserve">[root@oldboyedu git_data]# git status </w:t>
      </w:r>
    </w:p>
    <w:p w:rsidR="00BF63AD" w:rsidRDefault="00BF63AD" w:rsidP="00BF63AD">
      <w:pPr>
        <w:pStyle w:val="ad"/>
      </w:pPr>
      <w:r>
        <w:rPr>
          <w:rFonts w:hint="eastAsia"/>
        </w:rPr>
        <w:t># 位于分支 master</w:t>
      </w:r>
    </w:p>
    <w:p w:rsidR="00BF63AD" w:rsidRDefault="00BF63AD" w:rsidP="00BF63AD">
      <w:pPr>
        <w:pStyle w:val="ad"/>
      </w:pPr>
      <w:r>
        <w:rPr>
          <w:rFonts w:hint="eastAsia"/>
        </w:rPr>
        <w:t># 要提交的变更：</w:t>
      </w:r>
    </w:p>
    <w:p w:rsidR="00BF63AD" w:rsidRDefault="00BF63AD" w:rsidP="00BF63AD">
      <w:pPr>
        <w:pStyle w:val="ad"/>
      </w:pPr>
      <w:r>
        <w:rPr>
          <w:rFonts w:hint="eastAsia"/>
        </w:rPr>
        <w:t>#   （使用 "git reset HEAD &lt;file&gt;..." 撤出暂存区）</w:t>
      </w:r>
    </w:p>
    <w:p w:rsidR="00BF63AD" w:rsidRDefault="00BF63AD" w:rsidP="00BF63AD">
      <w:pPr>
        <w:pStyle w:val="ad"/>
      </w:pPr>
      <w:r>
        <w:t>#</w:t>
      </w:r>
    </w:p>
    <w:p w:rsidR="00BF63AD" w:rsidRDefault="00BF63AD" w:rsidP="00BF63AD">
      <w:pPr>
        <w:pStyle w:val="ad"/>
      </w:pPr>
      <w:r>
        <w:rPr>
          <w:rFonts w:hint="eastAsia"/>
        </w:rPr>
        <w:t>#</w:t>
      </w:r>
      <w:r>
        <w:rPr>
          <w:rFonts w:hint="eastAsia"/>
        </w:rPr>
        <w:tab/>
        <w:t>新文件：    oldboy</w:t>
      </w:r>
    </w:p>
    <w:p w:rsidR="00BF63AD" w:rsidRDefault="00BF63AD" w:rsidP="00BF63AD">
      <w:pPr>
        <w:pStyle w:val="ad"/>
      </w:pPr>
      <w:r>
        <w:t>#</w:t>
      </w:r>
    </w:p>
    <w:p w:rsidR="00BF63AD" w:rsidRDefault="00BF63AD" w:rsidP="00BF63AD">
      <w:pPr>
        <w:pStyle w:val="ad"/>
      </w:pPr>
      <w:r>
        <w:t>[root@oldboyedu git_data]# git rm -f oldboy</w:t>
      </w:r>
    </w:p>
    <w:p w:rsidR="00BF63AD" w:rsidRDefault="00BF63AD" w:rsidP="00BF63AD">
      <w:pPr>
        <w:pStyle w:val="ad"/>
      </w:pPr>
      <w:r>
        <w:t>rm 'oldboy'</w:t>
      </w:r>
    </w:p>
    <w:p w:rsidR="00BF63AD" w:rsidRDefault="00BF63AD" w:rsidP="00BF63AD">
      <w:pPr>
        <w:pStyle w:val="ad"/>
      </w:pPr>
      <w:r>
        <w:t xml:space="preserve">[root@oldboyedu git_data]# git status </w:t>
      </w:r>
    </w:p>
    <w:p w:rsidR="00BF63AD" w:rsidRDefault="00BF63AD" w:rsidP="00BF63AD">
      <w:pPr>
        <w:pStyle w:val="ad"/>
      </w:pPr>
      <w:r>
        <w:rPr>
          <w:rFonts w:hint="eastAsia"/>
        </w:rPr>
        <w:t># 位于分支 master</w:t>
      </w:r>
    </w:p>
    <w:p w:rsidR="00BF63AD" w:rsidRDefault="00BF63AD" w:rsidP="00BF63AD">
      <w:pPr>
        <w:pStyle w:val="ad"/>
      </w:pPr>
      <w:r>
        <w:rPr>
          <w:rFonts w:hint="eastAsia"/>
        </w:rPr>
        <w:t>无文件要提交，干净的工作区</w:t>
      </w:r>
    </w:p>
    <w:p w:rsidR="00BF63AD" w:rsidRDefault="00BF63AD" w:rsidP="00BF63AD">
      <w:pPr>
        <w:pStyle w:val="ad"/>
      </w:pPr>
      <w:r>
        <w:t>[root@oldboyedu git_data]# ls</w:t>
      </w:r>
    </w:p>
    <w:p w:rsidR="00B408F9" w:rsidRDefault="00BF63AD" w:rsidP="00BF63AD">
      <w:pPr>
        <w:pStyle w:val="ad"/>
      </w:pPr>
      <w:r>
        <w:t>README</w:t>
      </w:r>
    </w:p>
    <w:p w:rsidR="00BF63AD" w:rsidRDefault="00BF63AD" w:rsidP="00BF63AD">
      <w:pPr>
        <w:pStyle w:val="20"/>
        <w:spacing w:before="163" w:after="163"/>
      </w:pPr>
      <w:r>
        <w:rPr>
          <w:rFonts w:hint="eastAsia"/>
        </w:rPr>
        <w:t>重命名暂存区数据</w:t>
      </w:r>
    </w:p>
    <w:p w:rsidR="00BF63AD" w:rsidRDefault="00BF63AD" w:rsidP="00BF63AD">
      <w:pPr>
        <w:pStyle w:val="3"/>
        <w:spacing w:before="163" w:after="163"/>
      </w:pPr>
      <w:r>
        <w:rPr>
          <w:rFonts w:hint="eastAsia"/>
        </w:rPr>
        <w:t>没有添加到暂存区的数据直接</w:t>
      </w:r>
      <w:r>
        <w:rPr>
          <w:rFonts w:hint="eastAsia"/>
        </w:rPr>
        <w:t>mv/rename</w:t>
      </w:r>
      <w:r>
        <w:rPr>
          <w:rFonts w:hint="eastAsia"/>
        </w:rPr>
        <w:t>改名即可。</w:t>
      </w:r>
    </w:p>
    <w:p w:rsidR="00BF63AD" w:rsidRDefault="00BF63AD" w:rsidP="00BF63AD">
      <w:pPr>
        <w:pStyle w:val="3"/>
        <w:spacing w:before="163" w:after="163"/>
      </w:pPr>
      <w:r>
        <w:rPr>
          <w:rFonts w:hint="eastAsia"/>
        </w:rPr>
        <w:t>已经添加到暂存区数据：</w:t>
      </w:r>
    </w:p>
    <w:p w:rsidR="00B408F9" w:rsidRDefault="00BF63AD" w:rsidP="00BF63AD">
      <w:pPr>
        <w:pStyle w:val="ad"/>
      </w:pPr>
      <w:r>
        <w:t>git mv README NOTICE</w:t>
      </w:r>
    </w:p>
    <w:p w:rsidR="00BF63AD" w:rsidRDefault="00BF63AD" w:rsidP="00BF63AD">
      <w:pPr>
        <w:pStyle w:val="20"/>
        <w:spacing w:before="163" w:after="163"/>
      </w:pPr>
      <w:r>
        <w:rPr>
          <w:rFonts w:hint="eastAsia"/>
        </w:rPr>
        <w:t>查看历史记录</w:t>
      </w:r>
      <w:r>
        <w:rPr>
          <w:rFonts w:hint="eastAsia"/>
        </w:rPr>
        <w:t xml:space="preserve">  --</w:t>
      </w:r>
      <w:r>
        <w:rPr>
          <w:rFonts w:hint="eastAsia"/>
        </w:rPr>
        <w:t>查看所有版本信息</w:t>
      </w:r>
    </w:p>
    <w:p w:rsidR="00BF63AD" w:rsidRDefault="00BF63AD" w:rsidP="00BF63AD">
      <w:r>
        <w:rPr>
          <w:rFonts w:hint="eastAsia"/>
        </w:rPr>
        <w:t>git log   #</w:t>
      </w:r>
      <w:r>
        <w:rPr>
          <w:rFonts w:hint="eastAsia"/>
        </w:rPr>
        <w:t>→查看提交历史记录</w:t>
      </w:r>
    </w:p>
    <w:p w:rsidR="00BF63AD" w:rsidRDefault="00BF63AD" w:rsidP="00BF63AD">
      <w:r>
        <w:rPr>
          <w:rFonts w:hint="eastAsia"/>
        </w:rPr>
        <w:t>git log -2   #</w:t>
      </w:r>
      <w:r>
        <w:rPr>
          <w:rFonts w:hint="eastAsia"/>
        </w:rPr>
        <w:t>→查看最近几条记录</w:t>
      </w:r>
    </w:p>
    <w:p w:rsidR="00BF63AD" w:rsidRDefault="00BF63AD" w:rsidP="00BF63AD">
      <w:r>
        <w:rPr>
          <w:rFonts w:hint="eastAsia"/>
        </w:rPr>
        <w:t>git log -p -1  #</w:t>
      </w:r>
      <w:r>
        <w:rPr>
          <w:rFonts w:hint="eastAsia"/>
        </w:rPr>
        <w:t>→</w:t>
      </w:r>
      <w:r>
        <w:rPr>
          <w:rFonts w:hint="eastAsia"/>
        </w:rPr>
        <w:t>-p</w:t>
      </w:r>
      <w:r>
        <w:rPr>
          <w:rFonts w:hint="eastAsia"/>
        </w:rPr>
        <w:t>显示每次提交的内容差异</w:t>
      </w:r>
      <w:r>
        <w:rPr>
          <w:rFonts w:hint="eastAsia"/>
        </w:rPr>
        <w:t>,</w:t>
      </w:r>
      <w:r>
        <w:rPr>
          <w:rFonts w:hint="eastAsia"/>
        </w:rPr>
        <w:t>例如仅查看最近一次差异</w:t>
      </w:r>
    </w:p>
    <w:p w:rsidR="00BF63AD" w:rsidRDefault="00BF63AD" w:rsidP="00BF63AD">
      <w:r>
        <w:rPr>
          <w:rFonts w:hint="eastAsia"/>
        </w:rPr>
        <w:t>git log --stat -2 #</w:t>
      </w:r>
      <w:r>
        <w:rPr>
          <w:rFonts w:hint="eastAsia"/>
        </w:rPr>
        <w:t>→</w:t>
      </w:r>
      <w:r>
        <w:rPr>
          <w:rFonts w:hint="eastAsia"/>
        </w:rPr>
        <w:t>--stat</w:t>
      </w:r>
      <w:r>
        <w:rPr>
          <w:rFonts w:hint="eastAsia"/>
        </w:rPr>
        <w:t>简要显示数据增改行数，这样能够看到提交中修改过的内容，对文件添加或移动的行数，并在最后列出所有增减行的概要信息</w:t>
      </w:r>
    </w:p>
    <w:p w:rsidR="00BF63AD" w:rsidRDefault="00BF63AD" w:rsidP="00BF63AD">
      <w:r>
        <w:rPr>
          <w:rFonts w:hint="eastAsia"/>
        </w:rPr>
        <w:t>git log --pretty=oneline  #</w:t>
      </w:r>
      <w:r>
        <w:rPr>
          <w:rFonts w:hint="eastAsia"/>
        </w:rPr>
        <w:t>→</w:t>
      </w:r>
      <w:r>
        <w:rPr>
          <w:rFonts w:hint="eastAsia"/>
        </w:rPr>
        <w:t>--pretty</w:t>
      </w:r>
      <w:r>
        <w:rPr>
          <w:rFonts w:hint="eastAsia"/>
        </w:rPr>
        <w:t>根据不同的格式展示提交的历史信息</w:t>
      </w:r>
    </w:p>
    <w:p w:rsidR="00BF63AD" w:rsidRDefault="00BF63AD" w:rsidP="00BF63AD">
      <w:r>
        <w:rPr>
          <w:rFonts w:hint="eastAsia"/>
        </w:rPr>
        <w:t>git log --pretty=fuller -2 #</w:t>
      </w:r>
      <w:r>
        <w:rPr>
          <w:rFonts w:hint="eastAsia"/>
        </w:rPr>
        <w:t>→以更详细的模式输出提交的历史记录</w:t>
      </w:r>
    </w:p>
    <w:p w:rsidR="00BF63AD" w:rsidRDefault="00BF63AD" w:rsidP="00BF63AD">
      <w:r>
        <w:rPr>
          <w:rFonts w:hint="eastAsia"/>
        </w:rPr>
        <w:t>git log --pretty=fomat:"%h %cn" #</w:t>
      </w:r>
      <w:r>
        <w:rPr>
          <w:rFonts w:hint="eastAsia"/>
        </w:rPr>
        <w:t>→查看当前所有提交记录的简短</w:t>
      </w:r>
      <w:r>
        <w:rPr>
          <w:rFonts w:hint="eastAsia"/>
        </w:rPr>
        <w:t>SHA-1</w:t>
      </w:r>
      <w:r>
        <w:rPr>
          <w:rFonts w:hint="eastAsia"/>
        </w:rPr>
        <w:t>哈希字串与提交着的姓名，其他格式见备注。</w:t>
      </w:r>
    </w:p>
    <w:p w:rsidR="00BF63AD" w:rsidRDefault="00BF63AD" w:rsidP="00BF63AD"/>
    <w:p w:rsidR="00BF63AD" w:rsidRDefault="00BF63AD" w:rsidP="00BF63AD">
      <w:pPr>
        <w:pStyle w:val="3"/>
        <w:spacing w:before="163" w:after="163"/>
      </w:pPr>
      <w:r>
        <w:rPr>
          <w:rFonts w:hint="eastAsia"/>
        </w:rPr>
        <w:lastRenderedPageBreak/>
        <w:t>#</w:t>
      </w:r>
      <w:r>
        <w:rPr>
          <w:rFonts w:hint="eastAsia"/>
        </w:rPr>
        <w:t>→还可以使用</w:t>
      </w:r>
      <w:r>
        <w:rPr>
          <w:rFonts w:hint="eastAsia"/>
        </w:rPr>
        <w:t>format</w:t>
      </w:r>
      <w:r>
        <w:rPr>
          <w:rFonts w:hint="eastAsia"/>
        </w:rPr>
        <w:t>参数来指定具体的输出格式，这样非常便于后期编程的提取分析哦，常用的格式有：</w:t>
      </w:r>
    </w:p>
    <w:p w:rsidR="00BF63AD" w:rsidRDefault="00BF63AD" w:rsidP="00BF63AD">
      <w:pPr>
        <w:pStyle w:val="ad"/>
      </w:pPr>
      <w:r>
        <w:rPr>
          <w:rFonts w:hint="eastAsia"/>
        </w:rPr>
        <w:t>%s  提交说明。</w:t>
      </w:r>
    </w:p>
    <w:p w:rsidR="00BF63AD" w:rsidRDefault="00BF63AD" w:rsidP="00BF63AD">
      <w:pPr>
        <w:pStyle w:val="ad"/>
      </w:pPr>
      <w:r>
        <w:rPr>
          <w:rFonts w:hint="eastAsia"/>
        </w:rPr>
        <w:t>%cd 提交日期。</w:t>
      </w:r>
    </w:p>
    <w:p w:rsidR="00BF63AD" w:rsidRDefault="00BF63AD" w:rsidP="00BF63AD">
      <w:pPr>
        <w:pStyle w:val="ad"/>
      </w:pPr>
      <w:r>
        <w:rPr>
          <w:rFonts w:hint="eastAsia"/>
        </w:rPr>
        <w:t>%an 作者的名字。</w:t>
      </w:r>
    </w:p>
    <w:p w:rsidR="00BF63AD" w:rsidRDefault="00BF63AD" w:rsidP="00BF63AD">
      <w:pPr>
        <w:pStyle w:val="ad"/>
      </w:pPr>
      <w:r>
        <w:rPr>
          <w:rFonts w:hint="eastAsia"/>
        </w:rPr>
        <w:t>%cn 提交者的姓名。</w:t>
      </w:r>
    </w:p>
    <w:p w:rsidR="00BF63AD" w:rsidRDefault="00BF63AD" w:rsidP="00BF63AD">
      <w:pPr>
        <w:pStyle w:val="ad"/>
      </w:pPr>
      <w:r>
        <w:rPr>
          <w:rFonts w:hint="eastAsia"/>
        </w:rPr>
        <w:t>%ce 提交者的电子邮件。</w:t>
      </w:r>
    </w:p>
    <w:p w:rsidR="00BF63AD" w:rsidRDefault="00BF63AD" w:rsidP="00BF63AD">
      <w:pPr>
        <w:pStyle w:val="ad"/>
      </w:pPr>
      <w:r>
        <w:rPr>
          <w:rFonts w:hint="eastAsia"/>
        </w:rPr>
        <w:t>%H  提交对象的完整SHA-1哈希字串。</w:t>
      </w:r>
    </w:p>
    <w:p w:rsidR="00BF63AD" w:rsidRDefault="00BF63AD" w:rsidP="00BF63AD">
      <w:pPr>
        <w:pStyle w:val="ad"/>
      </w:pPr>
      <w:r>
        <w:rPr>
          <w:rFonts w:hint="eastAsia"/>
        </w:rPr>
        <w:t>%h  提交对象的简短SHA-1哈希字串。</w:t>
      </w:r>
    </w:p>
    <w:p w:rsidR="00BF63AD" w:rsidRDefault="00BF63AD" w:rsidP="00BF63AD">
      <w:pPr>
        <w:pStyle w:val="ad"/>
      </w:pPr>
      <w:r>
        <w:rPr>
          <w:rFonts w:hint="eastAsia"/>
        </w:rPr>
        <w:t>%T  树对象的完整SHA-1哈希字串。</w:t>
      </w:r>
    </w:p>
    <w:p w:rsidR="00BF63AD" w:rsidRDefault="00BF63AD" w:rsidP="00BF63AD">
      <w:pPr>
        <w:pStyle w:val="ad"/>
      </w:pPr>
      <w:r>
        <w:rPr>
          <w:rFonts w:hint="eastAsia"/>
        </w:rPr>
        <w:t>%t  树对象的简短SHA-1哈希字串。</w:t>
      </w:r>
    </w:p>
    <w:p w:rsidR="00BF63AD" w:rsidRDefault="00BF63AD" w:rsidP="00BF63AD">
      <w:pPr>
        <w:pStyle w:val="ad"/>
      </w:pPr>
      <w:r>
        <w:rPr>
          <w:rFonts w:hint="eastAsia"/>
        </w:rPr>
        <w:t>%P  父对象的完整SHA-1哈希字串。</w:t>
      </w:r>
    </w:p>
    <w:p w:rsidR="00BF63AD" w:rsidRDefault="00BF63AD" w:rsidP="00BF63AD">
      <w:pPr>
        <w:pStyle w:val="ad"/>
      </w:pPr>
      <w:r>
        <w:rPr>
          <w:rFonts w:hint="eastAsia"/>
        </w:rPr>
        <w:t>%p  父对象的简短SHA-1哈希字串。</w:t>
      </w:r>
    </w:p>
    <w:p w:rsidR="00B408F9" w:rsidRDefault="00BF63AD" w:rsidP="00BF63AD">
      <w:pPr>
        <w:pStyle w:val="ad"/>
      </w:pPr>
      <w:r>
        <w:rPr>
          <w:rFonts w:hint="eastAsia"/>
        </w:rPr>
        <w:t>%ad 作者的修订时间。</w:t>
      </w:r>
    </w:p>
    <w:p w:rsidR="00BF63AD" w:rsidRDefault="00BF63AD" w:rsidP="00BF63AD">
      <w:pPr>
        <w:pStyle w:val="20"/>
        <w:spacing w:before="163" w:after="163"/>
      </w:pPr>
      <w:r>
        <w:rPr>
          <w:rFonts w:hint="eastAsia"/>
        </w:rPr>
        <w:t>还原数据（切换到某个</w:t>
      </w:r>
      <w:r w:rsidR="004D5970">
        <w:rPr>
          <w:rFonts w:hint="eastAsia"/>
        </w:rPr>
        <w:t>版本</w:t>
      </w:r>
      <w:r>
        <w:rPr>
          <w:rFonts w:hint="eastAsia"/>
        </w:rPr>
        <w:t>）</w:t>
      </w:r>
    </w:p>
    <w:p w:rsidR="004D5970" w:rsidRDefault="004D5970" w:rsidP="004D5970">
      <w:r>
        <w:rPr>
          <w:rFonts w:hint="eastAsia"/>
        </w:rPr>
        <w:t>Git</w:t>
      </w:r>
      <w:r>
        <w:rPr>
          <w:rFonts w:hint="eastAsia"/>
        </w:rPr>
        <w:t>服务程序中有一个叫做</w:t>
      </w:r>
      <w:r>
        <w:rPr>
          <w:rFonts w:hint="eastAsia"/>
        </w:rPr>
        <w:t>HEAD</w:t>
      </w:r>
      <w:r>
        <w:rPr>
          <w:rFonts w:hint="eastAsia"/>
        </w:rPr>
        <w:t>的版本指针，当用户申请还原数据时，其实就是将</w:t>
      </w:r>
      <w:r>
        <w:rPr>
          <w:rFonts w:hint="eastAsia"/>
        </w:rPr>
        <w:t>HEAD</w:t>
      </w:r>
      <w:r>
        <w:rPr>
          <w:rFonts w:hint="eastAsia"/>
        </w:rPr>
        <w:t>指针指向到某个特定的提交版本，但是因为</w:t>
      </w:r>
      <w:r>
        <w:rPr>
          <w:rFonts w:hint="eastAsia"/>
        </w:rPr>
        <w:t>Git</w:t>
      </w:r>
      <w:r>
        <w:rPr>
          <w:rFonts w:hint="eastAsia"/>
        </w:rPr>
        <w:t>是分布式版本控制系统，为了避免历史记录冲突，故使用了</w:t>
      </w:r>
      <w:r>
        <w:rPr>
          <w:rFonts w:hint="eastAsia"/>
        </w:rPr>
        <w:t>SHA-1</w:t>
      </w:r>
      <w:r>
        <w:rPr>
          <w:rFonts w:hint="eastAsia"/>
        </w:rPr>
        <w:t>计算出十六进制的哈希字串来区分每个提交版本，另外默认的</w:t>
      </w:r>
      <w:r>
        <w:rPr>
          <w:rFonts w:hint="eastAsia"/>
        </w:rPr>
        <w:t>HEAD</w:t>
      </w:r>
      <w:r>
        <w:rPr>
          <w:rFonts w:hint="eastAsia"/>
        </w:rPr>
        <w:t>版本指针会指向到最近的一次提交版本记录，而上一个提交版本会叫</w:t>
      </w:r>
      <w:r>
        <w:rPr>
          <w:rFonts w:hint="eastAsia"/>
        </w:rPr>
        <w:t>HEAD^</w:t>
      </w:r>
      <w:r>
        <w:rPr>
          <w:rFonts w:hint="eastAsia"/>
        </w:rPr>
        <w:t>，上上一个版本则会叫做</w:t>
      </w:r>
      <w:r>
        <w:rPr>
          <w:rFonts w:hint="eastAsia"/>
        </w:rPr>
        <w:t>HEAD^^</w:t>
      </w:r>
      <w:r>
        <w:rPr>
          <w:rFonts w:hint="eastAsia"/>
        </w:rPr>
        <w:t>，当然一般会用</w:t>
      </w:r>
      <w:r>
        <w:rPr>
          <w:rFonts w:hint="eastAsia"/>
        </w:rPr>
        <w:t>HEAD~5</w:t>
      </w:r>
      <w:r>
        <w:rPr>
          <w:rFonts w:hint="eastAsia"/>
        </w:rPr>
        <w:t>来表示往上数第五个提交版本。</w:t>
      </w:r>
    </w:p>
    <w:p w:rsidR="004D5970" w:rsidRDefault="004D5970" w:rsidP="004D5970">
      <w:r w:rsidRPr="004D5970">
        <w:rPr>
          <w:rFonts w:hint="eastAsia"/>
          <w:highlight w:val="yellow"/>
        </w:rPr>
        <w:t>gitreset --hard HEAD^ #</w:t>
      </w:r>
      <w:r w:rsidRPr="004D5970">
        <w:rPr>
          <w:rFonts w:hint="eastAsia"/>
          <w:highlight w:val="yellow"/>
        </w:rPr>
        <w:t>→还原历史提交版本上一次</w:t>
      </w:r>
    </w:p>
    <w:p w:rsidR="004D5970" w:rsidRPr="004D5970" w:rsidRDefault="004D5970" w:rsidP="004D5970">
      <w:r w:rsidRPr="004D5970">
        <w:rPr>
          <w:rFonts w:hint="eastAsia"/>
          <w:highlight w:val="yellow"/>
        </w:rPr>
        <w:t>gitreset --hard 3de15d4 #</w:t>
      </w:r>
      <w:r w:rsidRPr="004D5970">
        <w:rPr>
          <w:rFonts w:hint="eastAsia"/>
          <w:highlight w:val="yellow"/>
        </w:rPr>
        <w:t>→找到历史还原点的</w:t>
      </w:r>
      <w:r w:rsidRPr="004D5970">
        <w:rPr>
          <w:rFonts w:hint="eastAsia"/>
          <w:highlight w:val="yellow"/>
        </w:rPr>
        <w:t>SHA-1</w:t>
      </w:r>
      <w:r w:rsidRPr="004D5970">
        <w:rPr>
          <w:rFonts w:hint="eastAsia"/>
          <w:highlight w:val="yellow"/>
        </w:rPr>
        <w:t>值后，就可以还原</w:t>
      </w:r>
      <w:r w:rsidRPr="004D5970">
        <w:rPr>
          <w:rFonts w:hint="eastAsia"/>
          <w:highlight w:val="yellow"/>
        </w:rPr>
        <w:t>(</w:t>
      </w:r>
      <w:r w:rsidRPr="004D5970">
        <w:rPr>
          <w:rFonts w:hint="eastAsia"/>
          <w:highlight w:val="yellow"/>
        </w:rPr>
        <w:t>值不写全</w:t>
      </w:r>
      <w:r w:rsidRPr="004D5970">
        <w:rPr>
          <w:rFonts w:hint="eastAsia"/>
          <w:highlight w:val="yellow"/>
        </w:rPr>
        <w:t>,</w:t>
      </w:r>
      <w:r w:rsidRPr="004D5970">
        <w:rPr>
          <w:rFonts w:hint="eastAsia"/>
          <w:highlight w:val="yellow"/>
        </w:rPr>
        <w:t>系统会自动匹配</w:t>
      </w:r>
      <w:r w:rsidRPr="004D5970">
        <w:rPr>
          <w:rFonts w:hint="eastAsia"/>
          <w:highlight w:val="yellow"/>
        </w:rPr>
        <w:t>)</w:t>
      </w:r>
    </w:p>
    <w:p w:rsidR="00BF63AD" w:rsidRDefault="00BF63AD" w:rsidP="004D5970">
      <w:pPr>
        <w:pStyle w:val="ad"/>
      </w:pPr>
      <w:r>
        <w:t>[root@oldboyedu git_data]# git reset --hard 16f3</w:t>
      </w:r>
    </w:p>
    <w:p w:rsidR="00BF63AD" w:rsidRDefault="00BF63AD" w:rsidP="004D5970">
      <w:pPr>
        <w:pStyle w:val="ad"/>
      </w:pPr>
      <w:r>
        <w:rPr>
          <w:rFonts w:hint="eastAsia"/>
        </w:rPr>
        <w:t>HEAD 现在位于 16f3c94 this is first commit</w:t>
      </w:r>
    </w:p>
    <w:p w:rsidR="00BF63AD" w:rsidRDefault="00BF63AD" w:rsidP="004D5970">
      <w:pPr>
        <w:pStyle w:val="ad"/>
      </w:pPr>
      <w:r>
        <w:t>[root@oldboyedu git_data]# git log</w:t>
      </w:r>
    </w:p>
    <w:p w:rsidR="00BF63AD" w:rsidRDefault="00BF63AD" w:rsidP="004D5970">
      <w:pPr>
        <w:pStyle w:val="ad"/>
      </w:pPr>
      <w:r>
        <w:t>commit 16f3c947c5b69b28922f502027d2efec332eb368</w:t>
      </w:r>
    </w:p>
    <w:p w:rsidR="00BF63AD" w:rsidRDefault="00BF63AD" w:rsidP="004D5970">
      <w:pPr>
        <w:pStyle w:val="ad"/>
      </w:pPr>
      <w:r>
        <w:t>Author: zy &lt;zhangyao@oldboyedu.com&gt;</w:t>
      </w:r>
    </w:p>
    <w:p w:rsidR="00BF63AD" w:rsidRDefault="00BF63AD" w:rsidP="004D5970">
      <w:pPr>
        <w:pStyle w:val="ad"/>
      </w:pPr>
      <w:r>
        <w:t>Date:   Wed Nov 8 09:48:09 2017 +0800</w:t>
      </w:r>
    </w:p>
    <w:p w:rsidR="00BF63AD" w:rsidRDefault="00BF63AD" w:rsidP="004D5970">
      <w:pPr>
        <w:pStyle w:val="ad"/>
      </w:pPr>
    </w:p>
    <w:p w:rsidR="00BF63AD" w:rsidRDefault="00BF63AD" w:rsidP="004D5970">
      <w:pPr>
        <w:pStyle w:val="ad"/>
      </w:pPr>
      <w:r>
        <w:tab/>
        <w:t>this is first commit</w:t>
      </w:r>
    </w:p>
    <w:p w:rsidR="004D5970" w:rsidRDefault="004D5970" w:rsidP="004D5970">
      <w:pPr>
        <w:pStyle w:val="3"/>
        <w:spacing w:before="163" w:after="163"/>
      </w:pPr>
      <w:r>
        <w:rPr>
          <w:rFonts w:hint="eastAsia"/>
        </w:rPr>
        <w:t>还原未来数据</w:t>
      </w:r>
    </w:p>
    <w:p w:rsidR="004D5970" w:rsidRDefault="004D5970" w:rsidP="004D5970">
      <w:r>
        <w:rPr>
          <w:rFonts w:hint="eastAsia"/>
        </w:rPr>
        <w:t>什么是未来数据？就是你还原到历史数据了，但是你后悔了，想撤销更改，但是</w:t>
      </w:r>
      <w:r>
        <w:rPr>
          <w:rFonts w:hint="eastAsia"/>
        </w:rPr>
        <w:t>gitlog</w:t>
      </w:r>
      <w:r>
        <w:rPr>
          <w:rFonts w:hint="eastAsia"/>
        </w:rPr>
        <w:t>已经找不到</w:t>
      </w:r>
      <w:r>
        <w:rPr>
          <w:rFonts w:hint="eastAsia"/>
        </w:rPr>
        <w:lastRenderedPageBreak/>
        <w:t>这个版本了。</w:t>
      </w:r>
    </w:p>
    <w:p w:rsidR="00BF63AD" w:rsidRDefault="004D5970" w:rsidP="004D5970">
      <w:r w:rsidRPr="004D5970">
        <w:rPr>
          <w:rFonts w:hint="eastAsia"/>
          <w:highlight w:val="yellow"/>
        </w:rPr>
        <w:t>gitreflog#</w:t>
      </w:r>
      <w:r w:rsidRPr="004D5970">
        <w:rPr>
          <w:rFonts w:hint="eastAsia"/>
          <w:highlight w:val="yellow"/>
        </w:rPr>
        <w:t>→查看未来历史更新点</w:t>
      </w:r>
    </w:p>
    <w:p w:rsidR="00BF63AD" w:rsidRDefault="00BF63AD" w:rsidP="004D5970">
      <w:pPr>
        <w:pStyle w:val="ad"/>
      </w:pPr>
      <w:r>
        <w:t xml:space="preserve">[root@oldboyedu git_data]# git reflog </w:t>
      </w:r>
    </w:p>
    <w:p w:rsidR="00BF63AD" w:rsidRDefault="00BF63AD" w:rsidP="004D5970">
      <w:pPr>
        <w:pStyle w:val="ad"/>
      </w:pPr>
      <w:r>
        <w:t>16f3c94 HEAD@{0}: reset: moving to 16f3</w:t>
      </w:r>
    </w:p>
    <w:p w:rsidR="00BF63AD" w:rsidRDefault="00BF63AD" w:rsidP="004D5970">
      <w:pPr>
        <w:pStyle w:val="ad"/>
      </w:pPr>
      <w:r>
        <w:t>c283f22 HEAD@{1}: commit: four commit</w:t>
      </w:r>
    </w:p>
    <w:p w:rsidR="00BF63AD" w:rsidRDefault="00BF63AD" w:rsidP="004D5970">
      <w:pPr>
        <w:pStyle w:val="ad"/>
      </w:pPr>
      <w:r>
        <w:t>223deee HEAD@{2}: commit: third commit</w:t>
      </w:r>
    </w:p>
    <w:p w:rsidR="00BF63AD" w:rsidRDefault="00BF63AD" w:rsidP="004D5970">
      <w:pPr>
        <w:pStyle w:val="ad"/>
      </w:pPr>
      <w:r>
        <w:t>adeb3bf HEAD@{3}: commit: second commit</w:t>
      </w:r>
    </w:p>
    <w:p w:rsidR="00BF63AD" w:rsidRDefault="00BF63AD" w:rsidP="004D5970">
      <w:pPr>
        <w:pStyle w:val="ad"/>
      </w:pPr>
      <w:r>
        <w:t>16f3c94 HEAD@{4}: commit (initial): this is first commit</w:t>
      </w:r>
    </w:p>
    <w:p w:rsidR="00BF63AD" w:rsidRDefault="00BF63AD" w:rsidP="004D5970">
      <w:pPr>
        <w:pStyle w:val="ad"/>
      </w:pPr>
      <w:r>
        <w:t>[root@oldboyedu git_data]# git reset --hard c283f22</w:t>
      </w:r>
    </w:p>
    <w:p w:rsidR="00BF63AD" w:rsidRDefault="00BF63AD" w:rsidP="004D5970">
      <w:pPr>
        <w:pStyle w:val="ad"/>
      </w:pPr>
      <w:r>
        <w:rPr>
          <w:rFonts w:hint="eastAsia"/>
        </w:rPr>
        <w:t>HEAD 现在位于 c283f22 four commit</w:t>
      </w:r>
    </w:p>
    <w:p w:rsidR="004D5970" w:rsidRDefault="004D5970" w:rsidP="004D5970">
      <w:pPr>
        <w:pStyle w:val="20"/>
        <w:spacing w:before="163" w:after="163"/>
      </w:pPr>
      <w:r>
        <w:rPr>
          <w:rFonts w:hint="eastAsia"/>
        </w:rPr>
        <w:t>标签使用</w:t>
      </w:r>
    </w:p>
    <w:p w:rsidR="004D5970" w:rsidRDefault="004D5970" w:rsidP="004D5970">
      <w:r>
        <w:rPr>
          <w:rFonts w:hint="eastAsia"/>
        </w:rPr>
        <w:t>前面回滚使用的是一串字符串，又长又难记。</w:t>
      </w:r>
    </w:p>
    <w:p w:rsidR="004D5970" w:rsidRDefault="004D5970" w:rsidP="004D5970">
      <w:pPr>
        <w:pStyle w:val="3"/>
        <w:spacing w:before="163" w:after="163"/>
      </w:pPr>
      <w:r>
        <w:t>指定标签</w:t>
      </w:r>
      <w:r>
        <w:rPr>
          <w:rFonts w:hint="eastAsia"/>
        </w:rPr>
        <w:t>，</w:t>
      </w:r>
    </w:p>
    <w:p w:rsidR="004D5970" w:rsidRDefault="004D5970" w:rsidP="004D5970">
      <w:pPr>
        <w:pStyle w:val="ad"/>
      </w:pPr>
      <w:r>
        <w:rPr>
          <w:rFonts w:hint="eastAsia"/>
        </w:rPr>
        <w:t>git tag v1.0   #→当前提交内容打一个标签(方便快速回滚)，每次提交都可以打个tag。</w:t>
      </w:r>
    </w:p>
    <w:p w:rsidR="004D5970" w:rsidRDefault="004D5970" w:rsidP="004D5970">
      <w:pPr>
        <w:pStyle w:val="3"/>
        <w:spacing w:before="163" w:after="163"/>
      </w:pPr>
      <w:r>
        <w:t>查看标签</w:t>
      </w:r>
    </w:p>
    <w:p w:rsidR="004D5970" w:rsidRDefault="004D5970" w:rsidP="004D5970">
      <w:pPr>
        <w:pStyle w:val="ad"/>
      </w:pPr>
      <w:r>
        <w:rPr>
          <w:rFonts w:hint="eastAsia"/>
        </w:rPr>
        <w:t>git tag          #→查看当前所有的标签</w:t>
      </w:r>
    </w:p>
    <w:p w:rsidR="004D5970" w:rsidRDefault="004D5970" w:rsidP="004D5970">
      <w:pPr>
        <w:pStyle w:val="ad"/>
      </w:pPr>
      <w:r>
        <w:rPr>
          <w:rFonts w:hint="eastAsia"/>
        </w:rPr>
        <w:t>git show v1.0   #→查看当前1.0版本的详细信息</w:t>
      </w:r>
    </w:p>
    <w:p w:rsidR="004D5970" w:rsidRDefault="004D5970" w:rsidP="0051021F">
      <w:pPr>
        <w:pStyle w:val="ad"/>
      </w:pPr>
      <w:r>
        <w:rPr>
          <w:rFonts w:hint="eastAsia"/>
        </w:rPr>
        <w:t>git tag v1.2 -m "version 1.2 release is test"  #→创建带有说明的标签,-a指定标签名字，-m指定说明文字</w:t>
      </w:r>
    </w:p>
    <w:p w:rsidR="004D5970" w:rsidRDefault="004D5970" w:rsidP="0051021F">
      <w:pPr>
        <w:pStyle w:val="ad"/>
      </w:pPr>
      <w:r>
        <w:rPr>
          <w:rFonts w:hint="eastAsia"/>
        </w:rPr>
        <w:t>git tag -d v1.0   #→我们为同一个提交版本设置了两次标签,删除之前的v1.0</w:t>
      </w:r>
    </w:p>
    <w:p w:rsidR="004D5970" w:rsidRDefault="0051021F" w:rsidP="0051021F">
      <w:pPr>
        <w:pStyle w:val="4"/>
      </w:pPr>
      <w:r>
        <w:rPr>
          <w:rFonts w:hint="eastAsia"/>
        </w:rPr>
        <w:t>切换标签</w:t>
      </w:r>
    </w:p>
    <w:p w:rsidR="004D5970" w:rsidRDefault="004D5970" w:rsidP="004D5970">
      <w:pPr>
        <w:pStyle w:val="ad"/>
      </w:pPr>
      <w:r>
        <w:t>[root@centos7 git_data]# git reset --hard 0bdf2e7</w:t>
      </w:r>
    </w:p>
    <w:p w:rsidR="004D5970" w:rsidRDefault="004D5970" w:rsidP="004D5970">
      <w:pPr>
        <w:pStyle w:val="ad"/>
      </w:pPr>
      <w:r>
        <w:t>HEAD is now at 0bdf2e7 modified README file</w:t>
      </w:r>
    </w:p>
    <w:p w:rsidR="004D5970" w:rsidRDefault="004D5970" w:rsidP="004D5970">
      <w:pPr>
        <w:pStyle w:val="ad"/>
      </w:pPr>
      <w:r>
        <w:t>[root@centos7 git_data]# git reset --hard V1.0</w:t>
      </w:r>
    </w:p>
    <w:p w:rsidR="004D5970" w:rsidRDefault="004D5970" w:rsidP="004D5970">
      <w:pPr>
        <w:pStyle w:val="ad"/>
      </w:pPr>
      <w:r>
        <w:t>HEAD is now at a66370a add oldboy dir</w:t>
      </w:r>
    </w:p>
    <w:p w:rsidR="004D5970" w:rsidRDefault="0051021F" w:rsidP="0051021F">
      <w:pPr>
        <w:pStyle w:val="4"/>
      </w:pPr>
      <w:r>
        <w:rPr>
          <w:rFonts w:hint="eastAsia"/>
        </w:rPr>
        <w:t>查看标签，并切换</w:t>
      </w:r>
    </w:p>
    <w:p w:rsidR="004D5970" w:rsidRDefault="004D5970" w:rsidP="0051021F">
      <w:pPr>
        <w:pStyle w:val="ad"/>
      </w:pPr>
      <w:r>
        <w:t>[root@oldboyedu git_data]# git tag v20171104</w:t>
      </w:r>
    </w:p>
    <w:p w:rsidR="004D5970" w:rsidRDefault="004D5970" w:rsidP="0051021F">
      <w:pPr>
        <w:pStyle w:val="ad"/>
      </w:pPr>
      <w:r>
        <w:t>[root@oldboyedu git_data]# git tag</w:t>
      </w:r>
    </w:p>
    <w:p w:rsidR="004D5970" w:rsidRDefault="004D5970" w:rsidP="0051021F">
      <w:pPr>
        <w:pStyle w:val="ad"/>
      </w:pPr>
      <w:r>
        <w:t>v20171104</w:t>
      </w:r>
    </w:p>
    <w:p w:rsidR="004D5970" w:rsidRDefault="004D5970" w:rsidP="0051021F">
      <w:pPr>
        <w:pStyle w:val="ad"/>
      </w:pPr>
      <w:r>
        <w:t>[root@oldboyedu git_data]# git reset --hard 16f3</w:t>
      </w:r>
    </w:p>
    <w:p w:rsidR="004D5970" w:rsidRDefault="004D5970" w:rsidP="0051021F">
      <w:pPr>
        <w:pStyle w:val="ad"/>
      </w:pPr>
      <w:r>
        <w:rPr>
          <w:rFonts w:hint="eastAsia"/>
        </w:rPr>
        <w:t>HEAD 现在位于 16f3c94 this is first commit</w:t>
      </w:r>
    </w:p>
    <w:p w:rsidR="004D5970" w:rsidRDefault="004D5970" w:rsidP="0051021F">
      <w:pPr>
        <w:pStyle w:val="ad"/>
      </w:pPr>
      <w:r>
        <w:lastRenderedPageBreak/>
        <w:t>[root@oldboyedu git_data]# git reset --hard v20171104</w:t>
      </w:r>
    </w:p>
    <w:p w:rsidR="00B408F9" w:rsidRDefault="004D5970" w:rsidP="0051021F">
      <w:pPr>
        <w:pStyle w:val="ad"/>
      </w:pPr>
      <w:r>
        <w:rPr>
          <w:rFonts w:hint="eastAsia"/>
        </w:rPr>
        <w:t>HEAD 现在位于 c283f22 four commit</w:t>
      </w:r>
    </w:p>
    <w:p w:rsidR="00B408F9" w:rsidRDefault="0051021F" w:rsidP="0051021F">
      <w:pPr>
        <w:pStyle w:val="20"/>
        <w:spacing w:before="163" w:after="163"/>
      </w:pPr>
      <w:r w:rsidRPr="0051021F">
        <w:rPr>
          <w:rFonts w:hint="eastAsia"/>
        </w:rPr>
        <w:t>分支结构</w:t>
      </w:r>
    </w:p>
    <w:p w:rsidR="004538D4" w:rsidRDefault="004538D4" w:rsidP="004538D4">
      <w:r>
        <w:rPr>
          <w:rFonts w:hint="eastAsia"/>
        </w:rPr>
        <w:t>在实际的项目开发中，尽量保证</w:t>
      </w:r>
      <w:r>
        <w:rPr>
          <w:rFonts w:hint="eastAsia"/>
        </w:rPr>
        <w:t>master</w:t>
      </w:r>
      <w:r>
        <w:rPr>
          <w:rFonts w:hint="eastAsia"/>
        </w:rPr>
        <w:t>分支稳定，仅用于发布新版本，平时不要随便直接修改里面的数据文件。</w:t>
      </w:r>
    </w:p>
    <w:p w:rsidR="004538D4" w:rsidRDefault="004538D4" w:rsidP="004538D4">
      <w:r>
        <w:rPr>
          <w:rFonts w:hint="eastAsia"/>
        </w:rPr>
        <w:t>那在哪干活呢？干活都在</w:t>
      </w:r>
      <w:r>
        <w:rPr>
          <w:rFonts w:hint="eastAsia"/>
        </w:rPr>
        <w:t>dev</w:t>
      </w:r>
      <w:r>
        <w:rPr>
          <w:rFonts w:hint="eastAsia"/>
        </w:rPr>
        <w:t>分支上。每个人从</w:t>
      </w:r>
      <w:r>
        <w:rPr>
          <w:rFonts w:hint="eastAsia"/>
        </w:rPr>
        <w:t>dev</w:t>
      </w:r>
      <w:r>
        <w:rPr>
          <w:rFonts w:hint="eastAsia"/>
        </w:rPr>
        <w:t>分支创建自己个人分支，开发完合并到</w:t>
      </w:r>
      <w:r>
        <w:rPr>
          <w:rFonts w:hint="eastAsia"/>
        </w:rPr>
        <w:t>dev</w:t>
      </w:r>
      <w:r>
        <w:rPr>
          <w:rFonts w:hint="eastAsia"/>
        </w:rPr>
        <w:t>分支，最后</w:t>
      </w:r>
      <w:r>
        <w:rPr>
          <w:rFonts w:hint="eastAsia"/>
        </w:rPr>
        <w:t>dev</w:t>
      </w:r>
      <w:r>
        <w:rPr>
          <w:rFonts w:hint="eastAsia"/>
        </w:rPr>
        <w:t>分支合并到</w:t>
      </w:r>
      <w:r>
        <w:rPr>
          <w:rFonts w:hint="eastAsia"/>
        </w:rPr>
        <w:t>master</w:t>
      </w:r>
      <w:r>
        <w:rPr>
          <w:rFonts w:hint="eastAsia"/>
        </w:rPr>
        <w:t>分支。</w:t>
      </w:r>
    </w:p>
    <w:p w:rsidR="004538D4" w:rsidRDefault="004538D4" w:rsidP="004538D4">
      <w:r>
        <w:rPr>
          <w:rFonts w:hint="eastAsia"/>
        </w:rPr>
        <w:t>所以团队的合作分支看起来会像下图那样。</w:t>
      </w:r>
    </w:p>
    <w:p w:rsidR="004538D4" w:rsidRPr="004538D4" w:rsidRDefault="004538D4" w:rsidP="004538D4">
      <w:r w:rsidRPr="004538D4">
        <w:rPr>
          <w:rFonts w:hint="eastAsia"/>
          <w:noProof/>
        </w:rPr>
        <w:drawing>
          <wp:inline distT="0" distB="0" distL="0" distR="0">
            <wp:extent cx="4752975" cy="11811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21F" w:rsidRDefault="0051021F" w:rsidP="0051021F">
      <w:pPr>
        <w:pStyle w:val="3"/>
        <w:spacing w:before="163" w:after="163"/>
      </w:pPr>
      <w:r>
        <w:rPr>
          <w:rFonts w:hint="eastAsia"/>
        </w:rPr>
        <w:t xml:space="preserve"> </w:t>
      </w:r>
      <w:r>
        <w:rPr>
          <w:rFonts w:hint="eastAsia"/>
        </w:rPr>
        <w:t>创建分支</w:t>
      </w:r>
    </w:p>
    <w:p w:rsidR="004538D4" w:rsidRPr="004538D4" w:rsidRDefault="004538D4" w:rsidP="004538D4">
      <w:pPr>
        <w:pStyle w:val="4"/>
      </w:pPr>
      <w:r>
        <w:rPr>
          <w:rFonts w:hint="eastAsia"/>
        </w:rPr>
        <w:t>创建分支</w:t>
      </w:r>
    </w:p>
    <w:p w:rsidR="0051021F" w:rsidRDefault="0051021F" w:rsidP="002D5A34">
      <w:pPr>
        <w:pStyle w:val="ad"/>
      </w:pPr>
      <w:r>
        <w:t>[root@oldboyedu git_data]# git branch linux</w:t>
      </w:r>
    </w:p>
    <w:p w:rsidR="004538D4" w:rsidRDefault="004538D4" w:rsidP="004538D4">
      <w:pPr>
        <w:pStyle w:val="4"/>
      </w:pPr>
      <w:r>
        <w:t>查看分支</w:t>
      </w:r>
    </w:p>
    <w:p w:rsidR="0051021F" w:rsidRDefault="0051021F" w:rsidP="002D5A34">
      <w:pPr>
        <w:pStyle w:val="ad"/>
      </w:pPr>
      <w:r>
        <w:t xml:space="preserve">[root@oldboyedu git_data]# git branch </w:t>
      </w:r>
    </w:p>
    <w:p w:rsidR="0051021F" w:rsidRDefault="0051021F" w:rsidP="002D5A34">
      <w:pPr>
        <w:pStyle w:val="ad"/>
      </w:pPr>
      <w:r>
        <w:t xml:space="preserve">  linux</w:t>
      </w:r>
    </w:p>
    <w:p w:rsidR="0051021F" w:rsidRDefault="0051021F" w:rsidP="002D5A34">
      <w:pPr>
        <w:pStyle w:val="ad"/>
      </w:pPr>
      <w:r>
        <w:t>* master</w:t>
      </w:r>
    </w:p>
    <w:p w:rsidR="004538D4" w:rsidRDefault="004538D4" w:rsidP="004538D4">
      <w:pPr>
        <w:pStyle w:val="4"/>
      </w:pPr>
      <w:r>
        <w:t>切换分支</w:t>
      </w:r>
    </w:p>
    <w:p w:rsidR="0051021F" w:rsidRDefault="0051021F" w:rsidP="002D5A34">
      <w:pPr>
        <w:pStyle w:val="ad"/>
      </w:pPr>
      <w:r>
        <w:t xml:space="preserve">[root@oldboyedu git_data]# git checkout linux </w:t>
      </w:r>
    </w:p>
    <w:p w:rsidR="0051021F" w:rsidRDefault="0051021F" w:rsidP="002D5A34">
      <w:pPr>
        <w:pStyle w:val="ad"/>
      </w:pPr>
      <w:r>
        <w:rPr>
          <w:rFonts w:hint="eastAsia"/>
        </w:rPr>
        <w:t>切换到分支 'linux'</w:t>
      </w:r>
    </w:p>
    <w:p w:rsidR="0051021F" w:rsidRDefault="0051021F" w:rsidP="002D5A34">
      <w:pPr>
        <w:pStyle w:val="ad"/>
      </w:pPr>
      <w:r>
        <w:t xml:space="preserve">[root@oldboyedu git_data]# git branch </w:t>
      </w:r>
    </w:p>
    <w:p w:rsidR="0051021F" w:rsidRDefault="0051021F" w:rsidP="002D5A34">
      <w:pPr>
        <w:pStyle w:val="ad"/>
      </w:pPr>
      <w:r>
        <w:t>* linux</w:t>
      </w:r>
    </w:p>
    <w:p w:rsidR="0051021F" w:rsidRDefault="0051021F" w:rsidP="002D5A34">
      <w:pPr>
        <w:pStyle w:val="ad"/>
      </w:pPr>
      <w:r>
        <w:t xml:space="preserve">  master</w:t>
      </w:r>
    </w:p>
    <w:p w:rsidR="0051021F" w:rsidRDefault="0051021F" w:rsidP="002D5A34">
      <w:pPr>
        <w:pStyle w:val="ad"/>
      </w:pPr>
      <w:r>
        <w:t>[root@oldboyedu git_data]# ls</w:t>
      </w:r>
    </w:p>
    <w:p w:rsidR="00B408F9" w:rsidRDefault="0051021F" w:rsidP="002D5A34">
      <w:pPr>
        <w:pStyle w:val="ad"/>
      </w:pPr>
      <w:r>
        <w:t>README  test  test1</w:t>
      </w:r>
    </w:p>
    <w:p w:rsidR="002D5A34" w:rsidRDefault="002D5A34" w:rsidP="002D5A34">
      <w:pPr>
        <w:pStyle w:val="3"/>
        <w:spacing w:before="163" w:after="163"/>
      </w:pPr>
      <w:r>
        <w:rPr>
          <w:rFonts w:hint="eastAsia"/>
        </w:rPr>
        <w:t>在分支</w:t>
      </w:r>
      <w:r>
        <w:rPr>
          <w:rFonts w:hint="eastAsia"/>
        </w:rPr>
        <w:t>linux</w:t>
      </w:r>
      <w:r>
        <w:rPr>
          <w:rFonts w:hint="eastAsia"/>
        </w:rPr>
        <w:t>编辑代码</w:t>
      </w:r>
    </w:p>
    <w:p w:rsidR="002D5A34" w:rsidRDefault="002D5A34" w:rsidP="002D5A34">
      <w:pPr>
        <w:pStyle w:val="ad"/>
      </w:pPr>
      <w:r>
        <w:t xml:space="preserve">[root@oldboyedu git_data]# echo linux &gt;&gt; README </w:t>
      </w:r>
    </w:p>
    <w:p w:rsidR="002D5A34" w:rsidRDefault="002D5A34" w:rsidP="002D5A34">
      <w:pPr>
        <w:pStyle w:val="ad"/>
      </w:pPr>
      <w:r>
        <w:t>[root@oldboyedu git_data]# git commit -a -m 'this is linux branch commit'</w:t>
      </w:r>
    </w:p>
    <w:p w:rsidR="002D5A34" w:rsidRDefault="002D5A34" w:rsidP="002D5A34">
      <w:pPr>
        <w:pStyle w:val="ad"/>
      </w:pPr>
      <w:r>
        <w:lastRenderedPageBreak/>
        <w:t>[linux 0e5ff51] this is linux branch commit</w:t>
      </w:r>
    </w:p>
    <w:p w:rsidR="002D5A34" w:rsidRDefault="002D5A34" w:rsidP="002D5A34">
      <w:pPr>
        <w:pStyle w:val="ad"/>
      </w:pPr>
      <w:r>
        <w:t xml:space="preserve"> 1 file changed, 1 insertion(+)</w:t>
      </w:r>
    </w:p>
    <w:p w:rsidR="002D5A34" w:rsidRDefault="002D5A34" w:rsidP="002D5A34">
      <w:pPr>
        <w:pStyle w:val="ad"/>
      </w:pPr>
      <w:r>
        <w:t xml:space="preserve">[root@oldboyedu git_data]# cat README </w:t>
      </w:r>
    </w:p>
    <w:p w:rsidR="002D5A34" w:rsidRDefault="002D5A34" w:rsidP="002D5A34">
      <w:pPr>
        <w:pStyle w:val="ad"/>
      </w:pPr>
      <w:r>
        <w:t>1234</w:t>
      </w:r>
    </w:p>
    <w:p w:rsidR="002D5A34" w:rsidRDefault="002D5A34" w:rsidP="002D5A34">
      <w:pPr>
        <w:pStyle w:val="ad"/>
      </w:pPr>
      <w:r>
        <w:t>linux</w:t>
      </w:r>
    </w:p>
    <w:p w:rsidR="002D5A34" w:rsidRDefault="002D5A34" w:rsidP="002D5A34">
      <w:pPr>
        <w:pStyle w:val="ad"/>
      </w:pPr>
      <w:r>
        <w:t xml:space="preserve">[root@oldboyedu git_data]# git log </w:t>
      </w:r>
    </w:p>
    <w:p w:rsidR="002D5A34" w:rsidRDefault="002D5A34" w:rsidP="002D5A34">
      <w:pPr>
        <w:pStyle w:val="ad"/>
      </w:pPr>
      <w:r>
        <w:t>commit 0e5ff512473d3531e8b569043f9883f9d1892131</w:t>
      </w:r>
    </w:p>
    <w:p w:rsidR="002D5A34" w:rsidRDefault="002D5A34" w:rsidP="002D5A34">
      <w:pPr>
        <w:pStyle w:val="ad"/>
      </w:pPr>
      <w:r>
        <w:t>Author: zy &lt;zhangyao@oldboyedu.com&gt;</w:t>
      </w:r>
    </w:p>
    <w:p w:rsidR="002D5A34" w:rsidRDefault="002D5A34" w:rsidP="002D5A34">
      <w:pPr>
        <w:pStyle w:val="ad"/>
      </w:pPr>
      <w:r>
        <w:t>Date:   Wed Nov 8 11:59:40 2017 +0800</w:t>
      </w:r>
    </w:p>
    <w:p w:rsidR="002D5A34" w:rsidRDefault="002D5A34" w:rsidP="002D5A34">
      <w:pPr>
        <w:pStyle w:val="ad"/>
      </w:pPr>
    </w:p>
    <w:p w:rsidR="002D5A34" w:rsidRDefault="002D5A34" w:rsidP="002D5A34">
      <w:pPr>
        <w:pStyle w:val="ad"/>
      </w:pPr>
      <w:r>
        <w:tab/>
        <w:t>this is linux branch commit</w:t>
      </w:r>
    </w:p>
    <w:p w:rsidR="002D5A34" w:rsidRDefault="002D5A34" w:rsidP="002D5A34">
      <w:pPr>
        <w:pStyle w:val="ad"/>
      </w:pPr>
    </w:p>
    <w:p w:rsidR="002D5A34" w:rsidRDefault="002D5A34" w:rsidP="002D5A34">
      <w:pPr>
        <w:pStyle w:val="ad"/>
      </w:pPr>
      <w:r>
        <w:t>commit c283f22b8ffca4e19785cdf0e7bc50c1b49484bb</w:t>
      </w:r>
    </w:p>
    <w:p w:rsidR="002D5A34" w:rsidRDefault="002D5A34" w:rsidP="002D5A34">
      <w:pPr>
        <w:pStyle w:val="ad"/>
      </w:pPr>
      <w:r>
        <w:t>Author: zy &lt;zhangyao@oldboyedu.com&gt;</w:t>
      </w:r>
    </w:p>
    <w:p w:rsidR="002D5A34" w:rsidRDefault="002D5A34" w:rsidP="002D5A34">
      <w:pPr>
        <w:pStyle w:val="ad"/>
      </w:pPr>
      <w:r>
        <w:t>Date:   Wed Nov 8 10:43:21 2017 +0800</w:t>
      </w:r>
    </w:p>
    <w:p w:rsidR="002D5A34" w:rsidRDefault="002D5A34" w:rsidP="002D5A34">
      <w:pPr>
        <w:pStyle w:val="ad"/>
      </w:pPr>
    </w:p>
    <w:p w:rsidR="002D5A34" w:rsidRDefault="002D5A34" w:rsidP="002D5A34">
      <w:pPr>
        <w:pStyle w:val="ad"/>
      </w:pPr>
      <w:r>
        <w:tab/>
        <w:t>four commit</w:t>
      </w:r>
    </w:p>
    <w:p w:rsidR="002D5A34" w:rsidRDefault="002D5A34" w:rsidP="002D5A34">
      <w:pPr>
        <w:pStyle w:val="ad"/>
      </w:pPr>
    </w:p>
    <w:p w:rsidR="002D5A34" w:rsidRDefault="002D5A34" w:rsidP="002D5A34">
      <w:pPr>
        <w:pStyle w:val="ad"/>
      </w:pPr>
      <w:r>
        <w:t>commit 223deeee24c6b7fa65b9b61add8da7a7342dbd4e</w:t>
      </w:r>
    </w:p>
    <w:p w:rsidR="002D5A34" w:rsidRDefault="002D5A34" w:rsidP="002D5A34">
      <w:pPr>
        <w:pStyle w:val="ad"/>
      </w:pPr>
      <w:r>
        <w:t>Author: zy &lt;zhangyao@oldboyedu.com&gt;</w:t>
      </w:r>
    </w:p>
    <w:p w:rsidR="002D5A34" w:rsidRDefault="002D5A34" w:rsidP="002D5A34">
      <w:pPr>
        <w:pStyle w:val="ad"/>
      </w:pPr>
      <w:r>
        <w:t>Date:   Wed Nov 8 10:42:53 2017 +0800</w:t>
      </w:r>
    </w:p>
    <w:p w:rsidR="002D5A34" w:rsidRDefault="002D5A34" w:rsidP="002D5A34">
      <w:pPr>
        <w:pStyle w:val="ad"/>
      </w:pPr>
    </w:p>
    <w:p w:rsidR="002D5A34" w:rsidRDefault="002D5A34" w:rsidP="002D5A34">
      <w:pPr>
        <w:pStyle w:val="ad"/>
      </w:pPr>
      <w:r>
        <w:t xml:space="preserve">[root@oldboyedu git_data]# git checkout master </w:t>
      </w:r>
    </w:p>
    <w:p w:rsidR="002D5A34" w:rsidRDefault="002D5A34" w:rsidP="002D5A34">
      <w:pPr>
        <w:pStyle w:val="ad"/>
      </w:pPr>
      <w:r>
        <w:rPr>
          <w:rFonts w:hint="eastAsia"/>
        </w:rPr>
        <w:t>切换到分支 'master'</w:t>
      </w:r>
    </w:p>
    <w:p w:rsidR="002D5A34" w:rsidRDefault="002D5A34" w:rsidP="002D5A34">
      <w:pPr>
        <w:pStyle w:val="ad"/>
      </w:pPr>
      <w:r>
        <w:t xml:space="preserve">[root@oldboyedu git_data]# cat README </w:t>
      </w:r>
    </w:p>
    <w:p w:rsidR="00B408F9" w:rsidRDefault="002D5A34" w:rsidP="002D5A34">
      <w:pPr>
        <w:pStyle w:val="ad"/>
      </w:pPr>
      <w:r>
        <w:t>1234</w:t>
      </w:r>
    </w:p>
    <w:p w:rsidR="002D5A34" w:rsidRDefault="002D5A34" w:rsidP="002D5A34">
      <w:pPr>
        <w:pStyle w:val="3"/>
        <w:spacing w:before="163" w:after="163"/>
      </w:pPr>
      <w:r>
        <w:rPr>
          <w:rFonts w:hint="eastAsia"/>
        </w:rPr>
        <w:t>自动合并代码</w:t>
      </w:r>
    </w:p>
    <w:p w:rsidR="002D5A34" w:rsidRPr="002D5A34" w:rsidRDefault="002D5A34" w:rsidP="002D5A34">
      <w:r w:rsidRPr="002D5A34">
        <w:rPr>
          <w:highlight w:val="yellow"/>
        </w:rPr>
        <w:t xml:space="preserve">git merge  </w:t>
      </w:r>
      <w:r w:rsidRPr="002D5A34">
        <w:rPr>
          <w:highlight w:val="yellow"/>
        </w:rPr>
        <w:t>合并代码</w:t>
      </w:r>
    </w:p>
    <w:p w:rsidR="002D5A34" w:rsidRDefault="002D5A34" w:rsidP="002D5A34">
      <w:pPr>
        <w:pStyle w:val="ad"/>
      </w:pPr>
      <w:r>
        <w:t xml:space="preserve">[root@oldboyedu git_data]# git merge linux </w:t>
      </w:r>
    </w:p>
    <w:p w:rsidR="002D5A34" w:rsidRDefault="002D5A34" w:rsidP="002D5A34">
      <w:pPr>
        <w:pStyle w:val="ad"/>
      </w:pPr>
      <w:r>
        <w:rPr>
          <w:rFonts w:hint="eastAsia"/>
        </w:rPr>
        <w:t>更新 c283f22..0e5ff51</w:t>
      </w:r>
    </w:p>
    <w:p w:rsidR="002D5A34" w:rsidRDefault="002D5A34" w:rsidP="002D5A34">
      <w:pPr>
        <w:pStyle w:val="ad"/>
      </w:pPr>
      <w:r>
        <w:t>Fast-forward</w:t>
      </w:r>
    </w:p>
    <w:p w:rsidR="002D5A34" w:rsidRDefault="002D5A34" w:rsidP="002D5A34">
      <w:pPr>
        <w:pStyle w:val="ad"/>
      </w:pPr>
      <w:r>
        <w:t xml:space="preserve"> README | 1 +</w:t>
      </w:r>
    </w:p>
    <w:p w:rsidR="002D5A34" w:rsidRDefault="002D5A34" w:rsidP="002D5A34">
      <w:pPr>
        <w:pStyle w:val="ad"/>
      </w:pPr>
      <w:r>
        <w:t xml:space="preserve"> 1 file changed, 1 insertion(+)</w:t>
      </w:r>
    </w:p>
    <w:p w:rsidR="002D5A34" w:rsidRDefault="002D5A34" w:rsidP="002D5A34">
      <w:pPr>
        <w:pStyle w:val="ad"/>
      </w:pPr>
      <w:r>
        <w:t xml:space="preserve">[root@oldboyedu git_data]# cat README </w:t>
      </w:r>
    </w:p>
    <w:p w:rsidR="002D5A34" w:rsidRDefault="002D5A34" w:rsidP="002D5A34">
      <w:pPr>
        <w:pStyle w:val="ad"/>
      </w:pPr>
      <w:r>
        <w:lastRenderedPageBreak/>
        <w:t>1234</w:t>
      </w:r>
    </w:p>
    <w:p w:rsidR="002D5A34" w:rsidRDefault="002D5A34" w:rsidP="002D5A34">
      <w:pPr>
        <w:pStyle w:val="ad"/>
      </w:pPr>
      <w:r>
        <w:t>linux</w:t>
      </w:r>
    </w:p>
    <w:p w:rsidR="002D5A34" w:rsidRDefault="002D5A34" w:rsidP="002D5A34">
      <w:pPr>
        <w:pStyle w:val="ad"/>
      </w:pPr>
      <w:r>
        <w:t>[root@oldboyedu git_data]# git log -1</w:t>
      </w:r>
    </w:p>
    <w:p w:rsidR="002D5A34" w:rsidRDefault="002D5A34" w:rsidP="002D5A34">
      <w:pPr>
        <w:pStyle w:val="ad"/>
      </w:pPr>
      <w:r>
        <w:t>commit 0e5ff512473d3531e8b569043f9883f9d1892131</w:t>
      </w:r>
    </w:p>
    <w:p w:rsidR="002D5A34" w:rsidRDefault="002D5A34" w:rsidP="002D5A34">
      <w:pPr>
        <w:pStyle w:val="ad"/>
      </w:pPr>
      <w:r>
        <w:t>Author: zy &lt;zhangyao@oldboyedu.com&gt;</w:t>
      </w:r>
    </w:p>
    <w:p w:rsidR="002D5A34" w:rsidRDefault="002D5A34" w:rsidP="002D5A34">
      <w:pPr>
        <w:pStyle w:val="ad"/>
      </w:pPr>
      <w:r>
        <w:t>Date:   Wed Nov 8 11:59:40 2017 +0800</w:t>
      </w:r>
    </w:p>
    <w:p w:rsidR="002D5A34" w:rsidRDefault="002D5A34" w:rsidP="002D5A34">
      <w:pPr>
        <w:pStyle w:val="ad"/>
      </w:pPr>
    </w:p>
    <w:p w:rsidR="002D5A34" w:rsidRDefault="002D5A34" w:rsidP="002D5A34">
      <w:pPr>
        <w:pStyle w:val="ad"/>
      </w:pPr>
      <w:r>
        <w:tab/>
        <w:t>this is linux branch commit</w:t>
      </w:r>
    </w:p>
    <w:p w:rsidR="002D5A34" w:rsidRDefault="002D5A34" w:rsidP="002D5A34">
      <w:pPr>
        <w:pStyle w:val="20"/>
        <w:spacing w:before="163" w:after="163"/>
      </w:pPr>
      <w:r>
        <w:rPr>
          <w:rFonts w:hint="eastAsia"/>
        </w:rPr>
        <w:t>分支冲突</w:t>
      </w:r>
    </w:p>
    <w:p w:rsidR="002D5A34" w:rsidRPr="002D5A34" w:rsidRDefault="002D5A34" w:rsidP="002D5A34">
      <w:pPr>
        <w:pStyle w:val="4"/>
      </w:pPr>
      <w:r>
        <w:rPr>
          <w:rFonts w:hint="eastAsia"/>
        </w:rPr>
        <w:t>切换分支，并合并</w:t>
      </w:r>
    </w:p>
    <w:p w:rsidR="002D5A34" w:rsidRDefault="002D5A34" w:rsidP="002D5A34">
      <w:pPr>
        <w:pStyle w:val="ad"/>
      </w:pPr>
      <w:r>
        <w:t xml:space="preserve">[root@oldboyedu git_data]# git checkout master </w:t>
      </w:r>
    </w:p>
    <w:p w:rsidR="002D5A34" w:rsidRDefault="002D5A34" w:rsidP="002D5A34">
      <w:pPr>
        <w:pStyle w:val="ad"/>
      </w:pPr>
      <w:r>
        <w:rPr>
          <w:rFonts w:hint="eastAsia"/>
        </w:rPr>
        <w:t xml:space="preserve">  换到分支 'master'</w:t>
      </w:r>
    </w:p>
    <w:p w:rsidR="002D5A34" w:rsidRDefault="002D5A34" w:rsidP="002D5A34">
      <w:pPr>
        <w:pStyle w:val="ad"/>
      </w:pPr>
      <w:r>
        <w:t xml:space="preserve">[root@oldboyedu git_data]# git merge linux </w:t>
      </w:r>
    </w:p>
    <w:p w:rsidR="002D5A34" w:rsidRDefault="002D5A34" w:rsidP="002D5A34">
      <w:pPr>
        <w:pStyle w:val="ad"/>
      </w:pPr>
      <w:r>
        <w:rPr>
          <w:rFonts w:hint="eastAsia"/>
        </w:rPr>
        <w:t>自动合并 README</w:t>
      </w:r>
    </w:p>
    <w:p w:rsidR="002D5A34" w:rsidRDefault="002D5A34" w:rsidP="002D5A34">
      <w:pPr>
        <w:pStyle w:val="ad"/>
      </w:pPr>
      <w:r>
        <w:rPr>
          <w:rFonts w:hint="eastAsia"/>
        </w:rPr>
        <w:t>冲突（内容）：合并冲突于 README</w:t>
      </w:r>
    </w:p>
    <w:p w:rsidR="002D5A34" w:rsidRDefault="002D5A34" w:rsidP="002D5A34">
      <w:pPr>
        <w:pStyle w:val="ad"/>
      </w:pPr>
      <w:r>
        <w:rPr>
          <w:rFonts w:hint="eastAsia"/>
        </w:rPr>
        <w:t>自动合并失败，修正冲突然后提交修正的结果。</w:t>
      </w:r>
    </w:p>
    <w:p w:rsidR="002D5A34" w:rsidRDefault="002D5A34" w:rsidP="002D5A34">
      <w:pPr>
        <w:pStyle w:val="4"/>
      </w:pPr>
      <w:r>
        <w:t>查看文件内容</w:t>
      </w:r>
    </w:p>
    <w:p w:rsidR="002D5A34" w:rsidRDefault="002D5A34" w:rsidP="002D5A34">
      <w:pPr>
        <w:pStyle w:val="ad"/>
      </w:pPr>
      <w:r>
        <w:t xml:space="preserve">[root@oldboyedu git_data]# cat README </w:t>
      </w:r>
    </w:p>
    <w:p w:rsidR="002D5A34" w:rsidRDefault="002D5A34" w:rsidP="002D5A34">
      <w:pPr>
        <w:pStyle w:val="ad"/>
      </w:pPr>
      <w:r>
        <w:t>1234</w:t>
      </w:r>
    </w:p>
    <w:p w:rsidR="002D5A34" w:rsidRDefault="002D5A34" w:rsidP="002D5A34">
      <w:pPr>
        <w:pStyle w:val="ad"/>
      </w:pPr>
      <w:r>
        <w:t>linux</w:t>
      </w:r>
    </w:p>
    <w:p w:rsidR="002D5A34" w:rsidRDefault="002D5A34" w:rsidP="002D5A34">
      <w:pPr>
        <w:pStyle w:val="ad"/>
      </w:pPr>
      <w:r>
        <w:t>&lt;&lt;&lt;&lt;&lt;&lt;&lt; HEAD</w:t>
      </w:r>
    </w:p>
    <w:p w:rsidR="002D5A34" w:rsidRDefault="002D5A34" w:rsidP="002D5A34">
      <w:pPr>
        <w:pStyle w:val="ad"/>
      </w:pPr>
      <w:r>
        <w:t>master branch</w:t>
      </w:r>
    </w:p>
    <w:p w:rsidR="002D5A34" w:rsidRDefault="002D5A34" w:rsidP="002D5A34">
      <w:pPr>
        <w:pStyle w:val="ad"/>
      </w:pPr>
      <w:r>
        <w:t>=======</w:t>
      </w:r>
    </w:p>
    <w:p w:rsidR="002D5A34" w:rsidRDefault="002D5A34" w:rsidP="002D5A34">
      <w:pPr>
        <w:pStyle w:val="ad"/>
      </w:pPr>
      <w:r>
        <w:t>linux branch</w:t>
      </w:r>
    </w:p>
    <w:p w:rsidR="002D5A34" w:rsidRDefault="002D5A34" w:rsidP="002D5A34">
      <w:pPr>
        <w:pStyle w:val="ad"/>
      </w:pPr>
      <w:r>
        <w:t>&gt;&gt;&gt;&gt;&gt;&gt;&gt; linux</w:t>
      </w:r>
    </w:p>
    <w:p w:rsidR="002D5A34" w:rsidRDefault="002D5A34" w:rsidP="002D5A34">
      <w:pPr>
        <w:pStyle w:val="4"/>
      </w:pPr>
      <w:r>
        <w:t>删除</w:t>
      </w:r>
      <w:r w:rsidR="004538D4">
        <w:t>其中一个冲突分支</w:t>
      </w:r>
    </w:p>
    <w:p w:rsidR="002D5A34" w:rsidRDefault="002D5A34" w:rsidP="004538D4">
      <w:pPr>
        <w:pStyle w:val="ad"/>
      </w:pPr>
      <w:r>
        <w:rPr>
          <w:rFonts w:hint="eastAsia"/>
        </w:rPr>
        <w:t>[root@oldboyedu git_data]# vim README   # 保留一个</w:t>
      </w:r>
    </w:p>
    <w:p w:rsidR="002D5A34" w:rsidRDefault="002D5A34" w:rsidP="004538D4">
      <w:pPr>
        <w:pStyle w:val="ad"/>
      </w:pPr>
      <w:r>
        <w:t>1234</w:t>
      </w:r>
    </w:p>
    <w:p w:rsidR="002D5A34" w:rsidRDefault="002D5A34" w:rsidP="004538D4">
      <w:pPr>
        <w:pStyle w:val="ad"/>
      </w:pPr>
      <w:r>
        <w:t>linux</w:t>
      </w:r>
    </w:p>
    <w:p w:rsidR="002D5A34" w:rsidRDefault="002D5A34" w:rsidP="004538D4">
      <w:pPr>
        <w:pStyle w:val="ad"/>
      </w:pPr>
      <w:r>
        <w:t>master branch</w:t>
      </w:r>
    </w:p>
    <w:p w:rsidR="002D5A34" w:rsidRDefault="002D5A34" w:rsidP="004538D4">
      <w:pPr>
        <w:pStyle w:val="ad"/>
      </w:pPr>
      <w:r>
        <w:t>[root@oldboyedu git_data]# git commit -a -m 'this is master branch two commit'</w:t>
      </w:r>
    </w:p>
    <w:p w:rsidR="002D5A34" w:rsidRDefault="002D5A34" w:rsidP="004538D4">
      <w:pPr>
        <w:pStyle w:val="ad"/>
      </w:pPr>
      <w:r>
        <w:t>[master d33d077] this is master branch two commit</w:t>
      </w:r>
    </w:p>
    <w:p w:rsidR="004538D4" w:rsidRDefault="004538D4" w:rsidP="004538D4">
      <w:pPr>
        <w:pStyle w:val="20"/>
        <w:spacing w:before="163" w:after="163"/>
      </w:pPr>
      <w:r>
        <w:lastRenderedPageBreak/>
        <w:t>gitdiff</w:t>
      </w:r>
      <w:r>
        <w:rPr>
          <w:rFonts w:hint="eastAsia"/>
        </w:rPr>
        <w:t>可以对比当前文件与仓库已保存文件的区别，知道了对</w:t>
      </w:r>
      <w:r>
        <w:t>README</w:t>
      </w:r>
      <w:r>
        <w:rPr>
          <w:rFonts w:hint="eastAsia"/>
        </w:rPr>
        <w:t>作了什么修改后，再把它提交到仓库就放</w:t>
      </w:r>
      <w:r>
        <w:rPr>
          <w:rFonts w:ascii="Microsoft JhengHei" w:eastAsia="Microsoft JhengHei" w:hAnsi="Microsoft JhengHei" w:cs="Microsoft JhengHei" w:hint="eastAsia"/>
        </w:rPr>
        <w:t>⼼</w:t>
      </w:r>
      <w:r>
        <w:rPr>
          <w:rFonts w:ascii="宋体" w:hAnsi="宋体" w:cs="宋体" w:hint="eastAsia"/>
        </w:rPr>
        <w:t>多了。</w:t>
      </w:r>
    </w:p>
    <w:p w:rsidR="004538D4" w:rsidRDefault="004538D4" w:rsidP="004538D4">
      <w:pPr>
        <w:pStyle w:val="ad"/>
      </w:pPr>
      <w:r>
        <w:t>gitdiff README</w:t>
      </w:r>
    </w:p>
    <w:p w:rsidR="00B408F9" w:rsidRDefault="00C509B6" w:rsidP="004538D4">
      <w:pPr>
        <w:pStyle w:val="1"/>
      </w:pPr>
      <w:r>
        <w:t>GIT</w:t>
      </w:r>
      <w:r>
        <w:t>服务器</w:t>
      </w:r>
    </w:p>
    <w:p w:rsidR="00C509B6" w:rsidRDefault="00C509B6" w:rsidP="00C509B6">
      <w:pPr>
        <w:pStyle w:val="20"/>
        <w:spacing w:before="163" w:after="163"/>
      </w:pPr>
      <w:r>
        <w:rPr>
          <w:rFonts w:hint="eastAsia"/>
        </w:rPr>
        <w:t>windows</w:t>
      </w:r>
      <w:r>
        <w:rPr>
          <w:rFonts w:hint="eastAsia"/>
        </w:rPr>
        <w:t>客户端登录</w:t>
      </w:r>
    </w:p>
    <w:p w:rsidR="00C509B6" w:rsidRDefault="00C509B6" w:rsidP="00C509B6">
      <w:r>
        <w:rPr>
          <w:rFonts w:hint="eastAsia"/>
        </w:rPr>
        <w:t>前面讲的都是</w:t>
      </w:r>
      <w:r>
        <w:rPr>
          <w:rFonts w:hint="eastAsia"/>
        </w:rPr>
        <w:t>linux</w:t>
      </w:r>
      <w:r>
        <w:rPr>
          <w:rFonts w:hint="eastAsia"/>
        </w:rPr>
        <w:t>客户端，在讲讲</w:t>
      </w:r>
      <w:r>
        <w:rPr>
          <w:rFonts w:hint="eastAsia"/>
        </w:rPr>
        <w:t>windows</w:t>
      </w:r>
      <w:r>
        <w:rPr>
          <w:rFonts w:hint="eastAsia"/>
        </w:rPr>
        <w:t>客户端使用，安装</w:t>
      </w:r>
      <w:r>
        <w:rPr>
          <w:rFonts w:hint="eastAsia"/>
        </w:rPr>
        <w:t>Git-2.10.0-64-bit</w:t>
      </w:r>
      <w:r>
        <w:rPr>
          <w:rFonts w:hint="eastAsia"/>
        </w:rPr>
        <w:t>。</w:t>
      </w:r>
    </w:p>
    <w:p w:rsidR="00C509B6" w:rsidRDefault="00C509B6" w:rsidP="00C509B6">
      <w:r>
        <w:rPr>
          <w:noProof/>
        </w:rPr>
        <w:drawing>
          <wp:inline distT="0" distB="0" distL="0" distR="0" wp14:anchorId="4A859418" wp14:editId="30E9CFCA">
            <wp:extent cx="4638095" cy="285714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9B6" w:rsidRDefault="00C509B6" w:rsidP="00C509B6">
      <w:r>
        <w:rPr>
          <w:rFonts w:hint="eastAsia"/>
        </w:rPr>
        <w:t>•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git</w:t>
      </w:r>
      <w:r>
        <w:rPr>
          <w:rFonts w:hint="eastAsia"/>
        </w:rPr>
        <w:t>，本质是</w:t>
      </w:r>
      <w:r>
        <w:rPr>
          <w:rFonts w:hint="eastAsia"/>
        </w:rPr>
        <w:t>windows</w:t>
      </w:r>
      <w:r>
        <w:rPr>
          <w:rFonts w:hint="eastAsia"/>
        </w:rPr>
        <w:t>上的</w:t>
      </w:r>
      <w:r>
        <w:rPr>
          <w:rFonts w:hint="eastAsia"/>
        </w:rPr>
        <w:t>linux</w:t>
      </w:r>
      <w:r>
        <w:rPr>
          <w:rFonts w:hint="eastAsia"/>
        </w:rPr>
        <w:t>系统</w:t>
      </w:r>
    </w:p>
    <w:p w:rsidR="00C509B6" w:rsidRDefault="00C509B6" w:rsidP="00C509B6">
      <w:r>
        <w:rPr>
          <w:rFonts w:hint="eastAsia"/>
        </w:rPr>
        <w:t>•</w:t>
      </w:r>
      <w:r>
        <w:rPr>
          <w:rFonts w:hint="eastAsia"/>
        </w:rPr>
        <w:t xml:space="preserve">TortoiseGit-2.2.0.0-64bit </w:t>
      </w:r>
      <w:r>
        <w:rPr>
          <w:rFonts w:hint="eastAsia"/>
        </w:rPr>
        <w:t>给</w:t>
      </w:r>
      <w:r>
        <w:rPr>
          <w:rFonts w:hint="eastAsia"/>
        </w:rPr>
        <w:t>git</w:t>
      </w:r>
      <w:r>
        <w:rPr>
          <w:rFonts w:hint="eastAsia"/>
        </w:rPr>
        <w:t>加外壳，</w:t>
      </w:r>
      <w:r>
        <w:rPr>
          <w:rFonts w:hint="eastAsia"/>
        </w:rPr>
        <w:t>svn</w:t>
      </w:r>
      <w:r>
        <w:rPr>
          <w:rFonts w:hint="eastAsia"/>
        </w:rPr>
        <w:t>客户端的</w:t>
      </w:r>
      <w:r>
        <w:rPr>
          <w:rFonts w:hint="eastAsia"/>
        </w:rPr>
        <w:t>git</w:t>
      </w:r>
      <w:r>
        <w:rPr>
          <w:rFonts w:hint="eastAsia"/>
        </w:rPr>
        <w:t>版本</w:t>
      </w:r>
    </w:p>
    <w:p w:rsidR="006B3C67" w:rsidRDefault="00C509B6" w:rsidP="006B3C67">
      <w:pPr>
        <w:pStyle w:val="3"/>
        <w:spacing w:before="163" w:after="163"/>
      </w:pPr>
      <w:r>
        <w:rPr>
          <w:rFonts w:hint="eastAsia"/>
        </w:rPr>
        <w:t>Git bash here</w:t>
      </w:r>
    </w:p>
    <w:p w:rsidR="006B3C67" w:rsidRPr="006B3C67" w:rsidRDefault="006B3C67" w:rsidP="006B3C67">
      <w:r>
        <w:t>安装完成桌面右键打开即可</w:t>
      </w:r>
    </w:p>
    <w:p w:rsidR="00C509B6" w:rsidRPr="00C509B6" w:rsidRDefault="00C509B6" w:rsidP="00C509B6">
      <w:r>
        <w:rPr>
          <w:noProof/>
        </w:rPr>
        <w:drawing>
          <wp:inline distT="0" distB="0" distL="0" distR="0" wp14:anchorId="36BF755A" wp14:editId="168A404E">
            <wp:extent cx="5790476" cy="3095238"/>
            <wp:effectExtent l="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0476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D4" w:rsidRDefault="00C509B6" w:rsidP="004538D4">
      <w:r>
        <w:rPr>
          <w:rFonts w:hint="eastAsia"/>
        </w:rPr>
        <w:t>通过命令行模式管理</w:t>
      </w:r>
      <w:r w:rsidR="006B3C67">
        <w:rPr>
          <w:rFonts w:hint="eastAsia"/>
        </w:rPr>
        <w:t>GIT</w:t>
      </w:r>
      <w:r w:rsidR="006B3C67">
        <w:rPr>
          <w:rFonts w:hint="eastAsia"/>
        </w:rPr>
        <w:t>，具体操作与</w:t>
      </w:r>
      <w:r w:rsidR="006B3C67">
        <w:rPr>
          <w:rFonts w:hint="eastAsia"/>
        </w:rPr>
        <w:t>linux</w:t>
      </w:r>
      <w:r w:rsidR="006B3C67">
        <w:rPr>
          <w:rFonts w:hint="eastAsia"/>
        </w:rPr>
        <w:t>一致</w:t>
      </w:r>
    </w:p>
    <w:p w:rsidR="006B3C67" w:rsidRDefault="006B3C67" w:rsidP="006B3C67">
      <w:pPr>
        <w:pStyle w:val="3"/>
        <w:spacing w:before="163" w:after="163"/>
      </w:pPr>
      <w:r>
        <w:rPr>
          <w:rFonts w:hint="eastAsia"/>
        </w:rPr>
        <w:lastRenderedPageBreak/>
        <w:t>G</w:t>
      </w:r>
      <w:r>
        <w:t>it Gui here</w:t>
      </w:r>
    </w:p>
    <w:p w:rsidR="006B3C67" w:rsidRPr="006B3C67" w:rsidRDefault="006B3C67" w:rsidP="006B3C67">
      <w:r>
        <w:rPr>
          <w:noProof/>
        </w:rPr>
        <w:drawing>
          <wp:inline distT="0" distB="0" distL="0" distR="0" wp14:anchorId="7D971664" wp14:editId="163AD25D">
            <wp:extent cx="4866667" cy="3866667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3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8F9" w:rsidRDefault="006B3C67" w:rsidP="00BF6D56">
      <w:r>
        <w:rPr>
          <w:rFonts w:hint="eastAsia"/>
        </w:rPr>
        <w:t>页面版，通过页面管理</w:t>
      </w:r>
      <w:r>
        <w:rPr>
          <w:rFonts w:hint="eastAsia"/>
        </w:rPr>
        <w:t>G</w:t>
      </w:r>
      <w:r>
        <w:t xml:space="preserve">it </w:t>
      </w:r>
    </w:p>
    <w:p w:rsidR="006B3C67" w:rsidRDefault="006B3C67" w:rsidP="006B3C67">
      <w:pPr>
        <w:pStyle w:val="20"/>
        <w:spacing w:before="163" w:after="163"/>
      </w:pPr>
      <w:r>
        <w:rPr>
          <w:rFonts w:hint="eastAsia"/>
        </w:rPr>
        <w:t>搭建私有的仓库</w:t>
      </w:r>
      <w:r>
        <w:rPr>
          <w:rFonts w:hint="eastAsia"/>
        </w:rPr>
        <w:t>gitlab</w:t>
      </w:r>
    </w:p>
    <w:p w:rsidR="006B3C67" w:rsidRDefault="006B3C67" w:rsidP="006B3C67">
      <w:r>
        <w:rPr>
          <w:rFonts w:hint="eastAsia"/>
        </w:rPr>
        <w:t>前面我们已经知道</w:t>
      </w:r>
      <w:r>
        <w:rPr>
          <w:rFonts w:hint="eastAsia"/>
        </w:rPr>
        <w:t>Git</w:t>
      </w:r>
      <w:r>
        <w:rPr>
          <w:rFonts w:hint="eastAsia"/>
        </w:rPr>
        <w:t>人人都是中心，那他们怎么交互数据呢？</w:t>
      </w:r>
    </w:p>
    <w:p w:rsidR="006B3C67" w:rsidRDefault="006B3C67" w:rsidP="006B3C67">
      <w:r>
        <w:rPr>
          <w:rFonts w:hint="eastAsia"/>
        </w:rPr>
        <w:t>•使用</w:t>
      </w:r>
      <w:r>
        <w:rPr>
          <w:rFonts w:hint="eastAsia"/>
        </w:rPr>
        <w:t>GitHub</w:t>
      </w:r>
      <w:r>
        <w:rPr>
          <w:rFonts w:hint="eastAsia"/>
        </w:rPr>
        <w:t>或者码云等公共代码仓库</w:t>
      </w:r>
    </w:p>
    <w:p w:rsidR="006B3C67" w:rsidRPr="006B3C67" w:rsidRDefault="006B3C67" w:rsidP="006B3C67">
      <w:r>
        <w:rPr>
          <w:rFonts w:hint="eastAsia"/>
        </w:rPr>
        <w:t>•使用</w:t>
      </w:r>
      <w:r>
        <w:rPr>
          <w:rFonts w:hint="eastAsia"/>
        </w:rPr>
        <w:t>GitLab</w:t>
      </w:r>
      <w:r>
        <w:rPr>
          <w:rFonts w:hint="eastAsia"/>
        </w:rPr>
        <w:t>私有仓库</w:t>
      </w:r>
    </w:p>
    <w:p w:rsidR="006B3C67" w:rsidRDefault="006B3C67" w:rsidP="006B3C67">
      <w:pPr>
        <w:pStyle w:val="3"/>
        <w:spacing w:before="163" w:after="163"/>
      </w:pPr>
      <w:r>
        <w:rPr>
          <w:rFonts w:hint="eastAsia"/>
        </w:rPr>
        <w:t>rpm</w:t>
      </w:r>
      <w:r>
        <w:rPr>
          <w:rFonts w:hint="eastAsia"/>
        </w:rPr>
        <w:t>包下载地址</w:t>
      </w:r>
    </w:p>
    <w:p w:rsidR="006B3C67" w:rsidRDefault="006B3C67" w:rsidP="006B3C67">
      <w:pPr>
        <w:pStyle w:val="ad"/>
      </w:pPr>
      <w:r w:rsidRPr="006B3C67">
        <w:t>https://mirrors.tuna.tsinghua.edu.cn/gitlab-ce/yum/el7/</w:t>
      </w:r>
    </w:p>
    <w:p w:rsidR="006B3C67" w:rsidRDefault="006B3C67" w:rsidP="006B3C67">
      <w:pPr>
        <w:pStyle w:val="3"/>
        <w:spacing w:before="163" w:after="163"/>
      </w:pPr>
      <w:r>
        <w:t>安装</w:t>
      </w:r>
    </w:p>
    <w:p w:rsidR="006B3C67" w:rsidRDefault="006B3C67" w:rsidP="006B3C67">
      <w:pPr>
        <w:pStyle w:val="ad"/>
      </w:pPr>
      <w:r>
        <w:t>yum localinstall gitlab-ce-9.1.4-ce.0.el7.x86_64.rpm</w:t>
      </w:r>
    </w:p>
    <w:p w:rsidR="00115BC7" w:rsidRDefault="00115BC7" w:rsidP="00115BC7">
      <w:pPr>
        <w:pStyle w:val="3"/>
        <w:spacing w:before="163" w:after="163"/>
      </w:pPr>
      <w:r>
        <w:t>初始化</w:t>
      </w:r>
    </w:p>
    <w:p w:rsidR="006B3C67" w:rsidRDefault="006B3C67" w:rsidP="006B3C67">
      <w:pPr>
        <w:pStyle w:val="ad"/>
      </w:pPr>
      <w:r>
        <w:t xml:space="preserve">gitlab-ctl reconfigure </w:t>
      </w:r>
    </w:p>
    <w:p w:rsidR="00115BC7" w:rsidRDefault="00115BC7" w:rsidP="00115BC7">
      <w:pPr>
        <w:pStyle w:val="3"/>
        <w:spacing w:before="163" w:after="163"/>
      </w:pPr>
      <w:r>
        <w:t>登录</w:t>
      </w:r>
    </w:p>
    <w:p w:rsidR="006B3C67" w:rsidRDefault="006B3C67" w:rsidP="00115BC7">
      <w:pPr>
        <w:pStyle w:val="ad"/>
      </w:pPr>
      <w:r>
        <w:rPr>
          <w:rFonts w:hint="eastAsia"/>
        </w:rPr>
        <w:t xml:space="preserve">浏览器访问10.0.0.200 </w:t>
      </w:r>
    </w:p>
    <w:p w:rsidR="006B3C67" w:rsidRDefault="00115BC7" w:rsidP="00115BC7">
      <w:pPr>
        <w:pStyle w:val="4"/>
      </w:pPr>
      <w:r>
        <w:lastRenderedPageBreak/>
        <w:t>查看状态</w:t>
      </w:r>
    </w:p>
    <w:p w:rsidR="006B3C67" w:rsidRDefault="006B3C67" w:rsidP="00115BC7">
      <w:pPr>
        <w:pStyle w:val="ad"/>
      </w:pPr>
      <w:r>
        <w:t>gitlab-ctl status/stop/start</w:t>
      </w:r>
    </w:p>
    <w:p w:rsidR="006E3DDD" w:rsidRDefault="006E3DDD" w:rsidP="006E3DDD">
      <w:pPr>
        <w:pStyle w:val="20"/>
        <w:spacing w:before="163" w:after="163"/>
      </w:pPr>
      <w:r>
        <w:t>网页操作</w:t>
      </w:r>
    </w:p>
    <w:p w:rsidR="006B3C67" w:rsidRDefault="006B3C67" w:rsidP="006E3DDD">
      <w:pPr>
        <w:pStyle w:val="3"/>
        <w:spacing w:before="163" w:after="163"/>
      </w:pPr>
      <w:r>
        <w:rPr>
          <w:rFonts w:hint="eastAsia"/>
        </w:rPr>
        <w:t>通过浏览器访问页面，设置初始密码，其他操作类似</w:t>
      </w:r>
      <w:r>
        <w:rPr>
          <w:rFonts w:hint="eastAsia"/>
        </w:rPr>
        <w:t>GitHUB</w:t>
      </w:r>
      <w:r>
        <w:rPr>
          <w:rFonts w:hint="eastAsia"/>
        </w:rPr>
        <w:t>。</w:t>
      </w:r>
    </w:p>
    <w:p w:rsidR="006B3C67" w:rsidRDefault="006B3C67" w:rsidP="006B3C67">
      <w:r w:rsidRPr="00115BC7">
        <w:rPr>
          <w:rFonts w:hint="eastAsia"/>
          <w:highlight w:val="yellow"/>
        </w:rPr>
        <w:t>账户：</w:t>
      </w:r>
      <w:r w:rsidRPr="00115BC7">
        <w:rPr>
          <w:rFonts w:hint="eastAsia"/>
          <w:highlight w:val="yellow"/>
        </w:rPr>
        <w:t xml:space="preserve">root  </w:t>
      </w:r>
      <w:r w:rsidRPr="00115BC7">
        <w:rPr>
          <w:rFonts w:hint="eastAsia"/>
          <w:highlight w:val="yellow"/>
        </w:rPr>
        <w:t>密码自己设置为</w:t>
      </w:r>
      <w:r w:rsidRPr="00115BC7">
        <w:rPr>
          <w:rFonts w:hint="eastAsia"/>
          <w:highlight w:val="yellow"/>
        </w:rPr>
        <w:t>12345678</w:t>
      </w:r>
    </w:p>
    <w:p w:rsidR="006B3C67" w:rsidRDefault="00115BC7" w:rsidP="00BF6D56">
      <w:r w:rsidRPr="00115BC7">
        <w:rPr>
          <w:noProof/>
        </w:rPr>
        <w:drawing>
          <wp:inline distT="0" distB="0" distL="0" distR="0">
            <wp:extent cx="6645910" cy="3410401"/>
            <wp:effectExtent l="0" t="0" r="2540" b="0"/>
            <wp:docPr id="18" name="图片 18" descr="C:\Users\yyc15\Documents\Tencent Files\1015685833\Image\Group\DTD2V{[ERDZ4R@P]5%9M_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yc15\Documents\Tencent Files\1015685833\Image\Group\DTD2V{[ERDZ4R@P]5%9M_O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10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C67" w:rsidRDefault="006E3DDD" w:rsidP="006E3DDD">
      <w:pPr>
        <w:pStyle w:val="3"/>
        <w:spacing w:before="163" w:after="163"/>
      </w:pPr>
      <w:r>
        <w:t>创建新的项目</w:t>
      </w:r>
    </w:p>
    <w:p w:rsidR="00115BC7" w:rsidRPr="00BF6D56" w:rsidRDefault="006E3DDD" w:rsidP="00BF6D56">
      <w:r w:rsidRPr="006E3DDD">
        <w:rPr>
          <w:noProof/>
        </w:rPr>
        <w:drawing>
          <wp:inline distT="0" distB="0" distL="0" distR="0">
            <wp:extent cx="6362700" cy="2238375"/>
            <wp:effectExtent l="0" t="0" r="0" b="9525"/>
            <wp:docPr id="19" name="图片 19" descr="C:\Users\yyc15\Documents\Tencent Files\1015685833\Image\Group\)$]HX(F10%GUYR}ICIYY4@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yc15\Documents\Tencent Files\1015685833\Image\Group\)$]HX(F10%GUYR}ICIYY4@K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D56" w:rsidRDefault="006E3DDD" w:rsidP="006E3DDD">
      <w:pPr>
        <w:pStyle w:val="3"/>
        <w:spacing w:before="163" w:after="163"/>
      </w:pPr>
      <w:r>
        <w:t>添加</w:t>
      </w:r>
      <w:r w:rsidR="00504F44">
        <w:t>项目</w:t>
      </w:r>
      <w:r>
        <w:t>名</w:t>
      </w:r>
    </w:p>
    <w:p w:rsidR="006E3DDD" w:rsidRPr="006E3DDD" w:rsidRDefault="006E3DDD" w:rsidP="006E3DDD">
      <w:r>
        <w:t>选择</w:t>
      </w:r>
      <w:r w:rsidR="00504F44">
        <w:t>私人模式</w:t>
      </w:r>
    </w:p>
    <w:p w:rsidR="006E3DDD" w:rsidRDefault="006E3DDD" w:rsidP="00BF6D56">
      <w:r w:rsidRPr="006E3DDD">
        <w:rPr>
          <w:noProof/>
        </w:rPr>
        <w:lastRenderedPageBreak/>
        <w:drawing>
          <wp:inline distT="0" distB="0" distL="0" distR="0">
            <wp:extent cx="6645910" cy="3123134"/>
            <wp:effectExtent l="0" t="0" r="2540" b="1270"/>
            <wp:docPr id="20" name="图片 20" descr="C:\Users\yyc15\Documents\Tencent Files\1015685833\Image\Group\4__AI8`H871XABNB5_M$KZ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yc15\Documents\Tencent Files\1015685833\Image\Group\4__AI8`H871XABNB5_M$KZD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23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DDD" w:rsidRDefault="00504F44" w:rsidP="0049221F">
      <w:pPr>
        <w:pStyle w:val="3"/>
        <w:spacing w:before="163" w:after="163"/>
      </w:pPr>
      <w:r>
        <w:t>生成秘钥</w:t>
      </w:r>
      <w:r>
        <w:rPr>
          <w:rFonts w:hint="eastAsia"/>
        </w:rPr>
        <w:t>，</w:t>
      </w:r>
      <w:r>
        <w:t>加入网页</w:t>
      </w:r>
    </w:p>
    <w:p w:rsidR="007C7EE6" w:rsidRDefault="007C7EE6" w:rsidP="007C7EE6">
      <w:pPr>
        <w:pStyle w:val="4"/>
      </w:pPr>
      <w:r>
        <w:rPr>
          <w:rFonts w:hint="eastAsia"/>
        </w:rPr>
        <w:t>在一台客户端生成秘钥</w:t>
      </w:r>
    </w:p>
    <w:p w:rsidR="007C7EE6" w:rsidRDefault="007C7EE6" w:rsidP="007C7EE6">
      <w:pPr>
        <w:pStyle w:val="ad"/>
      </w:pPr>
      <w:r>
        <w:t xml:space="preserve">[root@lb01 ~]# ssh-keygen </w:t>
      </w:r>
    </w:p>
    <w:p w:rsidR="007C7EE6" w:rsidRDefault="007C7EE6" w:rsidP="007C7EE6">
      <w:pPr>
        <w:pStyle w:val="ad"/>
      </w:pPr>
      <w:r>
        <w:t>Generating public/private rsa key pair.</w:t>
      </w:r>
    </w:p>
    <w:p w:rsidR="007C7EE6" w:rsidRDefault="007C7EE6" w:rsidP="007C7EE6">
      <w:pPr>
        <w:pStyle w:val="ad"/>
      </w:pPr>
      <w:r>
        <w:t xml:space="preserve">Enter file in which to save the key (/root/.ssh/id_rsa): </w:t>
      </w:r>
    </w:p>
    <w:p w:rsidR="007C7EE6" w:rsidRDefault="007C7EE6" w:rsidP="007C7EE6">
      <w:pPr>
        <w:pStyle w:val="ad"/>
      </w:pPr>
      <w:r>
        <w:t>Created directory '/root/.ssh'.</w:t>
      </w:r>
    </w:p>
    <w:p w:rsidR="007C7EE6" w:rsidRDefault="007C7EE6" w:rsidP="007C7EE6">
      <w:pPr>
        <w:pStyle w:val="ad"/>
      </w:pPr>
      <w:r>
        <w:t xml:space="preserve">Enter passphrase (empty for no passphrase): </w:t>
      </w:r>
    </w:p>
    <w:p w:rsidR="007C7EE6" w:rsidRDefault="007C7EE6" w:rsidP="007C7EE6">
      <w:pPr>
        <w:pStyle w:val="ad"/>
      </w:pPr>
      <w:r>
        <w:t xml:space="preserve">Enter same passphrase again: </w:t>
      </w:r>
    </w:p>
    <w:p w:rsidR="007C7EE6" w:rsidRDefault="007C7EE6" w:rsidP="007C7EE6">
      <w:pPr>
        <w:pStyle w:val="ad"/>
      </w:pPr>
      <w:r>
        <w:t>Your identification has been saved in /root/.ssh/id_rsa.</w:t>
      </w:r>
    </w:p>
    <w:p w:rsidR="007C7EE6" w:rsidRDefault="007C7EE6" w:rsidP="007C7EE6">
      <w:pPr>
        <w:pStyle w:val="ad"/>
      </w:pPr>
      <w:r>
        <w:t>Your public key has been saved in /root/.ssh/id_rsa.pub.</w:t>
      </w:r>
    </w:p>
    <w:p w:rsidR="007C7EE6" w:rsidRDefault="007C7EE6" w:rsidP="007C7EE6">
      <w:pPr>
        <w:pStyle w:val="ad"/>
      </w:pPr>
      <w:r>
        <w:t>The key fingerprint is:</w:t>
      </w:r>
    </w:p>
    <w:p w:rsidR="007C7EE6" w:rsidRDefault="007C7EE6" w:rsidP="007C7EE6">
      <w:pPr>
        <w:pStyle w:val="ad"/>
      </w:pPr>
      <w:r>
        <w:t>bc:9c:53:35:66:b1:9e:0e:22:f7:93:85:8e:47:96:37 root@lb01</w:t>
      </w:r>
    </w:p>
    <w:p w:rsidR="007C7EE6" w:rsidRDefault="007C7EE6" w:rsidP="007C7EE6">
      <w:pPr>
        <w:pStyle w:val="ad"/>
      </w:pPr>
      <w:r>
        <w:t>The key's randomart image is:</w:t>
      </w:r>
    </w:p>
    <w:p w:rsidR="007C7EE6" w:rsidRDefault="007C7EE6" w:rsidP="007C7EE6">
      <w:pPr>
        <w:pStyle w:val="ad"/>
      </w:pPr>
      <w:r>
        <w:t>+--[ RSA 2048]----+</w:t>
      </w:r>
    </w:p>
    <w:p w:rsidR="007C7EE6" w:rsidRDefault="007C7EE6" w:rsidP="007C7EE6">
      <w:pPr>
        <w:pStyle w:val="ad"/>
      </w:pPr>
      <w:r>
        <w:t>|            .    |</w:t>
      </w:r>
    </w:p>
    <w:p w:rsidR="007C7EE6" w:rsidRDefault="007C7EE6" w:rsidP="007C7EE6">
      <w:pPr>
        <w:pStyle w:val="ad"/>
      </w:pPr>
      <w:r>
        <w:t>|             o   |</w:t>
      </w:r>
    </w:p>
    <w:p w:rsidR="007C7EE6" w:rsidRDefault="007C7EE6" w:rsidP="007C7EE6">
      <w:pPr>
        <w:pStyle w:val="ad"/>
      </w:pPr>
      <w:r>
        <w:t>|            *    |</w:t>
      </w:r>
    </w:p>
    <w:p w:rsidR="007C7EE6" w:rsidRDefault="007C7EE6" w:rsidP="007C7EE6">
      <w:pPr>
        <w:pStyle w:val="ad"/>
      </w:pPr>
      <w:r>
        <w:t>|       .   B o   |</w:t>
      </w:r>
    </w:p>
    <w:p w:rsidR="007C7EE6" w:rsidRDefault="007C7EE6" w:rsidP="007C7EE6">
      <w:pPr>
        <w:pStyle w:val="ad"/>
      </w:pPr>
      <w:r>
        <w:t>|      . S B E    |</w:t>
      </w:r>
    </w:p>
    <w:p w:rsidR="007C7EE6" w:rsidRDefault="007C7EE6" w:rsidP="007C7EE6">
      <w:pPr>
        <w:pStyle w:val="ad"/>
      </w:pPr>
      <w:r>
        <w:t>|       + @ * .   |</w:t>
      </w:r>
    </w:p>
    <w:p w:rsidR="007C7EE6" w:rsidRDefault="007C7EE6" w:rsidP="007C7EE6">
      <w:pPr>
        <w:pStyle w:val="ad"/>
      </w:pPr>
      <w:r>
        <w:t>|        * * .    |</w:t>
      </w:r>
    </w:p>
    <w:p w:rsidR="007C7EE6" w:rsidRDefault="007C7EE6" w:rsidP="007C7EE6">
      <w:pPr>
        <w:pStyle w:val="ad"/>
      </w:pPr>
      <w:r>
        <w:lastRenderedPageBreak/>
        <w:t>|         o .     |</w:t>
      </w:r>
    </w:p>
    <w:p w:rsidR="007C7EE6" w:rsidRDefault="007C7EE6" w:rsidP="007C7EE6">
      <w:pPr>
        <w:pStyle w:val="ad"/>
      </w:pPr>
      <w:r>
        <w:t>|                 |</w:t>
      </w:r>
    </w:p>
    <w:p w:rsidR="007C7EE6" w:rsidRDefault="007C7EE6" w:rsidP="007C7EE6">
      <w:pPr>
        <w:pStyle w:val="ad"/>
      </w:pPr>
      <w:r>
        <w:t>+-----------------+</w:t>
      </w:r>
    </w:p>
    <w:p w:rsidR="007C7EE6" w:rsidRDefault="007C7EE6" w:rsidP="007C7EE6">
      <w:pPr>
        <w:pStyle w:val="4"/>
      </w:pPr>
      <w:r>
        <w:t>查看公钥</w:t>
      </w:r>
    </w:p>
    <w:p w:rsidR="007C7EE6" w:rsidRDefault="007C7EE6" w:rsidP="007C7EE6">
      <w:pPr>
        <w:pStyle w:val="ad"/>
      </w:pPr>
      <w:r>
        <w:t>[root@lb01 ~]# cat /root/.ssh/id_rsa.pub</w:t>
      </w:r>
    </w:p>
    <w:p w:rsidR="007C7EE6" w:rsidRDefault="007C7EE6" w:rsidP="007C7EE6">
      <w:pPr>
        <w:pStyle w:val="ad"/>
      </w:pPr>
      <w:r>
        <w:t>ssh-rsa AAAAB3NzaC1yc2EAAAADAQABAAABAQC+37lwhdAS/vZ+eGozeU74AV9HdYEUmHWdajVbuEf7zYi+GKHjZL0MZB5wLN/Lq45nyWL1daGzyZu1aVxILRMhvFw+cKtzKlIAbfDSwPwTJ+mMphgofy9xoHHnIi5rsY2uKIJoesE6cqg/F7dSihshPAJkwhedk/AwrYE+Rj4I/9yHAK7RaIBvIrvvPeWLOa5OxeOw/4232SKbtYwmwG7hHkQ7BPUgqJYcvGn811x9xq+Tktumx74hKy6w1HqyRX3OQI5ICsN94sdQnQxslhINhv2F7Iw6q+WOIw6i8E9hsaakS4x+BMTI3o8Qe/zflcoQJ64MtXDKl+XAyHbXqiQv root@lb01</w:t>
      </w:r>
    </w:p>
    <w:p w:rsidR="007C7EE6" w:rsidRPr="007C7EE6" w:rsidRDefault="007C7EE6" w:rsidP="007C7EE6">
      <w:pPr>
        <w:pStyle w:val="4"/>
      </w:pPr>
      <w:r>
        <w:rPr>
          <w:rFonts w:hint="eastAsia"/>
        </w:rPr>
        <w:t>将公钥复制到网页</w:t>
      </w:r>
    </w:p>
    <w:p w:rsidR="0049221F" w:rsidRDefault="0049221F" w:rsidP="00BF6D56">
      <w:r w:rsidRPr="0049221F">
        <w:rPr>
          <w:noProof/>
        </w:rPr>
        <w:drawing>
          <wp:inline distT="0" distB="0" distL="0" distR="0">
            <wp:extent cx="6645910" cy="2380326"/>
            <wp:effectExtent l="0" t="0" r="2540" b="1270"/>
            <wp:docPr id="21" name="图片 21" descr="C:\Users\yyc15\Documents\Tencent Files\1015685833\Image\Group\HS270D9U}2O91XFMG]P3]F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yc15\Documents\Tencent Files\1015685833\Image\Group\HS270D9U}2O91XFMG]P3]FB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80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21F" w:rsidRDefault="00E81394" w:rsidP="00504F44">
      <w:pPr>
        <w:pStyle w:val="3"/>
        <w:spacing w:before="163" w:after="163"/>
      </w:pPr>
      <w:r>
        <w:t>配置全局变量</w:t>
      </w:r>
    </w:p>
    <w:p w:rsidR="004E4EF3" w:rsidRDefault="004E4EF3" w:rsidP="004E4EF3">
      <w:pPr>
        <w:pStyle w:val="4"/>
      </w:pPr>
      <w:r>
        <w:rPr>
          <w:rFonts w:hint="eastAsia"/>
        </w:rPr>
        <w:t>客户端配置全局变量</w:t>
      </w:r>
    </w:p>
    <w:p w:rsidR="004E4EF3" w:rsidRDefault="004E4EF3" w:rsidP="004E4EF3">
      <w:pPr>
        <w:pStyle w:val="ad"/>
      </w:pPr>
      <w:r>
        <w:t xml:space="preserve">git config --global user.name "yyc" </w:t>
      </w:r>
    </w:p>
    <w:p w:rsidR="004E4EF3" w:rsidRDefault="004E4EF3" w:rsidP="004E4EF3">
      <w:pPr>
        <w:pStyle w:val="ad"/>
      </w:pPr>
      <w:r>
        <w:t>git config --global user.email "yyc1503@163.com"</w:t>
      </w:r>
    </w:p>
    <w:p w:rsidR="004E4EF3" w:rsidRDefault="004E4EF3" w:rsidP="004E4EF3">
      <w:pPr>
        <w:pStyle w:val="ad"/>
      </w:pPr>
      <w:r>
        <w:t xml:space="preserve">git config --global color.ui true </w:t>
      </w:r>
    </w:p>
    <w:p w:rsidR="004E4EF3" w:rsidRDefault="004E4EF3" w:rsidP="004E4EF3">
      <w:pPr>
        <w:pStyle w:val="ad"/>
      </w:pPr>
      <w:r>
        <w:t xml:space="preserve">git clone </w:t>
      </w:r>
      <w:hyperlink r:id="rId24" w:history="1">
        <w:r w:rsidRPr="005E7D9E">
          <w:rPr>
            <w:rStyle w:val="a6"/>
          </w:rPr>
          <w:t>git@10.0.0.200/39team.git</w:t>
        </w:r>
      </w:hyperlink>
    </w:p>
    <w:p w:rsidR="004E4EF3" w:rsidRDefault="00DE04FB" w:rsidP="00DE04FB">
      <w:pPr>
        <w:pStyle w:val="3"/>
        <w:spacing w:before="163" w:after="163"/>
      </w:pPr>
      <w:r>
        <w:t>按照网页</w:t>
      </w:r>
      <w:r w:rsidR="00F0015B">
        <w:t>流程</w:t>
      </w:r>
      <w:r w:rsidR="00F0015B">
        <w:rPr>
          <w:rFonts w:hint="eastAsia"/>
        </w:rPr>
        <w:t>，</w:t>
      </w:r>
      <w:r w:rsidR="00F0015B">
        <w:t>创建新的仓库</w:t>
      </w:r>
    </w:p>
    <w:p w:rsidR="00F0015B" w:rsidRDefault="00F0015B" w:rsidP="00C20404">
      <w:pPr>
        <w:pStyle w:val="ad"/>
      </w:pPr>
      <w:r>
        <w:t xml:space="preserve">git clone git@gitlab.example.com:root/39team.git  </w:t>
      </w:r>
      <w:r>
        <w:t xml:space="preserve">  如果没有本地解析就这直接使用</w:t>
      </w:r>
      <w:r w:rsidR="00C20404">
        <w:t>IP地址</w:t>
      </w:r>
    </w:p>
    <w:p w:rsidR="00F0015B" w:rsidRDefault="00F0015B" w:rsidP="00C20404">
      <w:pPr>
        <w:pStyle w:val="ad"/>
      </w:pPr>
      <w:r>
        <w:t>git clone</w:t>
      </w:r>
      <w:r w:rsidR="00C20404">
        <w:t xml:space="preserve"> </w:t>
      </w:r>
      <w:hyperlink r:id="rId25" w:history="1">
        <w:r w:rsidR="00C20404" w:rsidRPr="007577DA">
          <w:rPr>
            <w:rStyle w:val="a6"/>
          </w:rPr>
          <w:t>git@10.0.0.200:root/39team.git</w:t>
        </w:r>
      </w:hyperlink>
      <w:r w:rsidR="00C20404">
        <w:t xml:space="preserve">            使用IP地址</w:t>
      </w:r>
    </w:p>
    <w:p w:rsidR="00C20404" w:rsidRPr="00F0015B" w:rsidRDefault="00C20404" w:rsidP="002C364A">
      <w:pPr>
        <w:pStyle w:val="4"/>
        <w:rPr>
          <w:rFonts w:hint="eastAsia"/>
        </w:rPr>
      </w:pPr>
      <w:r>
        <w:rPr>
          <w:rFonts w:hint="eastAsia"/>
        </w:rPr>
        <w:t>会自动生成</w:t>
      </w:r>
      <w:r w:rsidRPr="00C20404">
        <w:t>39team/</w:t>
      </w:r>
      <w:r>
        <w:t>目录</w:t>
      </w:r>
      <w:r>
        <w:rPr>
          <w:rFonts w:hint="eastAsia"/>
        </w:rPr>
        <w:t>，</w:t>
      </w:r>
      <w:r>
        <w:t>这个目录是在网页创建的</w:t>
      </w:r>
    </w:p>
    <w:p w:rsidR="004E4EF3" w:rsidRDefault="004E4EF3" w:rsidP="004E4EF3">
      <w:pPr>
        <w:pStyle w:val="ad"/>
      </w:pPr>
      <w:r>
        <w:t>[root@lb01 ~]# cd 39team/</w:t>
      </w:r>
    </w:p>
    <w:p w:rsidR="004E4EF3" w:rsidRDefault="004E4EF3" w:rsidP="004E4EF3">
      <w:pPr>
        <w:pStyle w:val="ad"/>
      </w:pPr>
      <w:r>
        <w:lastRenderedPageBreak/>
        <w:t xml:space="preserve">[root@lb01 39team]# ls </w:t>
      </w:r>
    </w:p>
    <w:p w:rsidR="004E4EF3" w:rsidRDefault="004E4EF3" w:rsidP="004E4EF3">
      <w:pPr>
        <w:pStyle w:val="ad"/>
      </w:pPr>
      <w:r>
        <w:t>[root@lb01 39team]# touch README.md</w:t>
      </w:r>
    </w:p>
    <w:p w:rsidR="004E4EF3" w:rsidRDefault="004E4EF3" w:rsidP="004E4EF3">
      <w:pPr>
        <w:pStyle w:val="ad"/>
      </w:pPr>
      <w:r>
        <w:t>[root@lb01 39team]# git add README.md</w:t>
      </w:r>
    </w:p>
    <w:p w:rsidR="004E4EF3" w:rsidRDefault="004E4EF3" w:rsidP="004E4EF3">
      <w:pPr>
        <w:pStyle w:val="ad"/>
      </w:pPr>
      <w:r>
        <w:t>[root@lb01 39team]# git commit -m "add README"</w:t>
      </w:r>
    </w:p>
    <w:p w:rsidR="004E4EF3" w:rsidRDefault="004E4EF3" w:rsidP="004E4EF3">
      <w:pPr>
        <w:pStyle w:val="ad"/>
      </w:pPr>
      <w:r>
        <w:rPr>
          <w:rFonts w:hint="eastAsia"/>
        </w:rPr>
        <w:t>[master（根提交） c602907] add README</w:t>
      </w:r>
    </w:p>
    <w:p w:rsidR="004E4EF3" w:rsidRDefault="004E4EF3" w:rsidP="004E4EF3">
      <w:pPr>
        <w:pStyle w:val="ad"/>
      </w:pPr>
      <w:r>
        <w:t xml:space="preserve"> 1 file changed, 0 insertions(+), 0 deletions(-)</w:t>
      </w:r>
    </w:p>
    <w:p w:rsidR="004E4EF3" w:rsidRDefault="004E4EF3" w:rsidP="004E4EF3">
      <w:pPr>
        <w:pStyle w:val="ad"/>
      </w:pPr>
      <w:r>
        <w:t xml:space="preserve"> create mode 100644 README.md</w:t>
      </w:r>
    </w:p>
    <w:p w:rsidR="004E4EF3" w:rsidRDefault="004E4EF3" w:rsidP="004E4EF3">
      <w:pPr>
        <w:pStyle w:val="ad"/>
      </w:pPr>
      <w:r>
        <w:t>[root@lb01 39team]# git push -u origin master</w:t>
      </w:r>
    </w:p>
    <w:p w:rsidR="004E4EF3" w:rsidRDefault="004E4EF3" w:rsidP="004E4EF3">
      <w:pPr>
        <w:pStyle w:val="ad"/>
      </w:pPr>
      <w:r>
        <w:t>Counting objects: 3, done.</w:t>
      </w:r>
    </w:p>
    <w:p w:rsidR="004E4EF3" w:rsidRDefault="004E4EF3" w:rsidP="004E4EF3">
      <w:pPr>
        <w:pStyle w:val="ad"/>
      </w:pPr>
      <w:r>
        <w:t>Writing objects: 100% (3/3), 208 bytes | 0 bytes/s, done.</w:t>
      </w:r>
    </w:p>
    <w:p w:rsidR="004E4EF3" w:rsidRDefault="004E4EF3" w:rsidP="004E4EF3">
      <w:pPr>
        <w:pStyle w:val="ad"/>
      </w:pPr>
      <w:r>
        <w:t>Total 3 (delta 0), reused 0 (delta 0)</w:t>
      </w:r>
    </w:p>
    <w:p w:rsidR="004E4EF3" w:rsidRDefault="004E4EF3" w:rsidP="004E4EF3">
      <w:pPr>
        <w:pStyle w:val="ad"/>
      </w:pPr>
      <w:r>
        <w:t>To git@10.0.0.200:root/39team.git</w:t>
      </w:r>
    </w:p>
    <w:p w:rsidR="004E4EF3" w:rsidRDefault="004E4EF3" w:rsidP="004E4EF3">
      <w:pPr>
        <w:pStyle w:val="ad"/>
      </w:pPr>
      <w:r>
        <w:t xml:space="preserve"> * [new branch]      master -&gt; master</w:t>
      </w:r>
    </w:p>
    <w:p w:rsidR="004E4EF3" w:rsidRDefault="004E4EF3" w:rsidP="004E4EF3">
      <w:pPr>
        <w:pStyle w:val="ad"/>
      </w:pPr>
      <w:r>
        <w:rPr>
          <w:rFonts w:hint="eastAsia"/>
        </w:rPr>
        <w:t>分支 master 设置为跟踪来自 origin 的远程分支 master。</w:t>
      </w:r>
    </w:p>
    <w:p w:rsidR="002C364A" w:rsidRDefault="002C364A" w:rsidP="002C364A">
      <w:pPr>
        <w:pStyle w:val="4"/>
      </w:pPr>
      <w:r>
        <w:t>刷新网页页面</w:t>
      </w:r>
    </w:p>
    <w:p w:rsidR="002C364A" w:rsidRDefault="002C364A" w:rsidP="002C364A">
      <w:r>
        <w:t>创建的文件就生成出来了</w:t>
      </w:r>
    </w:p>
    <w:p w:rsidR="002C364A" w:rsidRDefault="002C364A" w:rsidP="002C364A">
      <w:r>
        <w:t>每次修改文件内容后需要</w:t>
      </w:r>
      <w:r w:rsidR="009D5519">
        <w:rPr>
          <w:rFonts w:hint="eastAsia"/>
        </w:rPr>
        <w:t>添加到本地库</w:t>
      </w:r>
    </w:p>
    <w:p w:rsidR="002C364A" w:rsidRDefault="009D5519" w:rsidP="009D5519">
      <w:pPr>
        <w:pStyle w:val="ad"/>
      </w:pPr>
      <w:r w:rsidRPr="009D5519">
        <w:t xml:space="preserve">git commit </w:t>
      </w:r>
      <w:r>
        <w:t xml:space="preserve">- a </w:t>
      </w:r>
      <w:r w:rsidRPr="009D5519">
        <w:t>-m "add README"</w:t>
      </w:r>
    </w:p>
    <w:p w:rsidR="009D5519" w:rsidRDefault="00E4567B" w:rsidP="002C364A">
      <w:pPr>
        <w:rPr>
          <w:rFonts w:hint="eastAsia"/>
        </w:rPr>
      </w:pPr>
      <w:r w:rsidRPr="00E4567B">
        <w:rPr>
          <w:highlight w:val="red"/>
        </w:rPr>
        <w:t>上传代码</w:t>
      </w:r>
    </w:p>
    <w:p w:rsidR="009D5519" w:rsidRPr="002C364A" w:rsidRDefault="009D5519" w:rsidP="009D5519">
      <w:pPr>
        <w:pStyle w:val="ad"/>
        <w:rPr>
          <w:rFonts w:hint="eastAsia"/>
        </w:rPr>
      </w:pPr>
      <w:r w:rsidRPr="009D5519">
        <w:t>git push -u origin master</w:t>
      </w:r>
    </w:p>
    <w:p w:rsidR="00374B0A" w:rsidRPr="00374B0A" w:rsidRDefault="00504F44" w:rsidP="00374B0A">
      <w:pPr>
        <w:rPr>
          <w:rFonts w:hint="eastAsia"/>
        </w:rPr>
      </w:pPr>
      <w:r w:rsidRPr="00504F44">
        <w:rPr>
          <w:noProof/>
        </w:rPr>
        <w:drawing>
          <wp:inline distT="0" distB="0" distL="0" distR="0">
            <wp:extent cx="6645910" cy="2593170"/>
            <wp:effectExtent l="0" t="0" r="2540" b="0"/>
            <wp:docPr id="22" name="图片 22" descr="C:\Users\yyc15\Documents\Tencent Files\1015685833\Image\Group\BM2)FNEG1F8ILYOE@5T~X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yyc15\Documents\Tencent Files\1015685833\Image\Group\BM2)FNEG1F8ILYOE@5T~X5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9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D56" w:rsidRDefault="008F3CF1" w:rsidP="007C7EE6">
      <w:pPr>
        <w:pStyle w:val="3"/>
        <w:spacing w:before="163" w:after="163"/>
      </w:pPr>
      <w:r>
        <w:lastRenderedPageBreak/>
        <w:t>编辑</w:t>
      </w:r>
      <w:r>
        <w:rPr>
          <w:rFonts w:hint="eastAsia"/>
        </w:rPr>
        <w:t>，</w:t>
      </w:r>
      <w:r>
        <w:t>输入代码</w:t>
      </w:r>
    </w:p>
    <w:p w:rsidR="007C7EE6" w:rsidRDefault="007C7EE6" w:rsidP="00BF6D56">
      <w:r w:rsidRPr="007C7EE6">
        <w:rPr>
          <w:noProof/>
        </w:rPr>
        <w:drawing>
          <wp:inline distT="0" distB="0" distL="0" distR="0">
            <wp:extent cx="6645910" cy="1540798"/>
            <wp:effectExtent l="0" t="0" r="2540" b="2540"/>
            <wp:docPr id="23" name="图片 23" descr="C:\Users\yyc15\Documents\Tencent Files\1015685833\Image\Group\JJ~C%_2NBBD8`$C1}$YA`8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yc15\Documents\Tencent Files\1015685833\Image\Group\JJ~C%_2NBBD8`$C1}$YA`8X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40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EE6" w:rsidRDefault="008F3CF1" w:rsidP="00BF6D56">
      <w:r>
        <w:rPr>
          <w:noProof/>
        </w:rPr>
        <w:drawing>
          <wp:inline distT="0" distB="0" distL="0" distR="0" wp14:anchorId="213292E1" wp14:editId="60F6C763">
            <wp:extent cx="6645910" cy="2927985"/>
            <wp:effectExtent l="0" t="0" r="254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CF1" w:rsidRDefault="008F3CF1" w:rsidP="008F3CF1">
      <w:r>
        <w:t>此处用到</w:t>
      </w:r>
      <w:r>
        <w:rPr>
          <w:rFonts w:hint="eastAsia"/>
        </w:rPr>
        <w:t>markdown</w:t>
      </w:r>
      <w:r>
        <w:rPr>
          <w:rFonts w:hint="eastAsia"/>
        </w:rPr>
        <w:t>语法</w:t>
      </w:r>
    </w:p>
    <w:p w:rsidR="008F3CF1" w:rsidRDefault="00E81394" w:rsidP="008F3CF1">
      <w:pPr>
        <w:pStyle w:val="ad"/>
      </w:pPr>
      <w:hyperlink r:id="rId29" w:history="1">
        <w:r w:rsidR="008F3CF1" w:rsidRPr="005E7D9E">
          <w:rPr>
            <w:rStyle w:val="a6"/>
          </w:rPr>
          <w:t>http://www.zyops.com/markdown-syntax</w:t>
        </w:r>
      </w:hyperlink>
    </w:p>
    <w:p w:rsidR="008F3CF1" w:rsidRDefault="00E4567B" w:rsidP="008F3CF1">
      <w:pPr>
        <w:pStyle w:val="3"/>
        <w:spacing w:before="163" w:after="163"/>
      </w:pPr>
      <w:r>
        <w:rPr>
          <w:rFonts w:hint="eastAsia"/>
        </w:rPr>
        <w:t>下载代码</w:t>
      </w:r>
      <w:bookmarkStart w:id="0" w:name="_GoBack"/>
      <w:bookmarkEnd w:id="0"/>
    </w:p>
    <w:p w:rsidR="008F3CF1" w:rsidRDefault="008F3CF1" w:rsidP="008F3CF1">
      <w:pPr>
        <w:pStyle w:val="ad"/>
      </w:pPr>
      <w:r>
        <w:t>[root@lb01 39team]# git pull</w:t>
      </w:r>
    </w:p>
    <w:p w:rsidR="008F3CF1" w:rsidRDefault="008F3CF1" w:rsidP="008F3CF1">
      <w:pPr>
        <w:pStyle w:val="ad"/>
      </w:pPr>
      <w:r>
        <w:t>remote: Counting objects: 6, done.</w:t>
      </w:r>
    </w:p>
    <w:p w:rsidR="008F3CF1" w:rsidRDefault="008F3CF1" w:rsidP="008F3CF1">
      <w:pPr>
        <w:pStyle w:val="ad"/>
      </w:pPr>
      <w:r>
        <w:t>remote: Compressing objects: 100% (4/4), done.</w:t>
      </w:r>
    </w:p>
    <w:p w:rsidR="008F3CF1" w:rsidRDefault="008F3CF1" w:rsidP="008F3CF1">
      <w:pPr>
        <w:pStyle w:val="ad"/>
      </w:pPr>
      <w:r>
        <w:t>remote: Total 6 (delta 1), reused 0 (delta 0)</w:t>
      </w:r>
    </w:p>
    <w:p w:rsidR="008F3CF1" w:rsidRDefault="008F3CF1" w:rsidP="008F3CF1">
      <w:pPr>
        <w:pStyle w:val="ad"/>
      </w:pPr>
      <w:r>
        <w:t>Unpacking objects: 100% (6/6), done.</w:t>
      </w:r>
    </w:p>
    <w:p w:rsidR="008F3CF1" w:rsidRDefault="008F3CF1" w:rsidP="008F3CF1">
      <w:pPr>
        <w:pStyle w:val="ad"/>
      </w:pPr>
      <w:r>
        <w:rPr>
          <w:rFonts w:hint="eastAsia"/>
        </w:rPr>
        <w:t>来自 10.0.0.200:root/39team</w:t>
      </w:r>
    </w:p>
    <w:p w:rsidR="008F3CF1" w:rsidRDefault="008F3CF1" w:rsidP="008F3CF1">
      <w:pPr>
        <w:pStyle w:val="ad"/>
      </w:pPr>
      <w:r>
        <w:t xml:space="preserve">   c602907..4ff9f65  master     -&gt; origin/master</w:t>
      </w:r>
    </w:p>
    <w:p w:rsidR="008F3CF1" w:rsidRDefault="008F3CF1" w:rsidP="008F3CF1">
      <w:pPr>
        <w:pStyle w:val="ad"/>
      </w:pPr>
      <w:r>
        <w:rPr>
          <w:rFonts w:hint="eastAsia"/>
        </w:rPr>
        <w:t>更新 c602907..4ff9f65</w:t>
      </w:r>
    </w:p>
    <w:p w:rsidR="008F3CF1" w:rsidRDefault="008F3CF1" w:rsidP="008F3CF1">
      <w:pPr>
        <w:pStyle w:val="ad"/>
      </w:pPr>
      <w:r>
        <w:t>Fast-forward</w:t>
      </w:r>
    </w:p>
    <w:p w:rsidR="008F3CF1" w:rsidRDefault="008F3CF1" w:rsidP="008F3CF1">
      <w:pPr>
        <w:pStyle w:val="ad"/>
      </w:pPr>
      <w:r>
        <w:t xml:space="preserve"> README.md | 33 +++++++++++++++++++++++++++++++++</w:t>
      </w:r>
    </w:p>
    <w:p w:rsidR="008F3CF1" w:rsidRDefault="008F3CF1" w:rsidP="008F3CF1">
      <w:pPr>
        <w:pStyle w:val="ad"/>
      </w:pPr>
      <w:r>
        <w:t xml:space="preserve"> 1 file changed, 33 insertions(+)</w:t>
      </w:r>
    </w:p>
    <w:p w:rsidR="008F3CF1" w:rsidRDefault="008F3CF1" w:rsidP="008F3CF1">
      <w:pPr>
        <w:pStyle w:val="ad"/>
      </w:pPr>
      <w:r>
        <w:lastRenderedPageBreak/>
        <w:t>[root@lb01 39team]# ll</w:t>
      </w:r>
    </w:p>
    <w:p w:rsidR="008F3CF1" w:rsidRDefault="008F3CF1" w:rsidP="008F3CF1">
      <w:pPr>
        <w:pStyle w:val="ad"/>
      </w:pPr>
      <w:r>
        <w:rPr>
          <w:rFonts w:hint="eastAsia"/>
        </w:rPr>
        <w:t>总用量 4</w:t>
      </w:r>
    </w:p>
    <w:p w:rsidR="008F3CF1" w:rsidRDefault="008F3CF1" w:rsidP="008F3CF1">
      <w:pPr>
        <w:pStyle w:val="ad"/>
      </w:pPr>
      <w:r>
        <w:rPr>
          <w:rFonts w:hint="eastAsia"/>
        </w:rPr>
        <w:t>-rw-r--r-- 1 root root 678 11月  9 19:02 README.md</w:t>
      </w:r>
    </w:p>
    <w:p w:rsidR="008F3CF1" w:rsidRDefault="008F3CF1" w:rsidP="008F3CF1">
      <w:pPr>
        <w:pStyle w:val="ad"/>
      </w:pPr>
      <w:r>
        <w:t xml:space="preserve">[root@lb01 39team]# cat README.md </w:t>
      </w:r>
    </w:p>
    <w:p w:rsidR="00496438" w:rsidRDefault="008F3CF1" w:rsidP="00374B0A">
      <w:pPr>
        <w:pStyle w:val="ad"/>
      </w:pPr>
      <w:r>
        <w:t>#Command line instructions</w:t>
      </w:r>
    </w:p>
    <w:p w:rsidR="00B43071" w:rsidRDefault="00B43071" w:rsidP="003911B5">
      <w:pPr>
        <w:pStyle w:val="1"/>
      </w:pPr>
      <w:r>
        <w:rPr>
          <w:rFonts w:hint="eastAsia"/>
        </w:rPr>
        <w:t>代码上线</w:t>
      </w:r>
    </w:p>
    <w:p w:rsidR="00B43071" w:rsidRDefault="00B43071" w:rsidP="003911B5">
      <w:pPr>
        <w:pStyle w:val="20"/>
        <w:spacing w:before="163" w:after="163"/>
      </w:pPr>
      <w:r>
        <w:rPr>
          <w:rFonts w:hint="eastAsia"/>
        </w:rPr>
        <w:t>小型公司代码上线</w:t>
      </w:r>
    </w:p>
    <w:p w:rsidR="00B43071" w:rsidRDefault="00B43071" w:rsidP="003911B5">
      <w:pPr>
        <w:pStyle w:val="3"/>
        <w:spacing w:before="163" w:after="163"/>
      </w:pPr>
      <w:r>
        <w:rPr>
          <w:rFonts w:hint="eastAsia"/>
        </w:rPr>
        <w:t>小型企业现状</w:t>
      </w:r>
    </w:p>
    <w:p w:rsidR="00B43071" w:rsidRDefault="00B43071" w:rsidP="00B43071">
      <w:r>
        <w:rPr>
          <w:rFonts w:hint="eastAsia"/>
        </w:rPr>
        <w:t>小型公司一般只有几个开发人员，并且网站核心程序大多数都是</w:t>
      </w:r>
      <w:r>
        <w:rPr>
          <w:rFonts w:hint="eastAsia"/>
        </w:rPr>
        <w:t>PHP</w:t>
      </w:r>
      <w:r>
        <w:rPr>
          <w:rFonts w:hint="eastAsia"/>
        </w:rPr>
        <w:t>语言开发，为了方便，会直接通过</w:t>
      </w:r>
      <w:r>
        <w:rPr>
          <w:rFonts w:hint="eastAsia"/>
        </w:rPr>
        <w:t>FTP</w:t>
      </w:r>
      <w:r>
        <w:rPr>
          <w:rFonts w:hint="eastAsia"/>
        </w:rPr>
        <w:t>直接上传代码到线上服务器，随时随地上线更新。</w:t>
      </w:r>
    </w:p>
    <w:p w:rsidR="00AD3AB1" w:rsidRPr="00AD3AB1" w:rsidRDefault="00AD3AB1" w:rsidP="00B43071"/>
    <w:p w:rsidR="00B43071" w:rsidRDefault="00B43071" w:rsidP="003911B5">
      <w:pPr>
        <w:pStyle w:val="3"/>
        <w:spacing w:before="163" w:after="163"/>
      </w:pPr>
      <w:r>
        <w:rPr>
          <w:rFonts w:hint="eastAsia"/>
        </w:rPr>
        <w:t>上述代码的优缺点</w:t>
      </w:r>
    </w:p>
    <w:p w:rsidR="003911B5" w:rsidRDefault="00B43071" w:rsidP="003911B5">
      <w:pPr>
        <w:pStyle w:val="4"/>
      </w:pPr>
      <w:r>
        <w:rPr>
          <w:rFonts w:hint="eastAsia"/>
        </w:rPr>
        <w:t>优点：</w:t>
      </w:r>
    </w:p>
    <w:p w:rsidR="00B43071" w:rsidRDefault="00B43071" w:rsidP="003911B5">
      <w:r>
        <w:rPr>
          <w:rFonts w:hint="eastAsia"/>
        </w:rPr>
        <w:t>发布快，及时，随时随地就可以发布代码</w:t>
      </w:r>
    </w:p>
    <w:p w:rsidR="003911B5" w:rsidRDefault="00B43071" w:rsidP="003911B5">
      <w:pPr>
        <w:pStyle w:val="4"/>
      </w:pPr>
      <w:r>
        <w:rPr>
          <w:rFonts w:hint="eastAsia"/>
        </w:rPr>
        <w:t>缺点：</w:t>
      </w:r>
    </w:p>
    <w:p w:rsidR="00B43071" w:rsidRDefault="00B43071" w:rsidP="00B43071">
      <w:r>
        <w:rPr>
          <w:rFonts w:hint="eastAsia"/>
        </w:rPr>
        <w:t>开发人员发布的代码不经过测试人员的测试，用户刷新网页可能发现页面改变，也可能刷新瞬间程序在更新，到时无法访问，对网站用户的体验比较差，如果开发写错了代码，造成的影响就更大了，这是拿用户做测试的上线方案。</w:t>
      </w:r>
    </w:p>
    <w:p w:rsidR="00B43071" w:rsidRDefault="00B43071" w:rsidP="003911B5">
      <w:pPr>
        <w:pStyle w:val="ad"/>
      </w:pPr>
      <w:r>
        <w:rPr>
          <w:rFonts w:hint="eastAsia"/>
        </w:rPr>
        <w:t>据统计，网站中大概50%以上的故障是和开发程序代码有关的，比如，开发写错了一个循环代码，导致了死循环，此时大量用户访问这个程序，就能把服务器资源耗尽，搞死服务器。</w:t>
      </w:r>
    </w:p>
    <w:p w:rsidR="00B43071" w:rsidRDefault="00B43071" w:rsidP="003911B5">
      <w:pPr>
        <w:pStyle w:val="ad"/>
      </w:pPr>
      <w:r>
        <w:rPr>
          <w:rFonts w:hint="eastAsia"/>
        </w:rPr>
        <w:t>在中小公司网站出了问题一般是运维人员的问题（例如网站宕机），但这种情况下，问题大多可能由开发人员或代码引起的，这里比较好的策略是开发项目责任制。</w:t>
      </w:r>
    </w:p>
    <w:p w:rsidR="00B43071" w:rsidRDefault="00B43071" w:rsidP="003911B5">
      <w:pPr>
        <w:pStyle w:val="3"/>
        <w:spacing w:before="163" w:after="163"/>
      </w:pPr>
      <w:r>
        <w:rPr>
          <w:rFonts w:hint="eastAsia"/>
        </w:rPr>
        <w:t xml:space="preserve"> </w:t>
      </w:r>
      <w:r>
        <w:rPr>
          <w:rFonts w:hint="eastAsia"/>
        </w:rPr>
        <w:t>小型企业上线架构方案建议</w:t>
      </w:r>
    </w:p>
    <w:p w:rsidR="00B43071" w:rsidRDefault="00B43071" w:rsidP="00B43071">
      <w:r>
        <w:rPr>
          <w:rFonts w:hint="eastAsia"/>
        </w:rPr>
        <w:t>开发人员需在个人电脑搭建</w:t>
      </w:r>
      <w:r>
        <w:rPr>
          <w:rFonts w:hint="eastAsia"/>
        </w:rPr>
        <w:t>LNMP</w:t>
      </w:r>
      <w:r>
        <w:rPr>
          <w:rFonts w:hint="eastAsia"/>
        </w:rPr>
        <w:t>环境测试开发好的网站代码，并且在办公室或</w:t>
      </w:r>
      <w:r>
        <w:rPr>
          <w:rFonts w:hint="eastAsia"/>
        </w:rPr>
        <w:t>IDC</w:t>
      </w:r>
      <w:r>
        <w:rPr>
          <w:rFonts w:hint="eastAsia"/>
        </w:rPr>
        <w:t>机房的测试环境通过，最好有专职测试人员。</w:t>
      </w:r>
    </w:p>
    <w:p w:rsidR="00B43071" w:rsidRDefault="00B43071" w:rsidP="00B43071">
      <w:r>
        <w:rPr>
          <w:rFonts w:hint="eastAsia"/>
        </w:rPr>
        <w:t>程序代码上线规定时间，例如：三天上线一次，如网站需经常更新可每天下午</w:t>
      </w:r>
      <w:r>
        <w:rPr>
          <w:rFonts w:hint="eastAsia"/>
        </w:rPr>
        <w:t>17</w:t>
      </w:r>
      <w:r>
        <w:rPr>
          <w:rFonts w:hint="eastAsia"/>
        </w:rPr>
        <w:t>点上线，这个看网站业务性质而定，原则就是影响用户体验最小。</w:t>
      </w:r>
    </w:p>
    <w:p w:rsidR="00B43071" w:rsidRDefault="00B43071" w:rsidP="00B43071">
      <w:r>
        <w:rPr>
          <w:rFonts w:hint="eastAsia"/>
        </w:rPr>
        <w:t>代码上线之前需备份，网站程序出了问题方便回退，另外，从上线技巧上讲，上传代码时尽可能先传到服务器网站临时目录，传完整后一步</w:t>
      </w:r>
      <w:r>
        <w:rPr>
          <w:rFonts w:hint="eastAsia"/>
        </w:rPr>
        <w:t>mv</w:t>
      </w:r>
      <w:r>
        <w:rPr>
          <w:rFonts w:hint="eastAsia"/>
        </w:rPr>
        <w:t>过去，或者通过</w:t>
      </w:r>
      <w:r>
        <w:rPr>
          <w:rFonts w:hint="eastAsia"/>
        </w:rPr>
        <w:t>ln</w:t>
      </w:r>
      <w:r>
        <w:rPr>
          <w:rFonts w:hint="eastAsia"/>
        </w:rPr>
        <w:t>做软连接。</w:t>
      </w:r>
    </w:p>
    <w:p w:rsidR="006F5E45" w:rsidRDefault="006F5E45" w:rsidP="00B43071">
      <w:r w:rsidRPr="006F5E45">
        <w:rPr>
          <w:rFonts w:hint="eastAsia"/>
        </w:rPr>
        <w:t>尽量由运维人员管理上线，对于代码的功能性，开发人员更在意，而对于代码的性能优化和上线后</w:t>
      </w:r>
      <w:r w:rsidRPr="006F5E45">
        <w:rPr>
          <w:rFonts w:hint="eastAsia"/>
        </w:rPr>
        <w:lastRenderedPageBreak/>
        <w:t>服务器的稳定，运维更在意服务器的稳点性，因此，如果网站宕机问题归运维管，就要让运维上线，这样更规范科学。否则，开发随意更新，出了问题运维负责，这样就错了，运维就永远无法抬头。</w:t>
      </w:r>
    </w:p>
    <w:p w:rsidR="00B43071" w:rsidRDefault="00B43071" w:rsidP="003911B5">
      <w:pPr>
        <w:pStyle w:val="20"/>
        <w:spacing w:before="163" w:after="163"/>
      </w:pPr>
      <w:r>
        <w:rPr>
          <w:rFonts w:hint="eastAsia"/>
        </w:rPr>
        <w:t>中型公司代码上线</w:t>
      </w:r>
    </w:p>
    <w:p w:rsidR="00B43071" w:rsidRDefault="00B43071" w:rsidP="00B43071">
      <w:r>
        <w:rPr>
          <w:rFonts w:hint="eastAsia"/>
        </w:rPr>
        <w:t>中型企业上线，一般是规范运维人员操作步骤，指定统一的上线操作脚本、备份文件名称、备份文件路径，使操作人性化、统一化、自动话。</w:t>
      </w:r>
    </w:p>
    <w:p w:rsidR="00B43071" w:rsidRDefault="00B43071" w:rsidP="00B43071"/>
    <w:p w:rsidR="00B43071" w:rsidRDefault="00B43071" w:rsidP="003911B5">
      <w:pPr>
        <w:pStyle w:val="20"/>
        <w:spacing w:before="163" w:after="163"/>
      </w:pPr>
      <w:r>
        <w:rPr>
          <w:rFonts w:hint="eastAsia"/>
        </w:rPr>
        <w:t>大型企业上线解决方案</w:t>
      </w:r>
    </w:p>
    <w:p w:rsidR="00B43071" w:rsidRDefault="00B43071" w:rsidP="00B43071">
      <w:r>
        <w:rPr>
          <w:rFonts w:hint="eastAsia"/>
        </w:rPr>
        <w:t>大型企业上线一般制度和流流程控制比较多，比较严谨，下面是某大型企业上线解决方案：</w:t>
      </w:r>
    </w:p>
    <w:p w:rsidR="00B43071" w:rsidRDefault="00B43071" w:rsidP="003911B5">
      <w:pPr>
        <w:pStyle w:val="3"/>
        <w:spacing w:before="163" w:after="163"/>
      </w:pPr>
      <w:r>
        <w:rPr>
          <w:rFonts w:hint="eastAsia"/>
        </w:rPr>
        <w:t>架构图</w:t>
      </w:r>
    </w:p>
    <w:p w:rsidR="00B43071" w:rsidRDefault="00B43071" w:rsidP="00B43071">
      <w:r>
        <w:t xml:space="preserve"> </w:t>
      </w:r>
      <w:r w:rsidR="003911B5" w:rsidRPr="003911B5">
        <w:rPr>
          <w:noProof/>
        </w:rPr>
        <w:drawing>
          <wp:inline distT="0" distB="0" distL="0" distR="0">
            <wp:extent cx="6645910" cy="3434057"/>
            <wp:effectExtent l="0" t="0" r="2540" b="0"/>
            <wp:docPr id="25" name="图片 25" descr="C:\Users\yyc15\Documents\Tencent Files\1015685833\Image\Group\(R`78(FJI@([C$8LF~K~G%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yyc15\Documents\Tencent Files\1015685833\Image\Group\(R`78(FJI@([C$8LF~K~G%T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34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071" w:rsidRDefault="00B43071" w:rsidP="003911B5">
      <w:pPr>
        <w:pStyle w:val="3"/>
        <w:spacing w:before="163" w:after="163"/>
      </w:pPr>
      <w:r>
        <w:rPr>
          <w:rFonts w:hint="eastAsia"/>
        </w:rPr>
        <w:t xml:space="preserve"> PHP</w:t>
      </w:r>
      <w:r>
        <w:rPr>
          <w:rFonts w:hint="eastAsia"/>
        </w:rPr>
        <w:t>程序代码上线注意事项</w:t>
      </w:r>
    </w:p>
    <w:p w:rsidR="00B43071" w:rsidRDefault="00B43071" w:rsidP="00B43071">
      <w:r>
        <w:rPr>
          <w:rFonts w:hint="eastAsia"/>
        </w:rPr>
        <w:t>对于</w:t>
      </w:r>
      <w:r>
        <w:rPr>
          <w:rFonts w:hint="eastAsia"/>
        </w:rPr>
        <w:t>PHP</w:t>
      </w:r>
      <w:r>
        <w:rPr>
          <w:rFonts w:hint="eastAsia"/>
        </w:rPr>
        <w:t>上线方法：发布代码时（也需要测试流程）可以直接发布到正式线临时目录，然后</w:t>
      </w:r>
      <w:r>
        <w:rPr>
          <w:rFonts w:hint="eastAsia"/>
        </w:rPr>
        <w:t>mv</w:t>
      </w:r>
      <w:r>
        <w:rPr>
          <w:rFonts w:hint="eastAsia"/>
        </w:rPr>
        <w:t>或更改</w:t>
      </w:r>
      <w:r>
        <w:rPr>
          <w:rFonts w:hint="eastAsia"/>
        </w:rPr>
        <w:t>link</w:t>
      </w:r>
      <w:r>
        <w:rPr>
          <w:rFonts w:hint="eastAsia"/>
        </w:rPr>
        <w:t>的方式发布到</w:t>
      </w:r>
      <w:r>
        <w:rPr>
          <w:rFonts w:hint="eastAsia"/>
        </w:rPr>
        <w:t xml:space="preserve"> </w:t>
      </w:r>
      <w:r>
        <w:rPr>
          <w:rFonts w:hint="eastAsia"/>
        </w:rPr>
        <w:t>正式线目录，不需要重启</w:t>
      </w:r>
      <w:r>
        <w:rPr>
          <w:rFonts w:hint="eastAsia"/>
        </w:rPr>
        <w:t>http/php</w:t>
      </w:r>
      <w:r>
        <w:rPr>
          <w:rFonts w:hint="eastAsia"/>
        </w:rPr>
        <w:t>服务。</w:t>
      </w:r>
    </w:p>
    <w:p w:rsidR="00B43071" w:rsidRDefault="00B43071" w:rsidP="003911B5">
      <w:pPr>
        <w:pStyle w:val="3"/>
        <w:spacing w:before="163" w:after="163"/>
      </w:pPr>
      <w:r>
        <w:rPr>
          <w:rFonts w:hint="eastAsia"/>
        </w:rPr>
        <w:t xml:space="preserve"> JAVA</w:t>
      </w:r>
      <w:r>
        <w:rPr>
          <w:rFonts w:hint="eastAsia"/>
        </w:rPr>
        <w:t>程序代码上线注意事项</w:t>
      </w:r>
    </w:p>
    <w:p w:rsidR="00B43071" w:rsidRDefault="00B43071" w:rsidP="00B43071">
      <w:r>
        <w:rPr>
          <w:rFonts w:hint="eastAsia"/>
        </w:rPr>
        <w:t>对于</w:t>
      </w:r>
      <w:r>
        <w:rPr>
          <w:rFonts w:hint="eastAsia"/>
        </w:rPr>
        <w:t>JAVA</w:t>
      </w:r>
      <w:r>
        <w:rPr>
          <w:rFonts w:hint="eastAsia"/>
        </w:rPr>
        <w:t>上线方法：需要分组平滑上线。例如，首先从负载均衡服务器上摘掉一半的服务器，发布代码后，重启服务器测试，没问题后，挂载上线完成的一半，再卸载另一半。如果前端有</w:t>
      </w:r>
      <w:r>
        <w:rPr>
          <w:rFonts w:hint="eastAsia"/>
        </w:rPr>
        <w:t>DNS</w:t>
      </w:r>
      <w:r>
        <w:rPr>
          <w:rFonts w:hint="eastAsia"/>
        </w:rPr>
        <w:t>智</w:t>
      </w:r>
      <w:r>
        <w:rPr>
          <w:rFonts w:hint="eastAsia"/>
        </w:rPr>
        <w:lastRenderedPageBreak/>
        <w:t>能解析，上线还可以分地区上线若干服务器，逐渐普及到全国的服务器，这个被称为灰度发布。</w:t>
      </w:r>
    </w:p>
    <w:p w:rsidR="00B43071" w:rsidRDefault="00B43071" w:rsidP="00B43071">
      <w:pPr>
        <w:pStyle w:val="3"/>
        <w:spacing w:before="163" w:after="163"/>
      </w:pPr>
      <w:r>
        <w:rPr>
          <w:rFonts w:hint="eastAsia"/>
        </w:rPr>
        <w:t>AB</w:t>
      </w:r>
      <w:r>
        <w:rPr>
          <w:rFonts w:hint="eastAsia"/>
        </w:rPr>
        <w:t>组上线</w:t>
      </w:r>
    </w:p>
    <w:p w:rsidR="00B43071" w:rsidRDefault="00B43071" w:rsidP="003911B5">
      <w:pPr>
        <w:pStyle w:val="4"/>
      </w:pPr>
      <w:r>
        <w:rPr>
          <w:rFonts w:hint="eastAsia"/>
        </w:rPr>
        <w:t>准备</w:t>
      </w:r>
      <w:r>
        <w:rPr>
          <w:rFonts w:hint="eastAsia"/>
        </w:rPr>
        <w:t>3</w:t>
      </w:r>
      <w:r>
        <w:rPr>
          <w:rFonts w:hint="eastAsia"/>
        </w:rPr>
        <w:t>套配置文件</w:t>
      </w:r>
    </w:p>
    <w:p w:rsidR="00B43071" w:rsidRDefault="00B43071" w:rsidP="003911B5">
      <w:pPr>
        <w:pStyle w:val="ad"/>
      </w:pPr>
      <w:r>
        <w:t>nginx.conf</w:t>
      </w:r>
    </w:p>
    <w:p w:rsidR="00B43071" w:rsidRDefault="00B43071" w:rsidP="003911B5">
      <w:pPr>
        <w:pStyle w:val="ad"/>
      </w:pPr>
      <w:r>
        <w:t>nginxA.conf</w:t>
      </w:r>
    </w:p>
    <w:p w:rsidR="00B43071" w:rsidRDefault="00B43071" w:rsidP="003911B5">
      <w:pPr>
        <w:pStyle w:val="ad"/>
      </w:pPr>
      <w:r>
        <w:t>nginxB.conf</w:t>
      </w:r>
    </w:p>
    <w:p w:rsidR="00B43071" w:rsidRDefault="00B43071" w:rsidP="003911B5">
      <w:pPr>
        <w:pStyle w:val="ad"/>
      </w:pPr>
      <w:r>
        <w:t>nginxall.conf</w:t>
      </w:r>
    </w:p>
    <w:p w:rsidR="00B43071" w:rsidRDefault="00B43071" w:rsidP="003911B5">
      <w:pPr>
        <w:pStyle w:val="20"/>
        <w:spacing w:before="163" w:after="163"/>
      </w:pPr>
      <w:r>
        <w:rPr>
          <w:rFonts w:hint="eastAsia"/>
        </w:rPr>
        <w:t>大型集群架构代码发布方案注意事项</w:t>
      </w:r>
    </w:p>
    <w:p w:rsidR="00B43071" w:rsidRDefault="00B43071" w:rsidP="00B43071">
      <w:r>
        <w:rPr>
          <w:rFonts w:hint="eastAsia"/>
        </w:rPr>
        <w:t>上线的流程里：办公室测试环境—》</w:t>
      </w:r>
      <w:r>
        <w:rPr>
          <w:rFonts w:hint="eastAsia"/>
        </w:rPr>
        <w:t>IDC</w:t>
      </w:r>
      <w:r>
        <w:rPr>
          <w:rFonts w:hint="eastAsia"/>
        </w:rPr>
        <w:t>测试环境—》正式生产环境，所有环境中的所有软件均应版本统一，其次，尽量单一，否则将后患无穷（开发测试成功，</w:t>
      </w:r>
      <w:r>
        <w:rPr>
          <w:rFonts w:hint="eastAsia"/>
        </w:rPr>
        <w:t>IDC</w:t>
      </w:r>
      <w:r>
        <w:rPr>
          <w:rFonts w:hint="eastAsia"/>
        </w:rPr>
        <w:t>测试可能有问题）。例如：操作系统、</w:t>
      </w:r>
      <w:r>
        <w:rPr>
          <w:rFonts w:hint="eastAsia"/>
        </w:rPr>
        <w:t>web</w:t>
      </w:r>
      <w:r>
        <w:rPr>
          <w:rFonts w:hint="eastAsia"/>
        </w:rPr>
        <w:t>服务器、</w:t>
      </w:r>
      <w:r>
        <w:rPr>
          <w:rFonts w:hint="eastAsia"/>
        </w:rPr>
        <w:t>jdk</w:t>
      </w:r>
      <w:r>
        <w:rPr>
          <w:rFonts w:hint="eastAsia"/>
        </w:rPr>
        <w:t>、</w:t>
      </w:r>
      <w:r>
        <w:rPr>
          <w:rFonts w:hint="eastAsia"/>
        </w:rPr>
        <w:t>php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rPr>
          <w:rFonts w:hint="eastAsia"/>
        </w:rPr>
        <w:t>等版本）</w:t>
      </w:r>
    </w:p>
    <w:p w:rsidR="00B43071" w:rsidRDefault="00B43071" w:rsidP="00B43071">
      <w:r>
        <w:rPr>
          <w:rFonts w:hint="eastAsia"/>
        </w:rPr>
        <w:t>采用全量升级。</w:t>
      </w:r>
    </w:p>
    <w:p w:rsidR="003911B5" w:rsidRDefault="003911B5" w:rsidP="00B43071"/>
    <w:p w:rsidR="003911B5" w:rsidRDefault="003911B5" w:rsidP="00B43071"/>
    <w:p w:rsidR="00B43071" w:rsidRDefault="00B43071" w:rsidP="00B43071">
      <w:r>
        <w:rPr>
          <w:rFonts w:hint="eastAsia"/>
        </w:rPr>
        <w:t>参考资料：</w:t>
      </w:r>
    </w:p>
    <w:p w:rsidR="00B43071" w:rsidRDefault="00B43071" w:rsidP="00B43071">
      <w:r>
        <w:t>https://mp.weixin.qq.com/s?__biz=MzAxOTE5NjQwOA==&amp;mid=2650113445&amp;idx=1&amp;sn=ca4231f30a39872db9fb6893d5740d49&amp;chksm=83cb9532b4bc1c242bba69d52c96e188c43117c3c29fc9b47830e9d390514a3ff26f812e19a6&amp;mpshare=1&amp;scene=23&amp;srcid=0718al9lUYSe5sPlxbcnTn7t#rd</w:t>
      </w:r>
      <w:r>
        <w:tab/>
      </w:r>
    </w:p>
    <w:p w:rsidR="00B43071" w:rsidRPr="00B43071" w:rsidRDefault="00B43071" w:rsidP="00B43071"/>
    <w:p w:rsidR="00FA157D" w:rsidRPr="00BF6D56" w:rsidRDefault="00BF6D56" w:rsidP="00BF6D56">
      <w:pPr>
        <w:tabs>
          <w:tab w:val="left" w:pos="3179"/>
        </w:tabs>
      </w:pPr>
      <w:r>
        <w:tab/>
      </w:r>
    </w:p>
    <w:sectPr w:rsidR="00FA157D" w:rsidRPr="00BF6D56" w:rsidSect="00141F62">
      <w:headerReference w:type="default" r:id="rId31"/>
      <w:footerReference w:type="default" r:id="rId32"/>
      <w:pgSz w:w="11906" w:h="16838"/>
      <w:pgMar w:top="720" w:right="720" w:bottom="720" w:left="720" w:header="851" w:footer="850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D37" w:rsidRDefault="00430D37" w:rsidP="00947D67">
      <w:pPr>
        <w:ind w:firstLine="560"/>
      </w:pPr>
      <w:r>
        <w:separator/>
      </w:r>
    </w:p>
  </w:endnote>
  <w:endnote w:type="continuationSeparator" w:id="0">
    <w:p w:rsidR="00430D37" w:rsidRDefault="00430D37" w:rsidP="00947D67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E81394">
      <w:trPr>
        <w:jc w:val="right"/>
      </w:trPr>
      <w:tc>
        <w:tcPr>
          <w:tcW w:w="4795" w:type="dxa"/>
          <w:vAlign w:val="center"/>
        </w:tcPr>
        <w:p w:rsidR="00E81394" w:rsidRDefault="00E81394">
          <w:pPr>
            <w:pStyle w:val="a8"/>
            <w:jc w:val="right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C0504D" w:themeFill="accent2"/>
          <w:vAlign w:val="center"/>
        </w:tcPr>
        <w:p w:rsidR="00E81394" w:rsidRDefault="00E81394">
          <w:pPr>
            <w:pStyle w:val="a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DE04FB" w:rsidRPr="00DE04FB">
            <w:rPr>
              <w:noProof/>
              <w:color w:val="FFFFFF" w:themeColor="background1"/>
              <w:lang w:val="zh-CN"/>
            </w:rPr>
            <w:t>I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E81394" w:rsidRDefault="00E81394" w:rsidP="002E35B9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3" w:name="_MON_1529399564"/>
  <w:bookmarkEnd w:id="3"/>
  <w:p w:rsidR="00E81394" w:rsidRDefault="00E81394" w:rsidP="0077162A">
    <w:pPr>
      <w:pStyle w:val="aa"/>
      <w:jc w:val="center"/>
    </w:pPr>
    <w:r>
      <w:object w:dxaOrig="7270" w:dyaOrig="3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63.75pt;height:15.75pt" o:ole="">
          <v:imagedata r:id="rId1" o:title=""/>
        </v:shape>
        <o:OLEObject Type="Embed" ProgID="Excel.Sheet.12" ShapeID="_x0000_i1025" DrawAspect="Content" ObjectID="_1571771169" r:id="rId2"/>
      </w:obje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D37" w:rsidRDefault="00430D37" w:rsidP="00947D67">
      <w:pPr>
        <w:ind w:firstLine="560"/>
      </w:pPr>
      <w:r>
        <w:separator/>
      </w:r>
    </w:p>
  </w:footnote>
  <w:footnote w:type="continuationSeparator" w:id="0">
    <w:p w:rsidR="00430D37" w:rsidRDefault="00430D37" w:rsidP="00947D67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394" w:rsidRPr="00625BDD" w:rsidRDefault="00E81394" w:rsidP="00625BDD">
    <w:pPr>
      <w:pStyle w:val="a8"/>
      <w:jc w:val="left"/>
      <w:rPr>
        <w:sz w:val="21"/>
        <w:szCs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394" w:rsidRPr="00625BDD" w:rsidRDefault="00E81394" w:rsidP="00625BDD">
    <w:pPr>
      <w:pStyle w:val="a8"/>
      <w:jc w:val="left"/>
      <w:rPr>
        <w:sz w:val="21"/>
        <w:szCs w:val="21"/>
      </w:rPr>
    </w:pPr>
    <w:r w:rsidRPr="006679E4">
      <w:rPr>
        <w:rFonts w:hint="eastAsia"/>
        <w:b/>
        <w:sz w:val="21"/>
        <w:szCs w:val="21"/>
      </w:rPr>
      <w:t>老男孩</w:t>
    </w:r>
    <w:r w:rsidRPr="006679E4">
      <w:rPr>
        <w:rFonts w:hint="eastAsia"/>
        <w:b/>
        <w:sz w:val="21"/>
        <w:szCs w:val="21"/>
      </w:rPr>
      <w:t>linux</w:t>
    </w:r>
    <w:r>
      <w:rPr>
        <w:rFonts w:hint="eastAsia"/>
        <w:b/>
        <w:sz w:val="21"/>
        <w:szCs w:val="21"/>
      </w:rPr>
      <w:t>运维实战教育</w:t>
    </w:r>
    <w:r>
      <w:rPr>
        <w:b/>
        <w:sz w:val="21"/>
        <w:szCs w:val="21"/>
      </w:rPr>
      <w:t>-</w:t>
    </w:r>
    <w:r>
      <w:rPr>
        <w:b/>
        <w:sz w:val="21"/>
        <w:szCs w:val="21"/>
      </w:rPr>
      <w:t>目录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394" w:rsidRPr="00625BDD" w:rsidRDefault="00E81394" w:rsidP="00625BDD">
    <w:pPr>
      <w:pStyle w:val="a8"/>
      <w:jc w:val="left"/>
      <w:rPr>
        <w:sz w:val="21"/>
        <w:szCs w:val="21"/>
      </w:rPr>
    </w:pPr>
    <w:bookmarkStart w:id="1" w:name="OLE_LINK3"/>
    <w:bookmarkStart w:id="2" w:name="OLE_LINK4"/>
    <w:r w:rsidRPr="006679E4">
      <w:rPr>
        <w:rFonts w:hint="eastAsia"/>
        <w:b/>
        <w:sz w:val="21"/>
        <w:szCs w:val="21"/>
      </w:rPr>
      <w:t>老男孩</w:t>
    </w:r>
    <w:r w:rsidRPr="006679E4">
      <w:rPr>
        <w:rFonts w:hint="eastAsia"/>
        <w:b/>
        <w:sz w:val="21"/>
        <w:szCs w:val="21"/>
      </w:rPr>
      <w:t>linux</w:t>
    </w:r>
    <w:r>
      <w:rPr>
        <w:rFonts w:hint="eastAsia"/>
        <w:b/>
        <w:sz w:val="21"/>
        <w:szCs w:val="21"/>
      </w:rPr>
      <w:t>运维实战教育</w:t>
    </w:r>
    <w:r w:rsidRPr="006679E4">
      <w:rPr>
        <w:rFonts w:hint="eastAsia"/>
        <w:b/>
        <w:sz w:val="21"/>
        <w:szCs w:val="21"/>
      </w:rPr>
      <w:t xml:space="preserve"> </w:t>
    </w:r>
    <w:r>
      <w:rPr>
        <w:rFonts w:hint="eastAsia"/>
        <w:sz w:val="21"/>
        <w:szCs w:val="21"/>
      </w:rPr>
      <w:t xml:space="preserve">                        </w:t>
    </w:r>
    <w:r>
      <w:rPr>
        <w:sz w:val="21"/>
        <w:szCs w:val="21"/>
      </w:rPr>
      <w:t xml:space="preserve">         </w:t>
    </w:r>
    <w:r w:rsidRPr="00AB2F9F">
      <w:rPr>
        <w:b/>
        <w:sz w:val="21"/>
        <w:szCs w:val="21"/>
      </w:rPr>
      <w:t>http://www.oldboyedu.com/</w:t>
    </w:r>
    <w:bookmarkEnd w:id="1"/>
    <w:bookmarkEnd w:id="2"/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12EBC3C" wp14:editId="78F809B5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" name="组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2" name="组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6" name="文本框 6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1394" w:rsidRDefault="00E81394">
                            <w:pPr>
                              <w:pStyle w:val="a8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4567B" w:rsidRPr="00E4567B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zh-CN"/>
                              </w:rPr>
                              <w:t>22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12EBC3C" id="组 167" o:spid="_x0000_s1026" style="position:absolute;margin-left:82.7pt;margin-top:0;width:133.9pt;height:80.65pt;z-index:251661312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">
              <v:group id="组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矩形 3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EyjsMA&#10;AADaAAAADwAAAGRycy9kb3ducmV2LnhtbESPQWvCQBSE7wX/w/KE3pqNFmwTXaWUlsajVgRvj+wz&#10;CWbfht2tSf69Kwg9DjPzDbPaDKYVV3K+saxglqQgiEurG64UHH6/X95B+ICssbVMCkbysFlPnlaY&#10;a9vzjq77UIkIYZ+jgjqELpfSlzUZ9IntiKN3ts5giNJVUjvsI9y0cp6mC2mw4bhQY0efNZWX/Z9R&#10;kC3mW7c7/pz689ifLtUbFtkXKvU8HT6WIAIN4T/8aBdawSvcr8QbI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EyjsMAAADaAAAADwAAAAAAAAAAAAAAAACYAgAAZHJzL2Rv&#10;d25yZXYueG1sUEsFBgAAAAAEAAQA9QAAAIgDAAAAAA==&#10;" fillcolor="white [3212]" stroked="f" strokeweight="2pt">
                  <v:fill opacity="0"/>
                </v:rect>
                <v:shape id="矩形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fLSMEA&#10;AADaAAAADwAAAGRycy9kb3ducmV2LnhtbESP3YrCMBSE7wXfIRxh7zRVitiuUURx8Urw5wEOzdm2&#10;2pyUJLb17TcLC3s5zMw3zHo7mEZ05HxtWcF8loAgLqyuuVRwvx2nKxA+IGtsLJOCN3nYbsajNeba&#10;9nyh7hpKESHsc1RQhdDmUvqiIoN+Zlvi6H1bZzBE6UqpHfYRbhq5SJKlNFhzXKiwpX1FxfP6Mgpk&#10;lnX90Tbp/dy/v9xgT4+DTpX6mAy7TxCBhvAf/muftIIUfq/EGy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ny0jBAAAA2gAAAA8AAAAAAAAAAAAAAAAAmAIAAGRycy9kb3du&#10;cmV2LnhtbFBLBQYAAAAABAAEAPUAAACGAwAAAAA=&#10;" path="m,l1462822,r,1014481l638269,407899,,xe" fillcolor="#4f81bd [3204]" stroked="f" strokeweight="2pt">
                  <v:path arrowok="t" o:connecttype="custom" o:connectlocs="0,0;1463040,0;1463040,1014984;638364,408101;0,0" o:connectangles="0,0,0,0,0"/>
                </v:shape>
                <v:rect id="矩形 5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DbDMMA&#10;AADaAAAADwAAAGRycy9kb3ducmV2LnhtbESPS4vCQBCE74L/YeiFvelkjS+yjiKisjefiHtrMm0S&#10;zPSEzKxm/70jCB6LqvqKmswaU4ob1a6wrOCrG4EgTq0uOFNwPKw6YxDOI2ssLZOCf3Iwm7ZbE0y0&#10;vfOObnufiQBhl6CC3PsqkdKlORl0XVsRB+9ia4M+yDqTusZ7gJtS9qJoKA0WHBZyrGiRU3rd/xkF&#10;8Sjb9bbrwWl9jn5P180yvvSbWKnPj2b+DcJT49/hV/tHKxjA80q4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DbDMMAAADaAAAADwAAAAAAAAAAAAAAAACYAgAAZHJzL2Rv&#10;d25yZXYueG1sUEsFBgAAAAAEAAQA9QAAAIgDAAAAAA==&#10;" strokecolor="white [3212]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M0RcMA&#10;AADaAAAADwAAAGRycy9kb3ducmV2LnhtbESPW2vCQBSE3wv9D8sp+Kab1qISXSUEby8VvICvh+wx&#10;CWbPxuxq0n/vFoQ+DjPzDTNbdKYSD2pcaVnB5yACQZxZXXKu4HRc9ScgnEfWWFkmBb/kYDF/f5th&#10;rG3Le3ocfC4ChF2MCgrv61hKlxVk0A1sTRy8i20M+iCbXOoG2wA3lfyKopE0WHJYKLCmtKDsergb&#10;Ben38rbarH+S+7ht7VCm0e6cXJXqfXTJFISnzv+HX+2tVjCCvyvhBs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M0RcMAAADaAAAADwAAAAAAAAAAAAAAAACYAgAAZHJzL2Rv&#10;d25yZXYueG1sUEsFBgAAAAAEAAQA9QAAAIgDAAAAAA==&#10;" filled="f" stroked="f" strokeweight=".5pt">
                <v:textbox inset=",7.2pt,,7.2pt">
                  <w:txbxContent>
                    <w:p w:rsidR="00E81394" w:rsidRDefault="00E81394">
                      <w:pPr>
                        <w:pStyle w:val="a8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E4567B" w:rsidRPr="00E4567B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zh-CN"/>
                        </w:rPr>
                        <w:t>22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53906"/>
    <w:multiLevelType w:val="multilevel"/>
    <w:tmpl w:val="EFE0216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示例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CFB0E7F"/>
    <w:multiLevelType w:val="hybridMultilevel"/>
    <w:tmpl w:val="C2084504"/>
    <w:lvl w:ilvl="0" w:tplc="37D436C2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383B93"/>
    <w:multiLevelType w:val="multilevel"/>
    <w:tmpl w:val="727ECB46"/>
    <w:styleLink w:val="2"/>
    <w:lvl w:ilvl="0">
      <w:start w:val="1"/>
      <w:numFmt w:val="chineseCountingThousand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A174D36"/>
    <w:multiLevelType w:val="hybridMultilevel"/>
    <w:tmpl w:val="A7FE49C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AEE1616"/>
    <w:multiLevelType w:val="multilevel"/>
    <w:tmpl w:val="30C66D10"/>
    <w:lvl w:ilvl="0">
      <w:start w:val="1"/>
      <w:numFmt w:val="decimal"/>
      <w:pStyle w:val="1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1"/>
      <w:pStyle w:val="a0"/>
      <w:lvlText w:val="实例%1-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0"/>
      <w:suff w:val="space"/>
      <w:lvlText w:val="图%1-%9"/>
      <w:lvlJc w:val="left"/>
      <w:pPr>
        <w:ind w:left="0" w:firstLine="0"/>
      </w:pPr>
      <w:rPr>
        <w:rFonts w:hint="default"/>
      </w:rPr>
    </w:lvl>
  </w:abstractNum>
  <w:abstractNum w:abstractNumId="5">
    <w:nsid w:val="611A64DC"/>
    <w:multiLevelType w:val="hybridMultilevel"/>
    <w:tmpl w:val="B92082F2"/>
    <w:lvl w:ilvl="0" w:tplc="FB7A25DC">
      <w:start w:val="3"/>
      <w:numFmt w:val="bullet"/>
      <w:pStyle w:val="10"/>
      <w:lvlText w:val=""/>
      <w:lvlJc w:val="left"/>
      <w:pPr>
        <w:ind w:left="420" w:hanging="420"/>
      </w:pPr>
      <w:rPr>
        <w:rFonts w:ascii="Wingdings" w:eastAsia="宋体" w:hAnsi="Wingdings" w:cs="Times New Roman" w:hint="default"/>
        <w:color w:val="FFC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52016EE"/>
    <w:multiLevelType w:val="multilevel"/>
    <w:tmpl w:val="E15E71AC"/>
    <w:lvl w:ilvl="0">
      <w:start w:val="1"/>
      <w:numFmt w:val="decimal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1"/>
      <w:suff w:val="space"/>
      <w:lvlText w:val="图%1-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4"/>
  </w:num>
  <w:num w:numId="6">
    <w:abstractNumId w:val="6"/>
  </w:num>
  <w:num w:numId="7">
    <w:abstractNumId w:val="0"/>
  </w:num>
  <w:num w:numId="8">
    <w:abstractNumId w:val="0"/>
  </w:num>
  <w:num w:numId="9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C99"/>
    <w:rsid w:val="00006455"/>
    <w:rsid w:val="00006DC1"/>
    <w:rsid w:val="000131E8"/>
    <w:rsid w:val="00015B05"/>
    <w:rsid w:val="00031505"/>
    <w:rsid w:val="00032999"/>
    <w:rsid w:val="00034D1B"/>
    <w:rsid w:val="00035362"/>
    <w:rsid w:val="000373F3"/>
    <w:rsid w:val="00037B10"/>
    <w:rsid w:val="00044433"/>
    <w:rsid w:val="00061092"/>
    <w:rsid w:val="00064A02"/>
    <w:rsid w:val="00072DC0"/>
    <w:rsid w:val="00073EE7"/>
    <w:rsid w:val="00075F1D"/>
    <w:rsid w:val="000817B1"/>
    <w:rsid w:val="00082651"/>
    <w:rsid w:val="00091D8B"/>
    <w:rsid w:val="000975BB"/>
    <w:rsid w:val="000A0D11"/>
    <w:rsid w:val="000A1578"/>
    <w:rsid w:val="000A1BA4"/>
    <w:rsid w:val="000A73CC"/>
    <w:rsid w:val="000B56D1"/>
    <w:rsid w:val="000C1991"/>
    <w:rsid w:val="000C1A16"/>
    <w:rsid w:val="000C3506"/>
    <w:rsid w:val="000C55D2"/>
    <w:rsid w:val="000C5FB3"/>
    <w:rsid w:val="000C67D6"/>
    <w:rsid w:val="000E1832"/>
    <w:rsid w:val="000E3167"/>
    <w:rsid w:val="000E6488"/>
    <w:rsid w:val="000F3AD2"/>
    <w:rsid w:val="000F5640"/>
    <w:rsid w:val="000F669E"/>
    <w:rsid w:val="000F7E09"/>
    <w:rsid w:val="00102690"/>
    <w:rsid w:val="00103425"/>
    <w:rsid w:val="00113666"/>
    <w:rsid w:val="00115BC7"/>
    <w:rsid w:val="00122037"/>
    <w:rsid w:val="00132D7D"/>
    <w:rsid w:val="00134549"/>
    <w:rsid w:val="00141F62"/>
    <w:rsid w:val="00146214"/>
    <w:rsid w:val="00147907"/>
    <w:rsid w:val="00151E2E"/>
    <w:rsid w:val="00155369"/>
    <w:rsid w:val="00156661"/>
    <w:rsid w:val="00162AFE"/>
    <w:rsid w:val="001644A4"/>
    <w:rsid w:val="0016725B"/>
    <w:rsid w:val="00172FD4"/>
    <w:rsid w:val="001748E1"/>
    <w:rsid w:val="00176C3B"/>
    <w:rsid w:val="00177788"/>
    <w:rsid w:val="001A2E70"/>
    <w:rsid w:val="001A3B2F"/>
    <w:rsid w:val="001A5D60"/>
    <w:rsid w:val="001A78B7"/>
    <w:rsid w:val="001B33EE"/>
    <w:rsid w:val="001C0AE1"/>
    <w:rsid w:val="001C2DA4"/>
    <w:rsid w:val="001D038D"/>
    <w:rsid w:val="001D10C8"/>
    <w:rsid w:val="001E0E87"/>
    <w:rsid w:val="001E3A02"/>
    <w:rsid w:val="001F27B2"/>
    <w:rsid w:val="001F733E"/>
    <w:rsid w:val="00200029"/>
    <w:rsid w:val="002056B1"/>
    <w:rsid w:val="002072E1"/>
    <w:rsid w:val="002153DA"/>
    <w:rsid w:val="00215A8C"/>
    <w:rsid w:val="0022787D"/>
    <w:rsid w:val="00230946"/>
    <w:rsid w:val="002312D9"/>
    <w:rsid w:val="00231F3B"/>
    <w:rsid w:val="00232B35"/>
    <w:rsid w:val="00242334"/>
    <w:rsid w:val="00250517"/>
    <w:rsid w:val="00252BE8"/>
    <w:rsid w:val="00253503"/>
    <w:rsid w:val="0025799D"/>
    <w:rsid w:val="00260F24"/>
    <w:rsid w:val="00261156"/>
    <w:rsid w:val="0026608B"/>
    <w:rsid w:val="002678E0"/>
    <w:rsid w:val="0027331F"/>
    <w:rsid w:val="002758CE"/>
    <w:rsid w:val="00282A23"/>
    <w:rsid w:val="002845D2"/>
    <w:rsid w:val="002943AA"/>
    <w:rsid w:val="002967D5"/>
    <w:rsid w:val="002A0A86"/>
    <w:rsid w:val="002A3417"/>
    <w:rsid w:val="002B4B0F"/>
    <w:rsid w:val="002C1EA0"/>
    <w:rsid w:val="002C364A"/>
    <w:rsid w:val="002C5F7D"/>
    <w:rsid w:val="002D150B"/>
    <w:rsid w:val="002D1CD9"/>
    <w:rsid w:val="002D4267"/>
    <w:rsid w:val="002D4A03"/>
    <w:rsid w:val="002D5A34"/>
    <w:rsid w:val="002D6078"/>
    <w:rsid w:val="002D63AC"/>
    <w:rsid w:val="002D6917"/>
    <w:rsid w:val="002D7D1C"/>
    <w:rsid w:val="002D7D80"/>
    <w:rsid w:val="002E35B9"/>
    <w:rsid w:val="003243DB"/>
    <w:rsid w:val="0033358A"/>
    <w:rsid w:val="00336CA0"/>
    <w:rsid w:val="00341A73"/>
    <w:rsid w:val="0035732F"/>
    <w:rsid w:val="00360AF7"/>
    <w:rsid w:val="00362086"/>
    <w:rsid w:val="003636A2"/>
    <w:rsid w:val="00366508"/>
    <w:rsid w:val="00367D3A"/>
    <w:rsid w:val="00373299"/>
    <w:rsid w:val="00374B0A"/>
    <w:rsid w:val="003763C7"/>
    <w:rsid w:val="00382FAD"/>
    <w:rsid w:val="00383746"/>
    <w:rsid w:val="00390355"/>
    <w:rsid w:val="00390DB6"/>
    <w:rsid w:val="003911B5"/>
    <w:rsid w:val="00394089"/>
    <w:rsid w:val="00394310"/>
    <w:rsid w:val="003A2D13"/>
    <w:rsid w:val="003A5CD6"/>
    <w:rsid w:val="003A7046"/>
    <w:rsid w:val="003B7F6A"/>
    <w:rsid w:val="003C2CEC"/>
    <w:rsid w:val="003C6FB0"/>
    <w:rsid w:val="003C7566"/>
    <w:rsid w:val="003D5D7B"/>
    <w:rsid w:val="003E4AD2"/>
    <w:rsid w:val="003E75E5"/>
    <w:rsid w:val="003F2567"/>
    <w:rsid w:val="003F492E"/>
    <w:rsid w:val="003F5F42"/>
    <w:rsid w:val="003F6723"/>
    <w:rsid w:val="00400FCA"/>
    <w:rsid w:val="0040163F"/>
    <w:rsid w:val="00402CB0"/>
    <w:rsid w:val="00406ED3"/>
    <w:rsid w:val="004115B6"/>
    <w:rsid w:val="00420E57"/>
    <w:rsid w:val="00426BB3"/>
    <w:rsid w:val="00426F26"/>
    <w:rsid w:val="00430D37"/>
    <w:rsid w:val="00433416"/>
    <w:rsid w:val="00433EA8"/>
    <w:rsid w:val="004356E9"/>
    <w:rsid w:val="0043791C"/>
    <w:rsid w:val="00437C55"/>
    <w:rsid w:val="00451649"/>
    <w:rsid w:val="004538D4"/>
    <w:rsid w:val="00464015"/>
    <w:rsid w:val="004675B8"/>
    <w:rsid w:val="004732F2"/>
    <w:rsid w:val="00473CDE"/>
    <w:rsid w:val="0047770E"/>
    <w:rsid w:val="00480D4C"/>
    <w:rsid w:val="0049221F"/>
    <w:rsid w:val="0049415A"/>
    <w:rsid w:val="0049419C"/>
    <w:rsid w:val="00496438"/>
    <w:rsid w:val="004A20A6"/>
    <w:rsid w:val="004A3126"/>
    <w:rsid w:val="004A33FE"/>
    <w:rsid w:val="004A353F"/>
    <w:rsid w:val="004A4A5D"/>
    <w:rsid w:val="004A5894"/>
    <w:rsid w:val="004B1DF4"/>
    <w:rsid w:val="004B21CF"/>
    <w:rsid w:val="004B2634"/>
    <w:rsid w:val="004B4112"/>
    <w:rsid w:val="004C40E8"/>
    <w:rsid w:val="004C4291"/>
    <w:rsid w:val="004C6390"/>
    <w:rsid w:val="004C689B"/>
    <w:rsid w:val="004C7FB4"/>
    <w:rsid w:val="004D4548"/>
    <w:rsid w:val="004D501E"/>
    <w:rsid w:val="004D5970"/>
    <w:rsid w:val="004E2592"/>
    <w:rsid w:val="004E4CDA"/>
    <w:rsid w:val="004E4EF3"/>
    <w:rsid w:val="004F4D14"/>
    <w:rsid w:val="004F6567"/>
    <w:rsid w:val="00504F44"/>
    <w:rsid w:val="0051021F"/>
    <w:rsid w:val="0051221A"/>
    <w:rsid w:val="00513F94"/>
    <w:rsid w:val="005256AC"/>
    <w:rsid w:val="0052613E"/>
    <w:rsid w:val="00526830"/>
    <w:rsid w:val="00536C99"/>
    <w:rsid w:val="005427B3"/>
    <w:rsid w:val="005516FB"/>
    <w:rsid w:val="00556DF3"/>
    <w:rsid w:val="00564985"/>
    <w:rsid w:val="00564A39"/>
    <w:rsid w:val="00570D00"/>
    <w:rsid w:val="00571FD9"/>
    <w:rsid w:val="00572B5B"/>
    <w:rsid w:val="00572C0B"/>
    <w:rsid w:val="00577CDC"/>
    <w:rsid w:val="005816F1"/>
    <w:rsid w:val="0058763B"/>
    <w:rsid w:val="0059145D"/>
    <w:rsid w:val="005925B7"/>
    <w:rsid w:val="005B0B6D"/>
    <w:rsid w:val="005C0996"/>
    <w:rsid w:val="005C0E8B"/>
    <w:rsid w:val="005C3097"/>
    <w:rsid w:val="005E2349"/>
    <w:rsid w:val="005E2859"/>
    <w:rsid w:val="005E6277"/>
    <w:rsid w:val="005F112B"/>
    <w:rsid w:val="005F1511"/>
    <w:rsid w:val="005F6926"/>
    <w:rsid w:val="00600BBF"/>
    <w:rsid w:val="00604539"/>
    <w:rsid w:val="00614ADA"/>
    <w:rsid w:val="0062011B"/>
    <w:rsid w:val="006238AC"/>
    <w:rsid w:val="00624F56"/>
    <w:rsid w:val="00625BDD"/>
    <w:rsid w:val="00626FE2"/>
    <w:rsid w:val="00627124"/>
    <w:rsid w:val="00627771"/>
    <w:rsid w:val="0063113A"/>
    <w:rsid w:val="00632EC4"/>
    <w:rsid w:val="006353DF"/>
    <w:rsid w:val="00637E30"/>
    <w:rsid w:val="00652256"/>
    <w:rsid w:val="006523C2"/>
    <w:rsid w:val="00654497"/>
    <w:rsid w:val="0066204E"/>
    <w:rsid w:val="00666F3F"/>
    <w:rsid w:val="00667904"/>
    <w:rsid w:val="00672B77"/>
    <w:rsid w:val="006742DB"/>
    <w:rsid w:val="0067786B"/>
    <w:rsid w:val="006872C1"/>
    <w:rsid w:val="006971F0"/>
    <w:rsid w:val="006A6D7B"/>
    <w:rsid w:val="006A7B91"/>
    <w:rsid w:val="006B3C67"/>
    <w:rsid w:val="006B3F0E"/>
    <w:rsid w:val="006B50B6"/>
    <w:rsid w:val="006C13CA"/>
    <w:rsid w:val="006D0294"/>
    <w:rsid w:val="006D3568"/>
    <w:rsid w:val="006D7E8F"/>
    <w:rsid w:val="006E024E"/>
    <w:rsid w:val="006E3DDD"/>
    <w:rsid w:val="006E734E"/>
    <w:rsid w:val="006F4604"/>
    <w:rsid w:val="006F47AE"/>
    <w:rsid w:val="006F495F"/>
    <w:rsid w:val="006F5E45"/>
    <w:rsid w:val="006F664F"/>
    <w:rsid w:val="006F696E"/>
    <w:rsid w:val="007157F9"/>
    <w:rsid w:val="007323C2"/>
    <w:rsid w:val="00732CA4"/>
    <w:rsid w:val="00735D96"/>
    <w:rsid w:val="00741119"/>
    <w:rsid w:val="00750C27"/>
    <w:rsid w:val="0075794B"/>
    <w:rsid w:val="00770266"/>
    <w:rsid w:val="007706D8"/>
    <w:rsid w:val="0077162A"/>
    <w:rsid w:val="007818A1"/>
    <w:rsid w:val="007858F1"/>
    <w:rsid w:val="00790169"/>
    <w:rsid w:val="00791157"/>
    <w:rsid w:val="00792279"/>
    <w:rsid w:val="00796D79"/>
    <w:rsid w:val="007A1985"/>
    <w:rsid w:val="007A376B"/>
    <w:rsid w:val="007B4CBB"/>
    <w:rsid w:val="007B6A8C"/>
    <w:rsid w:val="007B72FA"/>
    <w:rsid w:val="007C1D94"/>
    <w:rsid w:val="007C27D5"/>
    <w:rsid w:val="007C7EE6"/>
    <w:rsid w:val="007D201B"/>
    <w:rsid w:val="007D21FF"/>
    <w:rsid w:val="007D2376"/>
    <w:rsid w:val="007D3815"/>
    <w:rsid w:val="007D72CD"/>
    <w:rsid w:val="007E4564"/>
    <w:rsid w:val="007E4EBA"/>
    <w:rsid w:val="007E6110"/>
    <w:rsid w:val="007E7ADC"/>
    <w:rsid w:val="007F05DF"/>
    <w:rsid w:val="007F13A9"/>
    <w:rsid w:val="007F2CD5"/>
    <w:rsid w:val="007F558A"/>
    <w:rsid w:val="007F642B"/>
    <w:rsid w:val="0080285D"/>
    <w:rsid w:val="00803BF2"/>
    <w:rsid w:val="0081207D"/>
    <w:rsid w:val="0081403A"/>
    <w:rsid w:val="00820200"/>
    <w:rsid w:val="00824623"/>
    <w:rsid w:val="00826D76"/>
    <w:rsid w:val="008311C1"/>
    <w:rsid w:val="00836E54"/>
    <w:rsid w:val="008400F1"/>
    <w:rsid w:val="00851006"/>
    <w:rsid w:val="00851DBC"/>
    <w:rsid w:val="00864721"/>
    <w:rsid w:val="00867588"/>
    <w:rsid w:val="0086759D"/>
    <w:rsid w:val="008726B9"/>
    <w:rsid w:val="00873B85"/>
    <w:rsid w:val="00875E2F"/>
    <w:rsid w:val="008838C0"/>
    <w:rsid w:val="00885310"/>
    <w:rsid w:val="008917C0"/>
    <w:rsid w:val="00894A58"/>
    <w:rsid w:val="008955D7"/>
    <w:rsid w:val="008A1E50"/>
    <w:rsid w:val="008A6D4B"/>
    <w:rsid w:val="008B031C"/>
    <w:rsid w:val="008B03BC"/>
    <w:rsid w:val="008B385A"/>
    <w:rsid w:val="008B6A50"/>
    <w:rsid w:val="008C1D7A"/>
    <w:rsid w:val="008C24A0"/>
    <w:rsid w:val="008C4364"/>
    <w:rsid w:val="008C576A"/>
    <w:rsid w:val="008C7789"/>
    <w:rsid w:val="008D1A8C"/>
    <w:rsid w:val="008D3746"/>
    <w:rsid w:val="008D5DBE"/>
    <w:rsid w:val="008D6644"/>
    <w:rsid w:val="008E0CA9"/>
    <w:rsid w:val="008E3CB4"/>
    <w:rsid w:val="008E40A4"/>
    <w:rsid w:val="008E4C95"/>
    <w:rsid w:val="008E5B09"/>
    <w:rsid w:val="008F1E64"/>
    <w:rsid w:val="008F3CF1"/>
    <w:rsid w:val="008F7EEC"/>
    <w:rsid w:val="00901BA6"/>
    <w:rsid w:val="00913B6A"/>
    <w:rsid w:val="00914C17"/>
    <w:rsid w:val="00916E28"/>
    <w:rsid w:val="009204D2"/>
    <w:rsid w:val="009235A9"/>
    <w:rsid w:val="00930E9E"/>
    <w:rsid w:val="009334F2"/>
    <w:rsid w:val="0093495D"/>
    <w:rsid w:val="0093541A"/>
    <w:rsid w:val="00940905"/>
    <w:rsid w:val="009413A1"/>
    <w:rsid w:val="009471B3"/>
    <w:rsid w:val="00947D67"/>
    <w:rsid w:val="00952BB4"/>
    <w:rsid w:val="0095438B"/>
    <w:rsid w:val="00960C7B"/>
    <w:rsid w:val="0096667F"/>
    <w:rsid w:val="00972E47"/>
    <w:rsid w:val="00973AB4"/>
    <w:rsid w:val="00977DEB"/>
    <w:rsid w:val="00984DA7"/>
    <w:rsid w:val="009A21C3"/>
    <w:rsid w:val="009A4AF7"/>
    <w:rsid w:val="009A58DD"/>
    <w:rsid w:val="009D5519"/>
    <w:rsid w:val="009E3039"/>
    <w:rsid w:val="009F764C"/>
    <w:rsid w:val="009F7CD8"/>
    <w:rsid w:val="00A04CBC"/>
    <w:rsid w:val="00A055D3"/>
    <w:rsid w:val="00A1085C"/>
    <w:rsid w:val="00A124AC"/>
    <w:rsid w:val="00A16513"/>
    <w:rsid w:val="00A23285"/>
    <w:rsid w:val="00A2419A"/>
    <w:rsid w:val="00A30167"/>
    <w:rsid w:val="00A31034"/>
    <w:rsid w:val="00A320D3"/>
    <w:rsid w:val="00A37D78"/>
    <w:rsid w:val="00A40CEC"/>
    <w:rsid w:val="00A46A6F"/>
    <w:rsid w:val="00A472FF"/>
    <w:rsid w:val="00A51034"/>
    <w:rsid w:val="00A5547F"/>
    <w:rsid w:val="00A56A51"/>
    <w:rsid w:val="00A740FE"/>
    <w:rsid w:val="00A82A25"/>
    <w:rsid w:val="00A833C2"/>
    <w:rsid w:val="00A83A38"/>
    <w:rsid w:val="00A87A28"/>
    <w:rsid w:val="00A919DD"/>
    <w:rsid w:val="00A920A0"/>
    <w:rsid w:val="00A92B04"/>
    <w:rsid w:val="00AA39EA"/>
    <w:rsid w:val="00AA5635"/>
    <w:rsid w:val="00AB0577"/>
    <w:rsid w:val="00AB180D"/>
    <w:rsid w:val="00AB2DDF"/>
    <w:rsid w:val="00AB2F9F"/>
    <w:rsid w:val="00AC30E1"/>
    <w:rsid w:val="00AC4395"/>
    <w:rsid w:val="00AC79A5"/>
    <w:rsid w:val="00AD0B9C"/>
    <w:rsid w:val="00AD0CB4"/>
    <w:rsid w:val="00AD3336"/>
    <w:rsid w:val="00AD3AB1"/>
    <w:rsid w:val="00AD6E87"/>
    <w:rsid w:val="00AE276A"/>
    <w:rsid w:val="00AE27A9"/>
    <w:rsid w:val="00AE51DB"/>
    <w:rsid w:val="00AE63E1"/>
    <w:rsid w:val="00AE6C81"/>
    <w:rsid w:val="00AE7E1F"/>
    <w:rsid w:val="00AF08C3"/>
    <w:rsid w:val="00AF3212"/>
    <w:rsid w:val="00AF5886"/>
    <w:rsid w:val="00B052B7"/>
    <w:rsid w:val="00B101CC"/>
    <w:rsid w:val="00B12463"/>
    <w:rsid w:val="00B148EB"/>
    <w:rsid w:val="00B14AFE"/>
    <w:rsid w:val="00B17959"/>
    <w:rsid w:val="00B256E5"/>
    <w:rsid w:val="00B30523"/>
    <w:rsid w:val="00B31B3B"/>
    <w:rsid w:val="00B35C48"/>
    <w:rsid w:val="00B408F9"/>
    <w:rsid w:val="00B43071"/>
    <w:rsid w:val="00B474E5"/>
    <w:rsid w:val="00B60D13"/>
    <w:rsid w:val="00B640DC"/>
    <w:rsid w:val="00B64256"/>
    <w:rsid w:val="00B71336"/>
    <w:rsid w:val="00B7538B"/>
    <w:rsid w:val="00B75DC2"/>
    <w:rsid w:val="00B771B4"/>
    <w:rsid w:val="00B77763"/>
    <w:rsid w:val="00B80AAD"/>
    <w:rsid w:val="00B81416"/>
    <w:rsid w:val="00B81611"/>
    <w:rsid w:val="00B917EB"/>
    <w:rsid w:val="00BA6131"/>
    <w:rsid w:val="00BA783F"/>
    <w:rsid w:val="00BB0AF1"/>
    <w:rsid w:val="00BB25CF"/>
    <w:rsid w:val="00BB27FD"/>
    <w:rsid w:val="00BB400C"/>
    <w:rsid w:val="00BB4A6C"/>
    <w:rsid w:val="00BB7A57"/>
    <w:rsid w:val="00BC2F37"/>
    <w:rsid w:val="00BC2FE8"/>
    <w:rsid w:val="00BC54C7"/>
    <w:rsid w:val="00BC7DE4"/>
    <w:rsid w:val="00BD3341"/>
    <w:rsid w:val="00BD6038"/>
    <w:rsid w:val="00BE1A88"/>
    <w:rsid w:val="00BF63AD"/>
    <w:rsid w:val="00BF6D56"/>
    <w:rsid w:val="00C0436B"/>
    <w:rsid w:val="00C10057"/>
    <w:rsid w:val="00C115CE"/>
    <w:rsid w:val="00C1323C"/>
    <w:rsid w:val="00C13EDE"/>
    <w:rsid w:val="00C1434F"/>
    <w:rsid w:val="00C177EE"/>
    <w:rsid w:val="00C20404"/>
    <w:rsid w:val="00C2360F"/>
    <w:rsid w:val="00C277DC"/>
    <w:rsid w:val="00C339DB"/>
    <w:rsid w:val="00C41128"/>
    <w:rsid w:val="00C41981"/>
    <w:rsid w:val="00C44A37"/>
    <w:rsid w:val="00C509B6"/>
    <w:rsid w:val="00C53F65"/>
    <w:rsid w:val="00C56B9B"/>
    <w:rsid w:val="00C64110"/>
    <w:rsid w:val="00C645F4"/>
    <w:rsid w:val="00C647D2"/>
    <w:rsid w:val="00C67C14"/>
    <w:rsid w:val="00C67FAF"/>
    <w:rsid w:val="00C704E7"/>
    <w:rsid w:val="00C70F42"/>
    <w:rsid w:val="00C7101E"/>
    <w:rsid w:val="00C7298D"/>
    <w:rsid w:val="00C80966"/>
    <w:rsid w:val="00C871D9"/>
    <w:rsid w:val="00C87616"/>
    <w:rsid w:val="00C90B34"/>
    <w:rsid w:val="00C93837"/>
    <w:rsid w:val="00C93EEC"/>
    <w:rsid w:val="00CA0437"/>
    <w:rsid w:val="00CA0D4F"/>
    <w:rsid w:val="00CA273A"/>
    <w:rsid w:val="00CB0220"/>
    <w:rsid w:val="00CB2746"/>
    <w:rsid w:val="00CB42AB"/>
    <w:rsid w:val="00CB677F"/>
    <w:rsid w:val="00CB791A"/>
    <w:rsid w:val="00CC798D"/>
    <w:rsid w:val="00CD0507"/>
    <w:rsid w:val="00CD3142"/>
    <w:rsid w:val="00CD55F7"/>
    <w:rsid w:val="00CE4D50"/>
    <w:rsid w:val="00D01D1B"/>
    <w:rsid w:val="00D03754"/>
    <w:rsid w:val="00D05F07"/>
    <w:rsid w:val="00D10893"/>
    <w:rsid w:val="00D1479B"/>
    <w:rsid w:val="00D16ECD"/>
    <w:rsid w:val="00D20E97"/>
    <w:rsid w:val="00D25ED7"/>
    <w:rsid w:val="00D30BE9"/>
    <w:rsid w:val="00D34907"/>
    <w:rsid w:val="00D3737D"/>
    <w:rsid w:val="00D42E48"/>
    <w:rsid w:val="00D45091"/>
    <w:rsid w:val="00D5040F"/>
    <w:rsid w:val="00D510B5"/>
    <w:rsid w:val="00D5171F"/>
    <w:rsid w:val="00D5212A"/>
    <w:rsid w:val="00D54BC8"/>
    <w:rsid w:val="00D55705"/>
    <w:rsid w:val="00D63FBB"/>
    <w:rsid w:val="00D660F3"/>
    <w:rsid w:val="00D77904"/>
    <w:rsid w:val="00D810A5"/>
    <w:rsid w:val="00D82779"/>
    <w:rsid w:val="00D82A7B"/>
    <w:rsid w:val="00D84412"/>
    <w:rsid w:val="00D90F2E"/>
    <w:rsid w:val="00D9186A"/>
    <w:rsid w:val="00D954FF"/>
    <w:rsid w:val="00D977F1"/>
    <w:rsid w:val="00DA21B7"/>
    <w:rsid w:val="00DA509F"/>
    <w:rsid w:val="00DB275A"/>
    <w:rsid w:val="00DB5077"/>
    <w:rsid w:val="00DB59A7"/>
    <w:rsid w:val="00DB5D45"/>
    <w:rsid w:val="00DB7BB0"/>
    <w:rsid w:val="00DC54B3"/>
    <w:rsid w:val="00DC7E94"/>
    <w:rsid w:val="00DD2F20"/>
    <w:rsid w:val="00DD55E1"/>
    <w:rsid w:val="00DE0361"/>
    <w:rsid w:val="00DE04FB"/>
    <w:rsid w:val="00DE0D46"/>
    <w:rsid w:val="00DE1BF3"/>
    <w:rsid w:val="00DE4969"/>
    <w:rsid w:val="00DE5A5C"/>
    <w:rsid w:val="00DE6031"/>
    <w:rsid w:val="00DE76E4"/>
    <w:rsid w:val="00DF159B"/>
    <w:rsid w:val="00E00A55"/>
    <w:rsid w:val="00E06430"/>
    <w:rsid w:val="00E07EE4"/>
    <w:rsid w:val="00E10F40"/>
    <w:rsid w:val="00E11F40"/>
    <w:rsid w:val="00E14030"/>
    <w:rsid w:val="00E24667"/>
    <w:rsid w:val="00E4567B"/>
    <w:rsid w:val="00E45E97"/>
    <w:rsid w:val="00E50D15"/>
    <w:rsid w:val="00E630AA"/>
    <w:rsid w:val="00E65239"/>
    <w:rsid w:val="00E71E67"/>
    <w:rsid w:val="00E7344F"/>
    <w:rsid w:val="00E73812"/>
    <w:rsid w:val="00E7773F"/>
    <w:rsid w:val="00E81394"/>
    <w:rsid w:val="00E84FBA"/>
    <w:rsid w:val="00E96E09"/>
    <w:rsid w:val="00EA2368"/>
    <w:rsid w:val="00EA2B1F"/>
    <w:rsid w:val="00EA5A24"/>
    <w:rsid w:val="00EC1A91"/>
    <w:rsid w:val="00ED03E0"/>
    <w:rsid w:val="00ED3651"/>
    <w:rsid w:val="00EE0937"/>
    <w:rsid w:val="00EE20B1"/>
    <w:rsid w:val="00EE559E"/>
    <w:rsid w:val="00EE7BFC"/>
    <w:rsid w:val="00EF13C2"/>
    <w:rsid w:val="00EF21D9"/>
    <w:rsid w:val="00EF4D6A"/>
    <w:rsid w:val="00EF7523"/>
    <w:rsid w:val="00EF77C5"/>
    <w:rsid w:val="00F0015B"/>
    <w:rsid w:val="00F014E1"/>
    <w:rsid w:val="00F0374E"/>
    <w:rsid w:val="00F060E7"/>
    <w:rsid w:val="00F06990"/>
    <w:rsid w:val="00F073CF"/>
    <w:rsid w:val="00F14EB9"/>
    <w:rsid w:val="00F15C5A"/>
    <w:rsid w:val="00F17A1B"/>
    <w:rsid w:val="00F17AC3"/>
    <w:rsid w:val="00F216A4"/>
    <w:rsid w:val="00F27A19"/>
    <w:rsid w:val="00F35D41"/>
    <w:rsid w:val="00F40167"/>
    <w:rsid w:val="00F41D07"/>
    <w:rsid w:val="00F44732"/>
    <w:rsid w:val="00F534AE"/>
    <w:rsid w:val="00F534D7"/>
    <w:rsid w:val="00F549DC"/>
    <w:rsid w:val="00F61E20"/>
    <w:rsid w:val="00F6736E"/>
    <w:rsid w:val="00F7115B"/>
    <w:rsid w:val="00F92707"/>
    <w:rsid w:val="00F9749E"/>
    <w:rsid w:val="00F97F66"/>
    <w:rsid w:val="00FA157D"/>
    <w:rsid w:val="00FB3955"/>
    <w:rsid w:val="00FE0569"/>
    <w:rsid w:val="00FE7110"/>
    <w:rsid w:val="00FF0185"/>
    <w:rsid w:val="00FF2FC9"/>
    <w:rsid w:val="00FF5965"/>
    <w:rsid w:val="00F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F476F7AF-200E-4312-B034-435C34961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" w:unhideWhenUsed="1"/>
    <w:lsdException w:name="HTML Address" w:semiHidden="1" w:uiPriority="9" w:unhideWhenUsed="1"/>
    <w:lsdException w:name="HTML Cite" w:semiHidden="1" w:uiPriority="9" w:unhideWhenUsed="1"/>
    <w:lsdException w:name="HTML Code" w:semiHidden="1" w:uiPriority="9" w:unhideWhenUsed="1"/>
    <w:lsdException w:name="HTML Definition" w:semiHidden="1" w:uiPriority="9" w:unhideWhenUsed="1"/>
    <w:lsdException w:name="HTML Keyboard" w:semiHidden="1" w:uiPriority="9" w:unhideWhenUsed="1"/>
    <w:lsdException w:name="HTML Preformatted" w:semiHidden="1" w:uiPriority="99" w:unhideWhenUsed="1"/>
    <w:lsdException w:name="HTML Sample" w:semiHidden="1" w:uiPriority="9" w:unhideWhenUsed="1"/>
    <w:lsdException w:name="HTML Typewriter" w:semiHidden="1" w:uiPriority="99" w:unhideWhenUsed="1"/>
    <w:lsdException w:name="HTML Variable" w:semiHidden="1" w:uiPriority="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7323C2"/>
    <w:pPr>
      <w:widowControl w:val="0"/>
      <w:spacing w:line="300" w:lineRule="auto"/>
    </w:pPr>
    <w:rPr>
      <w:kern w:val="2"/>
      <w:sz w:val="24"/>
      <w:szCs w:val="22"/>
    </w:rPr>
  </w:style>
  <w:style w:type="paragraph" w:styleId="1">
    <w:name w:val="heading 1"/>
    <w:basedOn w:val="a2"/>
    <w:next w:val="a2"/>
    <w:link w:val="1Char"/>
    <w:qFormat/>
    <w:rsid w:val="002D6917"/>
    <w:pPr>
      <w:keepNext/>
      <w:keepLines/>
      <w:numPr>
        <w:numId w:val="5"/>
      </w:numPr>
      <w:spacing w:before="400" w:after="200"/>
      <w:outlineLvl w:val="0"/>
    </w:pPr>
    <w:rPr>
      <w:b/>
      <w:bCs/>
      <w:kern w:val="0"/>
      <w:sz w:val="32"/>
      <w:szCs w:val="28"/>
    </w:rPr>
  </w:style>
  <w:style w:type="paragraph" w:styleId="20">
    <w:name w:val="heading 2"/>
    <w:basedOn w:val="a2"/>
    <w:next w:val="a2"/>
    <w:link w:val="2Char"/>
    <w:qFormat/>
    <w:rsid w:val="002D6917"/>
    <w:pPr>
      <w:keepNext/>
      <w:keepLines/>
      <w:numPr>
        <w:ilvl w:val="1"/>
        <w:numId w:val="5"/>
      </w:numPr>
      <w:spacing w:beforeLines="50" w:before="156" w:afterLines="50" w:after="156"/>
      <w:outlineLvl w:val="1"/>
    </w:pPr>
    <w:rPr>
      <w:b/>
      <w:bCs/>
      <w:szCs w:val="32"/>
    </w:rPr>
  </w:style>
  <w:style w:type="paragraph" w:styleId="3">
    <w:name w:val="heading 3"/>
    <w:basedOn w:val="a2"/>
    <w:next w:val="a2"/>
    <w:link w:val="3Char"/>
    <w:qFormat/>
    <w:rsid w:val="002D6917"/>
    <w:pPr>
      <w:keepNext/>
      <w:keepLines/>
      <w:numPr>
        <w:ilvl w:val="2"/>
        <w:numId w:val="5"/>
      </w:numPr>
      <w:spacing w:beforeLines="50" w:before="156" w:afterLines="50" w:after="156"/>
      <w:outlineLvl w:val="2"/>
    </w:pPr>
    <w:rPr>
      <w:b/>
      <w:bCs/>
      <w:szCs w:val="32"/>
    </w:rPr>
  </w:style>
  <w:style w:type="paragraph" w:styleId="4">
    <w:name w:val="heading 4"/>
    <w:basedOn w:val="a2"/>
    <w:next w:val="a2"/>
    <w:link w:val="4Char"/>
    <w:qFormat/>
    <w:rsid w:val="002D6917"/>
    <w:pPr>
      <w:keepNext/>
      <w:keepLines/>
      <w:numPr>
        <w:ilvl w:val="3"/>
        <w:numId w:val="5"/>
      </w:numPr>
      <w:outlineLvl w:val="3"/>
    </w:pPr>
    <w:rPr>
      <w:rFonts w:cstheme="majorBidi"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unhideWhenUsed/>
    <w:rsid w:val="003C7566"/>
    <w:rPr>
      <w:color w:val="0000FF"/>
      <w:u w:val="single"/>
    </w:rPr>
  </w:style>
  <w:style w:type="character" w:styleId="a7">
    <w:name w:val="Strong"/>
    <w:uiPriority w:val="22"/>
    <w:qFormat/>
    <w:rsid w:val="003C7566"/>
    <w:rPr>
      <w:b/>
      <w:bCs/>
    </w:rPr>
  </w:style>
  <w:style w:type="character" w:customStyle="1" w:styleId="1Char">
    <w:name w:val="标题 1 Char"/>
    <w:link w:val="1"/>
    <w:rsid w:val="004C689B"/>
    <w:rPr>
      <w:b/>
      <w:bCs/>
      <w:sz w:val="32"/>
      <w:szCs w:val="28"/>
    </w:rPr>
  </w:style>
  <w:style w:type="character" w:customStyle="1" w:styleId="value">
    <w:name w:val="value"/>
    <w:rsid w:val="003C7566"/>
  </w:style>
  <w:style w:type="paragraph" w:styleId="a8">
    <w:name w:val="header"/>
    <w:basedOn w:val="a2"/>
    <w:link w:val="Char"/>
    <w:uiPriority w:val="99"/>
    <w:rsid w:val="003C7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2"/>
    <w:uiPriority w:val="99"/>
    <w:unhideWhenUsed/>
    <w:rsid w:val="003C7566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11">
    <w:name w:val="toc 1"/>
    <w:basedOn w:val="a2"/>
    <w:next w:val="a2"/>
    <w:uiPriority w:val="39"/>
    <w:unhideWhenUsed/>
    <w:qFormat/>
    <w:rsid w:val="003C7566"/>
  </w:style>
  <w:style w:type="paragraph" w:styleId="aa">
    <w:name w:val="footer"/>
    <w:basedOn w:val="a2"/>
    <w:link w:val="Char0"/>
    <w:uiPriority w:val="99"/>
    <w:rsid w:val="003C75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2Char">
    <w:name w:val="标题 2 Char"/>
    <w:link w:val="20"/>
    <w:rsid w:val="007D72CD"/>
    <w:rPr>
      <w:b/>
      <w:bCs/>
      <w:kern w:val="2"/>
      <w:sz w:val="24"/>
      <w:szCs w:val="32"/>
    </w:rPr>
  </w:style>
  <w:style w:type="paragraph" w:styleId="ab">
    <w:name w:val="List Paragraph"/>
    <w:basedOn w:val="a2"/>
    <w:uiPriority w:val="34"/>
    <w:qFormat/>
    <w:rsid w:val="003C7566"/>
    <w:pPr>
      <w:ind w:firstLine="420"/>
    </w:pPr>
  </w:style>
  <w:style w:type="paragraph" w:styleId="TOC">
    <w:name w:val="TOC Heading"/>
    <w:basedOn w:val="1"/>
    <w:next w:val="a2"/>
    <w:uiPriority w:val="39"/>
    <w:unhideWhenUsed/>
    <w:qFormat/>
    <w:rsid w:val="0066204E"/>
    <w:pPr>
      <w:widowControl/>
      <w:numPr>
        <w:numId w:val="0"/>
      </w:numPr>
      <w:spacing w:before="480" w:line="276" w:lineRule="auto"/>
      <w:outlineLvl w:val="9"/>
    </w:pPr>
    <w:rPr>
      <w:rFonts w:ascii="Cambria" w:hAnsi="Cambria"/>
      <w:color w:val="365F91"/>
    </w:rPr>
  </w:style>
  <w:style w:type="paragraph" w:styleId="21">
    <w:name w:val="toc 2"/>
    <w:basedOn w:val="a2"/>
    <w:next w:val="a2"/>
    <w:autoRedefine/>
    <w:uiPriority w:val="39"/>
    <w:qFormat/>
    <w:rsid w:val="003C7566"/>
    <w:pPr>
      <w:ind w:leftChars="200" w:left="420"/>
    </w:pPr>
  </w:style>
  <w:style w:type="paragraph" w:customStyle="1" w:styleId="ac">
    <w:name w:val="程序"/>
    <w:basedOn w:val="a2"/>
    <w:rsid w:val="00AB2DDF"/>
    <w:pPr>
      <w:widowControl/>
      <w:shd w:val="clear" w:color="auto" w:fill="D9D9D9" w:themeFill="background1" w:themeFillShade="D9"/>
      <w:spacing w:line="312" w:lineRule="atLeast"/>
    </w:pPr>
    <w:rPr>
      <w:rFonts w:ascii="宋体" w:hAnsi="宋体" w:cs="宋体"/>
      <w:kern w:val="0"/>
      <w:szCs w:val="21"/>
    </w:rPr>
  </w:style>
  <w:style w:type="paragraph" w:customStyle="1" w:styleId="10">
    <w:name w:val="样式1"/>
    <w:basedOn w:val="a2"/>
    <w:qFormat/>
    <w:rsid w:val="003C7566"/>
    <w:pPr>
      <w:numPr>
        <w:numId w:val="1"/>
      </w:numPr>
    </w:pPr>
  </w:style>
  <w:style w:type="paragraph" w:customStyle="1" w:styleId="a">
    <w:name w:val="小节格式"/>
    <w:basedOn w:val="a2"/>
    <w:qFormat/>
    <w:rsid w:val="003C7566"/>
    <w:pPr>
      <w:numPr>
        <w:numId w:val="2"/>
      </w:num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948A54"/>
    </w:pPr>
  </w:style>
  <w:style w:type="paragraph" w:customStyle="1" w:styleId="ad">
    <w:name w:val="答题"/>
    <w:basedOn w:val="a2"/>
    <w:qFormat/>
    <w:rsid w:val="00577CDC"/>
    <w:p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hd w:val="clear" w:color="auto" w:fill="CCE8CF"/>
    </w:pPr>
    <w:rPr>
      <w:rFonts w:ascii="宋体" w:hAnsi="宋体"/>
      <w:sz w:val="21"/>
    </w:rPr>
  </w:style>
  <w:style w:type="paragraph" w:customStyle="1" w:styleId="ae">
    <w:name w:val="图表标题"/>
    <w:basedOn w:val="a2"/>
    <w:qFormat/>
    <w:rsid w:val="003C7566"/>
    <w:pPr>
      <w:jc w:val="center"/>
    </w:pPr>
    <w:rPr>
      <w:rFonts w:ascii="微软雅黑" w:hAnsi="微软雅黑"/>
      <w:b/>
      <w:color w:val="FFFFFF"/>
      <w:szCs w:val="28"/>
    </w:rPr>
  </w:style>
  <w:style w:type="paragraph" w:customStyle="1" w:styleId="af">
    <w:name w:val="题目标题"/>
    <w:basedOn w:val="a2"/>
    <w:qFormat/>
    <w:rsid w:val="003C7566"/>
    <w:pPr>
      <w:shd w:val="clear" w:color="auto" w:fill="FABF8F"/>
    </w:pPr>
    <w:rPr>
      <w:b/>
    </w:rPr>
  </w:style>
  <w:style w:type="paragraph" w:styleId="af0">
    <w:name w:val="Title"/>
    <w:basedOn w:val="a2"/>
    <w:next w:val="a2"/>
    <w:link w:val="Char1"/>
    <w:qFormat/>
    <w:rsid w:val="00BD3341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1">
    <w:name w:val="标题 Char"/>
    <w:link w:val="af0"/>
    <w:rsid w:val="00BD3341"/>
    <w:rPr>
      <w:b/>
      <w:bCs/>
      <w:kern w:val="2"/>
      <w:sz w:val="32"/>
      <w:szCs w:val="32"/>
    </w:rPr>
  </w:style>
  <w:style w:type="table" w:styleId="af1">
    <w:name w:val="Table Grid"/>
    <w:basedOn w:val="a4"/>
    <w:uiPriority w:val="39"/>
    <w:unhideWhenUsed/>
    <w:rsid w:val="003C75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link w:val="3"/>
    <w:rsid w:val="00072DC0"/>
    <w:rPr>
      <w:b/>
      <w:bCs/>
      <w:kern w:val="2"/>
      <w:sz w:val="24"/>
      <w:szCs w:val="32"/>
    </w:rPr>
  </w:style>
  <w:style w:type="character" w:customStyle="1" w:styleId="Char0">
    <w:name w:val="页脚 Char"/>
    <w:link w:val="aa"/>
    <w:uiPriority w:val="99"/>
    <w:rsid w:val="0052613E"/>
    <w:rPr>
      <w:rFonts w:ascii="Calibri" w:eastAsia="微软雅黑" w:hAnsi="Calibri"/>
      <w:kern w:val="2"/>
      <w:sz w:val="18"/>
      <w:szCs w:val="18"/>
    </w:rPr>
  </w:style>
  <w:style w:type="paragraph" w:styleId="af2">
    <w:name w:val="Balloon Text"/>
    <w:basedOn w:val="a2"/>
    <w:link w:val="Char2"/>
    <w:rsid w:val="006A6D7B"/>
    <w:rPr>
      <w:sz w:val="18"/>
      <w:szCs w:val="18"/>
    </w:rPr>
  </w:style>
  <w:style w:type="character" w:customStyle="1" w:styleId="Char2">
    <w:name w:val="批注框文本 Char"/>
    <w:basedOn w:val="a3"/>
    <w:link w:val="af2"/>
    <w:rsid w:val="006A6D7B"/>
    <w:rPr>
      <w:rFonts w:ascii="Calibri" w:eastAsia="微软雅黑" w:hAnsi="Calibri"/>
      <w:kern w:val="2"/>
      <w:sz w:val="18"/>
      <w:szCs w:val="18"/>
    </w:rPr>
  </w:style>
  <w:style w:type="character" w:customStyle="1" w:styleId="4Char">
    <w:name w:val="标题 4 Char"/>
    <w:basedOn w:val="a3"/>
    <w:link w:val="4"/>
    <w:rsid w:val="002D6917"/>
    <w:rPr>
      <w:rFonts w:cstheme="majorBidi"/>
      <w:bCs/>
      <w:kern w:val="2"/>
      <w:sz w:val="24"/>
      <w:szCs w:val="28"/>
    </w:rPr>
  </w:style>
  <w:style w:type="paragraph" w:styleId="30">
    <w:name w:val="toc 3"/>
    <w:basedOn w:val="a2"/>
    <w:next w:val="a2"/>
    <w:autoRedefine/>
    <w:uiPriority w:val="39"/>
    <w:unhideWhenUsed/>
    <w:qFormat/>
    <w:rsid w:val="00DB59A7"/>
    <w:pPr>
      <w:widowControl/>
      <w:spacing w:after="100" w:line="276" w:lineRule="auto"/>
      <w:ind w:leftChars="400" w:left="400"/>
    </w:pPr>
    <w:rPr>
      <w:rFonts w:asciiTheme="minorHAnsi" w:eastAsiaTheme="minorEastAsia" w:hAnsiTheme="minorHAnsi" w:cstheme="minorBidi"/>
      <w:kern w:val="0"/>
      <w:sz w:val="22"/>
    </w:rPr>
  </w:style>
  <w:style w:type="character" w:customStyle="1" w:styleId="pre">
    <w:name w:val="pre"/>
    <w:basedOn w:val="a3"/>
    <w:rsid w:val="00DB5D45"/>
  </w:style>
  <w:style w:type="character" w:styleId="af3">
    <w:name w:val="Emphasis"/>
    <w:basedOn w:val="a3"/>
    <w:uiPriority w:val="20"/>
    <w:qFormat/>
    <w:rsid w:val="002A3417"/>
    <w:rPr>
      <w:i/>
      <w:iCs/>
    </w:rPr>
  </w:style>
  <w:style w:type="paragraph" w:customStyle="1" w:styleId="first">
    <w:name w:val="first"/>
    <w:basedOn w:val="a2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paragraph" w:customStyle="1" w:styleId="last">
    <w:name w:val="last"/>
    <w:basedOn w:val="a2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styleId="HTML">
    <w:name w:val="HTML Typewriter"/>
    <w:basedOn w:val="a3"/>
    <w:uiPriority w:val="99"/>
    <w:unhideWhenUsed/>
    <w:rsid w:val="006A7B9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2"/>
    <w:link w:val="HTMLChar"/>
    <w:uiPriority w:val="99"/>
    <w:unhideWhenUsed/>
    <w:rsid w:val="008E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3"/>
    <w:link w:val="HTML0"/>
    <w:uiPriority w:val="99"/>
    <w:rsid w:val="008E40A4"/>
    <w:rPr>
      <w:rFonts w:ascii="宋体" w:hAnsi="宋体" w:cs="宋体"/>
      <w:sz w:val="24"/>
      <w:szCs w:val="24"/>
    </w:rPr>
  </w:style>
  <w:style w:type="character" w:customStyle="1" w:styleId="nx">
    <w:name w:val="nx"/>
    <w:basedOn w:val="a3"/>
    <w:rsid w:val="008E40A4"/>
  </w:style>
  <w:style w:type="character" w:customStyle="1" w:styleId="p">
    <w:name w:val="p"/>
    <w:basedOn w:val="a3"/>
    <w:rsid w:val="008E40A4"/>
  </w:style>
  <w:style w:type="character" w:customStyle="1" w:styleId="o">
    <w:name w:val="o"/>
    <w:basedOn w:val="a3"/>
    <w:rsid w:val="008E40A4"/>
  </w:style>
  <w:style w:type="character" w:customStyle="1" w:styleId="mi">
    <w:name w:val="mi"/>
    <w:basedOn w:val="a3"/>
    <w:rsid w:val="008E40A4"/>
  </w:style>
  <w:style w:type="character" w:customStyle="1" w:styleId="s2">
    <w:name w:val="s2"/>
    <w:basedOn w:val="a3"/>
    <w:rsid w:val="008E40A4"/>
  </w:style>
  <w:style w:type="character" w:customStyle="1" w:styleId="kd">
    <w:name w:val="kd"/>
    <w:basedOn w:val="a3"/>
    <w:rsid w:val="00B917EB"/>
  </w:style>
  <w:style w:type="character" w:customStyle="1" w:styleId="k">
    <w:name w:val="k"/>
    <w:basedOn w:val="a3"/>
    <w:rsid w:val="00B917EB"/>
  </w:style>
  <w:style w:type="character" w:customStyle="1" w:styleId="c1">
    <w:name w:val="c1"/>
    <w:basedOn w:val="a3"/>
    <w:rsid w:val="00770266"/>
  </w:style>
  <w:style w:type="numbering" w:customStyle="1" w:styleId="2">
    <w:name w:val="样式2"/>
    <w:uiPriority w:val="99"/>
    <w:rsid w:val="007D3815"/>
    <w:pPr>
      <w:numPr>
        <w:numId w:val="3"/>
      </w:numPr>
    </w:pPr>
  </w:style>
  <w:style w:type="paragraph" w:customStyle="1" w:styleId="Default">
    <w:name w:val="Default"/>
    <w:rsid w:val="00AC79A5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1">
    <w:name w:val="图"/>
    <w:basedOn w:val="a2"/>
    <w:next w:val="a2"/>
    <w:qFormat/>
    <w:rsid w:val="00A04CBC"/>
    <w:pPr>
      <w:numPr>
        <w:ilvl w:val="1"/>
        <w:numId w:val="6"/>
      </w:numPr>
      <w:tabs>
        <w:tab w:val="left" w:pos="837"/>
      </w:tabs>
      <w:spacing w:line="240" w:lineRule="auto"/>
      <w:ind w:left="0" w:firstLine="0"/>
      <w:jc w:val="center"/>
    </w:pPr>
  </w:style>
  <w:style w:type="paragraph" w:customStyle="1" w:styleId="a0">
    <w:name w:val="示例"/>
    <w:basedOn w:val="a2"/>
    <w:next w:val="a2"/>
    <w:qFormat/>
    <w:rsid w:val="00A1085C"/>
    <w:pPr>
      <w:numPr>
        <w:ilvl w:val="7"/>
        <w:numId w:val="5"/>
      </w:numPr>
    </w:pPr>
    <w:rPr>
      <w:b/>
    </w:rPr>
  </w:style>
  <w:style w:type="character" w:customStyle="1" w:styleId="Char">
    <w:name w:val="页眉 Char"/>
    <w:basedOn w:val="a3"/>
    <w:link w:val="a8"/>
    <w:uiPriority w:val="99"/>
    <w:rsid w:val="000E6488"/>
    <w:rPr>
      <w:kern w:val="2"/>
      <w:sz w:val="18"/>
      <w:szCs w:val="18"/>
    </w:rPr>
  </w:style>
  <w:style w:type="character" w:styleId="af4">
    <w:name w:val="annotation reference"/>
    <w:basedOn w:val="a3"/>
    <w:semiHidden/>
    <w:unhideWhenUsed/>
    <w:rsid w:val="00AB0577"/>
    <w:rPr>
      <w:sz w:val="21"/>
      <w:szCs w:val="21"/>
    </w:rPr>
  </w:style>
  <w:style w:type="paragraph" w:styleId="af5">
    <w:name w:val="annotation text"/>
    <w:basedOn w:val="a2"/>
    <w:link w:val="Char3"/>
    <w:semiHidden/>
    <w:unhideWhenUsed/>
    <w:rsid w:val="00AB0577"/>
  </w:style>
  <w:style w:type="character" w:customStyle="1" w:styleId="Char3">
    <w:name w:val="批注文字 Char"/>
    <w:basedOn w:val="a3"/>
    <w:link w:val="af5"/>
    <w:semiHidden/>
    <w:rsid w:val="00AB0577"/>
    <w:rPr>
      <w:kern w:val="2"/>
      <w:sz w:val="24"/>
      <w:szCs w:val="22"/>
    </w:rPr>
  </w:style>
  <w:style w:type="paragraph" w:styleId="af6">
    <w:name w:val="annotation subject"/>
    <w:basedOn w:val="af5"/>
    <w:next w:val="af5"/>
    <w:link w:val="Char4"/>
    <w:semiHidden/>
    <w:unhideWhenUsed/>
    <w:rsid w:val="00AB0577"/>
    <w:rPr>
      <w:b/>
      <w:bCs/>
    </w:rPr>
  </w:style>
  <w:style w:type="character" w:customStyle="1" w:styleId="Char4">
    <w:name w:val="批注主题 Char"/>
    <w:basedOn w:val="Char3"/>
    <w:link w:val="af6"/>
    <w:semiHidden/>
    <w:rsid w:val="00AB0577"/>
    <w:rPr>
      <w:b/>
      <w:bCs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5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2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1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1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2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0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image" Target="media/image7.png"/><Relationship Id="rId25" Type="http://schemas.openxmlformats.org/officeDocument/2006/relationships/hyperlink" Target="mailto:git@10.0.0.200:root/39team.git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10.png"/><Relationship Id="rId29" Type="http://schemas.openxmlformats.org/officeDocument/2006/relationships/hyperlink" Target="http://www.zyops.com/markdown-synta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mailto:git@10.0.0.200/39team.git" TargetMode="External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jpeg"/><Relationship Id="rId28" Type="http://schemas.openxmlformats.org/officeDocument/2006/relationships/image" Target="media/image16.png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emf"/><Relationship Id="rId22" Type="http://schemas.openxmlformats.org/officeDocument/2006/relationships/image" Target="media/image12.jpeg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8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package" Target="embeddings/Microsoft_Excel____1.xlsx"/><Relationship Id="rId1" Type="http://schemas.openxmlformats.org/officeDocument/2006/relationships/image" Target="media/image20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image" Target="media/image1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32769;&#30007;&#23401;&#25945;&#32946;-word&#27169;&#26495;-v20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F0128-6DD6-451D-A5FB-D6B7016E3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老男孩教育-word模板-v20</Template>
  <TotalTime>291</TotalTime>
  <Pages>26</Pages>
  <Words>2026</Words>
  <Characters>11554</Characters>
  <Application>Microsoft Office Word</Application>
  <DocSecurity>0</DocSecurity>
  <Lines>96</Lines>
  <Paragraphs>27</Paragraphs>
  <ScaleCrop>false</ScaleCrop>
  <Company>Microsoft</Company>
  <LinksUpToDate>false</LinksUpToDate>
  <CharactersWithSpaces>13553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老男孩教育-总结</dc:title>
  <dc:subject/>
  <dc:creator>pgos</dc:creator>
  <cp:keywords/>
  <dc:description/>
  <cp:lastModifiedBy>Microsoft 帐户</cp:lastModifiedBy>
  <cp:revision>14</cp:revision>
  <dcterms:created xsi:type="dcterms:W3CDTF">2017-07-13T11:26:00Z</dcterms:created>
  <dcterms:modified xsi:type="dcterms:W3CDTF">2017-11-09T14:20:00Z</dcterms:modified>
</cp:coreProperties>
</file>