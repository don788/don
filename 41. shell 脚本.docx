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ayout w:type="fixed"/>
        <w:tblLook w:val="04A0" w:firstRow="1" w:lastRow="0" w:firstColumn="1" w:lastColumn="0" w:noHBand="0" w:noVBand="1"/>
      </w:tblPr>
      <w:tblGrid>
        <w:gridCol w:w="10372"/>
      </w:tblGrid>
      <w:tr w:rsidR="00A74063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A74063" w:rsidRDefault="000B7904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A74063" w:rsidRDefault="000B7904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文章标题</w:t>
            </w:r>
          </w:p>
          <w:p w:rsidR="00A74063" w:rsidRDefault="000B7904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shell</w:t>
            </w:r>
          </w:p>
        </w:tc>
      </w:tr>
      <w:tr w:rsidR="00A74063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A74063" w:rsidRDefault="00A74063">
            <w:pPr>
              <w:jc w:val="center"/>
            </w:pPr>
          </w:p>
          <w:p w:rsidR="00A74063" w:rsidRDefault="000B7904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  <w:r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A74063" w:rsidRDefault="00A74063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</w:p>
          <w:p w:rsidR="00A74063" w:rsidRDefault="00A74063"/>
        </w:tc>
      </w:tr>
      <w:tr w:rsidR="00A74063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A74063" w:rsidRDefault="000B7904"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 w:rsidR="00A74063" w:rsidRDefault="000B7904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A74063" w:rsidRDefault="000B7904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A74063" w:rsidRDefault="000B7904">
            <w:pPr>
              <w:ind w:firstLineChars="200" w:firstLine="480"/>
            </w:pPr>
            <w:r>
              <w:t xml:space="preserve">Ctrl + 3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3</w:t>
            </w:r>
          </w:p>
          <w:p w:rsidR="00A74063" w:rsidRDefault="000B7904">
            <w:pPr>
              <w:ind w:firstLineChars="200" w:firstLine="48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 w:rsidR="00A74063" w:rsidRDefault="000B7904">
            <w:pPr>
              <w:tabs>
                <w:tab w:val="left" w:pos="4110"/>
              </w:tabs>
              <w:ind w:firstLineChars="200" w:firstLine="48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 w:rsidR="00A74063" w:rsidRDefault="000B7904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 w:rsidR="00A74063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A74063" w:rsidRDefault="000B7904"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 w:rsidR="00A74063" w:rsidRDefault="000B7904">
            <w:pPr>
              <w:ind w:firstLineChars="200" w:firstLine="48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 w:rsidR="00A74063" w:rsidRDefault="000B7904">
            <w:pPr>
              <w:ind w:firstLineChars="200" w:firstLine="48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 w:rsidR="00A74063" w:rsidRDefault="000B7904">
            <w:pPr>
              <w:ind w:firstLineChars="200" w:firstLine="48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 w:rsidR="00A74063" w:rsidRDefault="00A7406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A74063">
          <w:headerReference w:type="default" r:id="rId9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A74063" w:rsidRDefault="000B7904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63" w:rsidRDefault="000B7904"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重：重目标、重思路、重方法、重实践、重习惯、重总结</w:t>
      </w:r>
    </w:p>
    <w:p w:rsidR="00A74063" w:rsidRDefault="000B7904"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ascii="Arial Black" w:hAnsi="Arial Black" w:hint="eastAsia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 w:rsidR="00A74063" w:rsidRDefault="00A74063">
      <w:pPr>
        <w:pStyle w:val="Default"/>
        <w:rPr>
          <w:b/>
        </w:rPr>
      </w:pPr>
    </w:p>
    <w:p w:rsidR="00A74063" w:rsidRDefault="00A74063">
      <w:pPr>
        <w:ind w:firstLine="560"/>
      </w:pPr>
    </w:p>
    <w:p w:rsidR="00A74063" w:rsidRDefault="00A74063">
      <w:pPr>
        <w:ind w:firstLine="560"/>
      </w:pPr>
    </w:p>
    <w:p w:rsidR="00A74063" w:rsidRDefault="00A74063"/>
    <w:p w:rsidR="00A74063" w:rsidRDefault="00A74063"/>
    <w:p w:rsidR="00A74063" w:rsidRDefault="00A74063"/>
    <w:p w:rsidR="00A74063" w:rsidRDefault="00A74063"/>
    <w:p w:rsidR="00A74063" w:rsidRDefault="00A74063"/>
    <w:p w:rsidR="00A74063" w:rsidRDefault="00A74063">
      <w:pPr>
        <w:spacing w:line="480" w:lineRule="auto"/>
      </w:pPr>
    </w:p>
    <w:p w:rsidR="00A74063" w:rsidRDefault="00A74063"/>
    <w:p w:rsidR="00A74063" w:rsidRDefault="00A74063"/>
    <w:p w:rsidR="00A74063" w:rsidRDefault="00A74063">
      <w:pPr>
        <w:sectPr w:rsidR="00A74063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A74063" w:rsidRDefault="000B7904">
      <w:pPr>
        <w:pStyle w:val="1"/>
      </w:pPr>
      <w:r>
        <w:rPr>
          <w:rFonts w:hint="eastAsia"/>
        </w:rPr>
        <w:lastRenderedPageBreak/>
        <w:t>s</w:t>
      </w:r>
      <w:r>
        <w:t xml:space="preserve">hell </w:t>
      </w:r>
      <w:r>
        <w:rPr>
          <w:rFonts w:hint="eastAsia"/>
        </w:rPr>
        <w:t>介绍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s</w:t>
      </w:r>
      <w:r>
        <w:t>hell</w:t>
      </w:r>
      <w:r>
        <w:t>开篇介绍</w:t>
      </w:r>
    </w:p>
    <w:p w:rsidR="00A74063" w:rsidRDefault="000B7904">
      <w:pPr>
        <w:pStyle w:val="af4"/>
      </w:pPr>
      <w:r>
        <w:rPr>
          <w:rFonts w:hint="eastAsia"/>
        </w:rPr>
        <w:t>Shell</w:t>
      </w:r>
      <w:r>
        <w:rPr>
          <w:rFonts w:hint="eastAsia"/>
        </w:rPr>
        <w:t>脚本语言是实现</w:t>
      </w:r>
      <w:r>
        <w:rPr>
          <w:rFonts w:hint="eastAsia"/>
        </w:rPr>
        <w:t>Linux/UNIX</w:t>
      </w:r>
      <w:r>
        <w:rPr>
          <w:rFonts w:hint="eastAsia"/>
        </w:rPr>
        <w:t>系统管理及自动化运维所必备的重要工具，</w:t>
      </w:r>
      <w:r>
        <w:rPr>
          <w:rFonts w:hint="eastAsia"/>
        </w:rPr>
        <w:t>Linux/UNIX</w:t>
      </w:r>
      <w:r>
        <w:rPr>
          <w:rFonts w:hint="eastAsia"/>
        </w:rPr>
        <w:t>系统的底层及基础应用软件的核心大部分涉及</w:t>
      </w:r>
      <w:r>
        <w:rPr>
          <w:rFonts w:hint="eastAsia"/>
        </w:rPr>
        <w:t>Shell</w:t>
      </w:r>
      <w:r>
        <w:rPr>
          <w:rFonts w:hint="eastAsia"/>
        </w:rPr>
        <w:t>脚本的内容。每一个合格的</w:t>
      </w:r>
      <w:r>
        <w:rPr>
          <w:rFonts w:hint="eastAsia"/>
        </w:rPr>
        <w:t>Linux</w:t>
      </w:r>
      <w:r>
        <w:rPr>
          <w:rFonts w:hint="eastAsia"/>
        </w:rPr>
        <w:t>系统管理员或运维工程师，都需要熟练的编写</w:t>
      </w:r>
      <w:r>
        <w:rPr>
          <w:rFonts w:hint="eastAsia"/>
        </w:rPr>
        <w:t>Shell</w:t>
      </w:r>
      <w:r>
        <w:rPr>
          <w:rFonts w:hint="eastAsia"/>
        </w:rPr>
        <w:t>脚本语言，并能够阅读系统及各类软件附带的</w:t>
      </w:r>
      <w:r>
        <w:rPr>
          <w:rFonts w:hint="eastAsia"/>
        </w:rPr>
        <w:t>Shell</w:t>
      </w:r>
      <w:r>
        <w:rPr>
          <w:rFonts w:hint="eastAsia"/>
        </w:rPr>
        <w:t>脚本内容。只有这样才能提升运维人员的工作效率，适应日益复杂的工作环境，减少不必要的重复工作，从而为个人的职场发展奠定较好的基础。</w:t>
      </w:r>
    </w:p>
    <w:p w:rsidR="00A74063" w:rsidRDefault="000B7904">
      <w:pPr>
        <w:pStyle w:val="3"/>
        <w:spacing w:before="163" w:after="163"/>
      </w:pPr>
      <w:r>
        <w:t>面试题</w:t>
      </w:r>
    </w:p>
    <w:p w:rsidR="00A74063" w:rsidRDefault="000B7904">
      <w:pPr>
        <w:pStyle w:val="af4"/>
      </w:pPr>
      <w:r>
        <w:rPr>
          <w:rFonts w:hint="eastAsia"/>
        </w:rPr>
        <w:t>2017</w:t>
      </w:r>
      <w:r>
        <w:rPr>
          <w:rFonts w:hint="eastAsia"/>
        </w:rPr>
        <w:t>最新企业</w:t>
      </w:r>
      <w:r>
        <w:rPr>
          <w:rFonts w:hint="eastAsia"/>
        </w:rPr>
        <w:t>Shell</w:t>
      </w:r>
      <w:r>
        <w:rPr>
          <w:rFonts w:hint="eastAsia"/>
        </w:rPr>
        <w:t>面试题及企业运维实战共</w:t>
      </w:r>
      <w:r>
        <w:rPr>
          <w:rFonts w:hint="eastAsia"/>
        </w:rPr>
        <w:t>30</w:t>
      </w:r>
      <w:r>
        <w:rPr>
          <w:rFonts w:hint="eastAsia"/>
        </w:rPr>
        <w:t>道案例</w:t>
      </w:r>
      <w:r>
        <w:rPr>
          <w:rFonts w:hint="eastAsia"/>
        </w:rPr>
        <w:t xml:space="preserve">  </w:t>
      </w:r>
    </w:p>
    <w:p w:rsidR="00A74063" w:rsidRDefault="000B7904">
      <w:pPr>
        <w:pStyle w:val="af4"/>
      </w:pPr>
      <w:hyperlink r:id="rId13" w:history="1">
        <w:r>
          <w:rPr>
            <w:rStyle w:val="af"/>
          </w:rPr>
          <w:t>http://oldboy.blog.51cto.com/2561410/1867160</w:t>
        </w:r>
      </w:hyperlink>
    </w:p>
    <w:p w:rsidR="00A74063" w:rsidRDefault="000B7904">
      <w:pPr>
        <w:pStyle w:val="3"/>
        <w:spacing w:before="163" w:after="163"/>
      </w:pPr>
      <w:r>
        <w:rPr>
          <w:rFonts w:hint="eastAsia"/>
        </w:rPr>
        <w:t>学好</w:t>
      </w:r>
      <w:r>
        <w:rPr>
          <w:rFonts w:hint="eastAsia"/>
        </w:rPr>
        <w:t>Shell</w:t>
      </w:r>
      <w:r>
        <w:rPr>
          <w:rFonts w:hint="eastAsia"/>
        </w:rPr>
        <w:t>编程所需的基础知识</w:t>
      </w:r>
    </w:p>
    <w:p w:rsidR="00A74063" w:rsidRDefault="000B7904">
      <w:r>
        <w:rPr>
          <w:rFonts w:hint="eastAsia"/>
        </w:rPr>
        <w:t>能够熟练使用</w:t>
      </w:r>
      <w:r>
        <w:rPr>
          <w:rFonts w:hint="eastAsia"/>
        </w:rPr>
        <w:t xml:space="preserve"> vim</w:t>
      </w:r>
      <w:r>
        <w:rPr>
          <w:rFonts w:hint="eastAsia"/>
        </w:rPr>
        <w:t>编辑器</w:t>
      </w:r>
      <w:r>
        <w:rPr>
          <w:rFonts w:hint="eastAsia"/>
        </w:rPr>
        <w:t>,</w:t>
      </w:r>
      <w:r>
        <w:rPr>
          <w:rFonts w:hint="eastAsia"/>
        </w:rPr>
        <w:t>熟悉</w:t>
      </w:r>
      <w:r>
        <w:rPr>
          <w:rFonts w:hint="eastAsia"/>
        </w:rPr>
        <w:t xml:space="preserve"> SSH</w:t>
      </w:r>
      <w:r>
        <w:rPr>
          <w:rFonts w:hint="eastAsia"/>
        </w:rPr>
        <w:t>终端及“</w:t>
      </w:r>
      <w:r>
        <w:rPr>
          <w:rFonts w:hint="eastAsia"/>
        </w:rPr>
        <w:t>.vimrc</w:t>
      </w:r>
      <w:r>
        <w:rPr>
          <w:rFonts w:hint="eastAsia"/>
        </w:rPr>
        <w:t>”等的配置。</w:t>
      </w:r>
    </w:p>
    <w:p w:rsidR="00A74063" w:rsidRDefault="000B7904">
      <w:r>
        <w:rPr>
          <w:rFonts w:hint="eastAsia"/>
        </w:rPr>
        <w:t>有一定的</w:t>
      </w:r>
      <w:r>
        <w:rPr>
          <w:rFonts w:hint="eastAsia"/>
        </w:rPr>
        <w:t xml:space="preserve"> Linux</w:t>
      </w:r>
      <w:r>
        <w:rPr>
          <w:rFonts w:hint="eastAsia"/>
        </w:rPr>
        <w:t>命令基础</w:t>
      </w:r>
      <w:r>
        <w:rPr>
          <w:rFonts w:hint="eastAsia"/>
        </w:rPr>
        <w:t>,</w:t>
      </w:r>
      <w:r>
        <w:rPr>
          <w:rFonts w:hint="eastAsia"/>
        </w:rPr>
        <w:t>至少需要掌握</w:t>
      </w:r>
      <w:r>
        <w:rPr>
          <w:rFonts w:hint="eastAsia"/>
        </w:rPr>
        <w:t>80</w:t>
      </w:r>
      <w:r>
        <w:rPr>
          <w:rFonts w:hint="eastAsia"/>
        </w:rPr>
        <w:t>个以上</w:t>
      </w:r>
      <w:r>
        <w:rPr>
          <w:rFonts w:hint="eastAsia"/>
        </w:rPr>
        <w:t xml:space="preserve"> Linux</w:t>
      </w:r>
      <w:r>
        <w:rPr>
          <w:rFonts w:hint="eastAsia"/>
        </w:rPr>
        <w:t>常用命令</w:t>
      </w:r>
      <w:r>
        <w:rPr>
          <w:rFonts w:hint="eastAsia"/>
        </w:rPr>
        <w:t>,</w:t>
      </w:r>
      <w:r>
        <w:rPr>
          <w:rFonts w:hint="eastAsia"/>
        </w:rPr>
        <w:t>并能够熟练使用它们。</w:t>
      </w:r>
    </w:p>
    <w:p w:rsidR="00A74063" w:rsidRDefault="000B7904">
      <w:r>
        <w:rPr>
          <w:rFonts w:hint="eastAsia"/>
        </w:rPr>
        <w:t>要熟练掌握</w:t>
      </w:r>
      <w:r>
        <w:rPr>
          <w:rFonts w:hint="eastAsia"/>
        </w:rPr>
        <w:t>Linux</w:t>
      </w:r>
      <w:r>
        <w:rPr>
          <w:rFonts w:hint="eastAsia"/>
        </w:rPr>
        <w:t>正则表达式及三剑客命令</w:t>
      </w:r>
      <w:r>
        <w:rPr>
          <w:rFonts w:hint="eastAsia"/>
        </w:rPr>
        <w:t>(grep</w:t>
      </w:r>
      <w:r>
        <w:rPr>
          <w:rFonts w:hint="eastAsia"/>
        </w:rPr>
        <w:t>、</w:t>
      </w:r>
      <w:r>
        <w:rPr>
          <w:rFonts w:hint="eastAsia"/>
        </w:rPr>
        <w:t xml:space="preserve"> sed</w:t>
      </w:r>
      <w:r>
        <w:rPr>
          <w:rFonts w:hint="eastAsia"/>
        </w:rPr>
        <w:t>、</w:t>
      </w:r>
      <w:r>
        <w:rPr>
          <w:rFonts w:hint="eastAsia"/>
        </w:rPr>
        <w:t xml:space="preserve"> awk)</w:t>
      </w:r>
      <w:r>
        <w:rPr>
          <w:rFonts w:hint="eastAsia"/>
        </w:rPr>
        <w:t>。</w:t>
      </w:r>
    </w:p>
    <w:p w:rsidR="00A74063" w:rsidRDefault="000B7904">
      <w:r>
        <w:rPr>
          <w:rFonts w:hint="eastAsia"/>
        </w:rPr>
        <w:t>熟悉常见的</w:t>
      </w:r>
      <w:r>
        <w:rPr>
          <w:rFonts w:hint="eastAsia"/>
        </w:rPr>
        <w:t>Linux</w:t>
      </w:r>
      <w:r>
        <w:rPr>
          <w:rFonts w:hint="eastAsia"/>
        </w:rPr>
        <w:t>网络服务部署、优化、日</w:t>
      </w:r>
      <w:r>
        <w:rPr>
          <w:rFonts w:hint="eastAsia"/>
        </w:rPr>
        <w:t>志分析及排错。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如何学好</w:t>
      </w:r>
      <w:r>
        <w:rPr>
          <w:rFonts w:hint="eastAsia"/>
        </w:rPr>
        <w:t>Shell</w:t>
      </w:r>
      <w:r>
        <w:rPr>
          <w:rFonts w:hint="eastAsia"/>
        </w:rPr>
        <w:t>编程</w:t>
      </w:r>
    </w:p>
    <w:p w:rsidR="00A74063" w:rsidRDefault="000B7904">
      <w:r>
        <w:rPr>
          <w:rFonts w:hint="eastAsia"/>
        </w:rPr>
        <w:t>学好</w:t>
      </w:r>
      <w:r>
        <w:rPr>
          <w:rFonts w:hint="eastAsia"/>
        </w:rPr>
        <w:t>Shell</w:t>
      </w:r>
      <w:r>
        <w:rPr>
          <w:rFonts w:hint="eastAsia"/>
        </w:rPr>
        <w:t>编程的核心：多练→多思考→再练→再思考，坚持如此循环即可！</w:t>
      </w:r>
    </w:p>
    <w:p w:rsidR="00A74063" w:rsidRDefault="000B7904">
      <w:r>
        <w:rPr>
          <w:rFonts w:hint="eastAsia"/>
        </w:rPr>
        <w:t>新手大忌：不可拿来主义，可以模仿，但是要自己嚼烂了再吃下去，否则会闹肚子的。</w:t>
      </w:r>
    </w:p>
    <w:p w:rsidR="00A74063" w:rsidRDefault="000B7904">
      <w:r>
        <w:rPr>
          <w:rFonts w:hint="eastAsia"/>
        </w:rPr>
        <w:t>格言：你觉得会了并不一定会了，你认为对的并不一定对的。</w:t>
      </w:r>
    </w:p>
    <w:p w:rsidR="00A74063" w:rsidRDefault="000B7904">
      <w:r>
        <w:rPr>
          <w:rFonts w:hint="eastAsia"/>
        </w:rPr>
        <w:t>大家要勤动手，自行完成学习笔记和代码的书写。通过每一个小目标培养自己的兴趣以及成就感。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使用</w:t>
      </w:r>
      <w:r>
        <w:t>的命令解释器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什么是</w:t>
      </w:r>
      <w:r>
        <w:rPr>
          <w:rFonts w:hint="eastAsia"/>
        </w:rPr>
        <w:t>shell</w:t>
      </w:r>
    </w:p>
    <w:p w:rsidR="00A74063" w:rsidRDefault="000B7904">
      <w:pPr>
        <w:pStyle w:val="af4"/>
      </w:pPr>
      <w:r>
        <w:rPr>
          <w:rFonts w:hint="eastAsia"/>
        </w:rPr>
        <w:t>命令解释器，翻译官，人机交互的桥梁</w:t>
      </w:r>
    </w:p>
    <w:p w:rsidR="00A74063" w:rsidRDefault="000B7904">
      <w:pPr>
        <w:pStyle w:val="af4"/>
      </w:pPr>
      <w:r>
        <w:rPr>
          <w:rFonts w:hint="eastAsia"/>
        </w:rPr>
        <w:t>linux</w:t>
      </w:r>
      <w:r>
        <w:rPr>
          <w:rFonts w:hint="eastAsia"/>
        </w:rPr>
        <w:t>脚本默认使用的命令解释器是</w:t>
      </w:r>
      <w:r>
        <w:rPr>
          <w:rFonts w:hint="eastAsia"/>
        </w:rPr>
        <w:t xml:space="preserve"> /bin/bash</w:t>
      </w:r>
    </w:p>
    <w:p w:rsidR="00A74063" w:rsidRDefault="000B7904">
      <w:pPr>
        <w:pStyle w:val="4"/>
      </w:pPr>
      <w:r>
        <w:rPr>
          <w:rFonts w:hint="eastAsia"/>
        </w:rPr>
        <w:t>查看系统支持的</w:t>
      </w:r>
      <w:r>
        <w:rPr>
          <w:rFonts w:hint="eastAsia"/>
        </w:rPr>
        <w:t>shell</w:t>
      </w:r>
    </w:p>
    <w:p w:rsidR="00A74063" w:rsidRDefault="000B7904">
      <w:pPr>
        <w:pStyle w:val="af4"/>
      </w:pPr>
      <w:r>
        <w:t>[root@oldboyedu ~]# cat /etc/shells</w:t>
      </w:r>
    </w:p>
    <w:p w:rsidR="00A74063" w:rsidRDefault="000B7904">
      <w:pPr>
        <w:pStyle w:val="af4"/>
      </w:pPr>
      <w:r>
        <w:t>/bin/sh</w:t>
      </w:r>
    </w:p>
    <w:p w:rsidR="00A74063" w:rsidRDefault="000B7904">
      <w:pPr>
        <w:pStyle w:val="af4"/>
      </w:pPr>
      <w:r>
        <w:t>/bin/bash</w:t>
      </w:r>
    </w:p>
    <w:p w:rsidR="00A74063" w:rsidRDefault="000B7904">
      <w:pPr>
        <w:pStyle w:val="af4"/>
      </w:pPr>
      <w:r>
        <w:t>/sbin/nologin</w:t>
      </w:r>
    </w:p>
    <w:p w:rsidR="00A74063" w:rsidRDefault="000B7904">
      <w:pPr>
        <w:pStyle w:val="af4"/>
      </w:pPr>
      <w:r>
        <w:lastRenderedPageBreak/>
        <w:t>/usr/bin/sh</w:t>
      </w:r>
    </w:p>
    <w:p w:rsidR="00A74063" w:rsidRDefault="000B7904">
      <w:pPr>
        <w:pStyle w:val="af4"/>
      </w:pPr>
      <w:r>
        <w:t>/usr/bin/bash</w:t>
      </w:r>
    </w:p>
    <w:p w:rsidR="00A74063" w:rsidRDefault="000B7904">
      <w:pPr>
        <w:pStyle w:val="af4"/>
      </w:pPr>
      <w:r>
        <w:t>/usr/sbin/nologin</w:t>
      </w:r>
    </w:p>
    <w:p w:rsidR="00A74063" w:rsidRDefault="000B7904">
      <w:r>
        <w:rPr>
          <w:rFonts w:hint="eastAsia"/>
        </w:rPr>
        <w:t>当前系统命令解释器</w:t>
      </w:r>
    </w:p>
    <w:p w:rsidR="00A74063" w:rsidRDefault="000B7904">
      <w:pPr>
        <w:pStyle w:val="af4"/>
      </w:pPr>
      <w:r>
        <w:rPr>
          <w:rFonts w:hint="eastAsia"/>
        </w:rPr>
        <w:t>CentOS</w:t>
      </w:r>
      <w:r>
        <w:rPr>
          <w:rFonts w:hint="eastAsia"/>
        </w:rPr>
        <w:t>默认的</w:t>
      </w:r>
      <w:r>
        <w:rPr>
          <w:rFonts w:hint="eastAsia"/>
        </w:rPr>
        <w:t>Shell</w:t>
      </w:r>
      <w:r>
        <w:rPr>
          <w:rFonts w:hint="eastAsia"/>
        </w:rPr>
        <w:t>是（</w:t>
      </w:r>
      <w:r>
        <w:rPr>
          <w:rFonts w:hint="eastAsia"/>
        </w:rPr>
        <w:t>bash</w:t>
      </w:r>
      <w:r>
        <w:rPr>
          <w:rFonts w:hint="eastAsia"/>
        </w:rPr>
        <w:t>）</w:t>
      </w:r>
    </w:p>
    <w:p w:rsidR="00A74063" w:rsidRDefault="000B7904">
      <w:pPr>
        <w:pStyle w:val="af4"/>
      </w:pPr>
      <w:r>
        <w:t>[root@oldboyedu ~]# echo $SHELL</w:t>
      </w:r>
    </w:p>
    <w:p w:rsidR="00A74063" w:rsidRDefault="000B7904">
      <w:pPr>
        <w:pStyle w:val="af4"/>
      </w:pPr>
      <w:r>
        <w:t>/bin/bash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Shell</w:t>
      </w:r>
      <w:r>
        <w:rPr>
          <w:rFonts w:hint="eastAsia"/>
        </w:rPr>
        <w:t>脚本的建立和执行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脚本放在放在统一的目录</w:t>
      </w:r>
    </w:p>
    <w:p w:rsidR="00A74063" w:rsidRDefault="000B7904">
      <w:pPr>
        <w:pStyle w:val="af4"/>
      </w:pPr>
      <w:r>
        <w:t>mkdir -p /server/scripts/</w:t>
      </w:r>
    </w:p>
    <w:p w:rsidR="00A74063" w:rsidRDefault="000B7904">
      <w:pPr>
        <w:pStyle w:val="af4"/>
      </w:pPr>
      <w:r>
        <w:t xml:space="preserve">cd  </w:t>
      </w:r>
      <w:r>
        <w:t>/server/scripts/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创建</w:t>
      </w:r>
      <w:r>
        <w:rPr>
          <w:rFonts w:hint="eastAsia"/>
        </w:rPr>
        <w:t>Shell</w:t>
      </w:r>
      <w:r>
        <w:rPr>
          <w:rFonts w:hint="eastAsia"/>
        </w:rPr>
        <w:t>脚本，使用</w:t>
      </w:r>
      <w:r>
        <w:rPr>
          <w:rFonts w:hint="eastAsia"/>
        </w:rPr>
        <w:t>vim</w:t>
      </w:r>
      <w:r>
        <w:rPr>
          <w:rFonts w:hint="eastAsia"/>
        </w:rPr>
        <w:t>编辑，文件名规范：名字要有意义，结尾以</w:t>
      </w:r>
      <w:r>
        <w:rPr>
          <w:rFonts w:hint="eastAsia"/>
        </w:rPr>
        <w:t>.sh</w:t>
      </w:r>
      <w:r>
        <w:rPr>
          <w:rFonts w:hint="eastAsia"/>
        </w:rPr>
        <w:t>结束</w:t>
      </w:r>
    </w:p>
    <w:p w:rsidR="00A74063" w:rsidRDefault="000B7904">
      <w:pPr>
        <w:pStyle w:val="af4"/>
      </w:pPr>
      <w:r>
        <w:t>vim oldboyedu.sh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规范的</w:t>
      </w:r>
      <w:r>
        <w:rPr>
          <w:rFonts w:hint="eastAsia"/>
        </w:rPr>
        <w:t>Shell</w:t>
      </w:r>
      <w:r>
        <w:rPr>
          <w:rFonts w:hint="eastAsia"/>
        </w:rPr>
        <w:t>脚本第一行会指出由哪个程序</w:t>
      </w:r>
      <w:r>
        <w:rPr>
          <w:rFonts w:hint="eastAsia"/>
        </w:rPr>
        <w:t>(</w:t>
      </w:r>
      <w:r>
        <w:rPr>
          <w:rFonts w:hint="eastAsia"/>
        </w:rPr>
        <w:t>解释器</w:t>
      </w:r>
      <w:r>
        <w:rPr>
          <w:rFonts w:hint="eastAsia"/>
        </w:rPr>
        <w:t>)</w:t>
      </w:r>
      <w:r>
        <w:rPr>
          <w:rFonts w:hint="eastAsia"/>
        </w:rPr>
        <w:t>来执行脚本中的内容。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rPr>
          <w:rFonts w:hint="eastAsia"/>
        </w:rPr>
        <w:t>或</w:t>
      </w:r>
    </w:p>
    <w:p w:rsidR="00A74063" w:rsidRDefault="000B7904">
      <w:pPr>
        <w:pStyle w:val="af4"/>
      </w:pPr>
      <w:r>
        <w:t>#!/bin/sh</w:t>
      </w:r>
    </w:p>
    <w:p w:rsidR="00A74063" w:rsidRDefault="000B7904">
      <w:r>
        <w:rPr>
          <w:rFonts w:hint="eastAsia"/>
        </w:rPr>
        <w:t>注意：这一行必须在每个脚本顶端的第一行，如果不是第一行则为脚本注释行。</w:t>
      </w:r>
    </w:p>
    <w:p w:rsidR="00A74063" w:rsidRDefault="000B7904">
      <w:r>
        <w:rPr>
          <w:rFonts w:hint="eastAsia"/>
        </w:rPr>
        <w:t>注释以</w:t>
      </w:r>
      <w:r>
        <w:rPr>
          <w:rFonts w:hint="eastAsia"/>
        </w:rPr>
        <w:t>#</w:t>
      </w:r>
      <w:r>
        <w:rPr>
          <w:rFonts w:hint="eastAsia"/>
        </w:rPr>
        <w:t>开始，除了第一行</w:t>
      </w:r>
    </w:p>
    <w:p w:rsidR="00A74063" w:rsidRDefault="000B7904">
      <w:pPr>
        <w:pStyle w:val="af4"/>
      </w:pPr>
      <w:r>
        <w:rPr>
          <w:rFonts w:hint="eastAsia"/>
        </w:rPr>
        <w:t>sh</w:t>
      </w:r>
      <w:r>
        <w:rPr>
          <w:rFonts w:hint="eastAsia"/>
        </w:rPr>
        <w:t>是</w:t>
      </w:r>
      <w:r>
        <w:rPr>
          <w:rFonts w:hint="eastAsia"/>
        </w:rPr>
        <w:t>bash</w:t>
      </w:r>
      <w:r>
        <w:rPr>
          <w:rFonts w:hint="eastAsia"/>
        </w:rPr>
        <w:t>的软链接，推荐标准写法</w:t>
      </w:r>
      <w:r>
        <w:rPr>
          <w:rFonts w:hint="eastAsia"/>
        </w:rPr>
        <w:t>#!/bin/bash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注释</w:t>
      </w:r>
    </w:p>
    <w:p w:rsidR="00A74063" w:rsidRDefault="000B7904">
      <w:pPr>
        <w:pStyle w:val="af4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脚本中，跟在</w:t>
      </w:r>
      <w:r>
        <w:rPr>
          <w:rFonts w:hint="eastAsia"/>
        </w:rPr>
        <w:t>#</w:t>
      </w:r>
      <w:r>
        <w:rPr>
          <w:rFonts w:hint="eastAsia"/>
        </w:rPr>
        <w:t>后面的内容表示注释。注释部分不会被执行，仅给人看。注释可以自成一行，也可以跟在命令后面，与命令同行。要养成写注释的习惯，方便自己与他人。</w:t>
      </w:r>
    </w:p>
    <w:p w:rsidR="00A74063" w:rsidRDefault="000B7904">
      <w:r>
        <w:rPr>
          <w:rFonts w:hint="eastAsia"/>
        </w:rPr>
        <w:t>最好不用中文注释，因为在不同字符集的系统会出现乱码。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版权信息</w:t>
      </w:r>
    </w:p>
    <w:p w:rsidR="00A74063" w:rsidRDefault="000B7904">
      <w:r>
        <w:rPr>
          <w:rFonts w:hint="eastAsia"/>
        </w:rPr>
        <w:t>在家目录放置</w:t>
      </w:r>
      <w:r>
        <w:rPr>
          <w:rFonts w:hint="eastAsia"/>
        </w:rPr>
        <w:t>.vimrc</w:t>
      </w:r>
      <w:r>
        <w:rPr>
          <w:rFonts w:hint="eastAsia"/>
        </w:rPr>
        <w:t>文件，新创建</w:t>
      </w:r>
      <w:r>
        <w:rPr>
          <w:rFonts w:hint="eastAsia"/>
        </w:rPr>
        <w:t>sh</w:t>
      </w:r>
      <w:r>
        <w:rPr>
          <w:rFonts w:hint="eastAsia"/>
        </w:rPr>
        <w:t>结尾的脚本文件</w:t>
      </w:r>
    </w:p>
    <w:p w:rsidR="00A74063" w:rsidRDefault="000B7904">
      <w:pPr>
        <w:pStyle w:val="4"/>
      </w:pPr>
      <w:r>
        <w:rPr>
          <w:rFonts w:hint="eastAsia"/>
        </w:rPr>
        <w:t>Shell</w:t>
      </w:r>
      <w:r>
        <w:rPr>
          <w:rFonts w:hint="eastAsia"/>
        </w:rPr>
        <w:t>脚本开发的规范和习惯</w:t>
      </w:r>
    </w:p>
    <w:p w:rsidR="00A74063" w:rsidRDefault="000B7904">
      <w:pPr>
        <w:pStyle w:val="af4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放在统一的目录</w:t>
      </w:r>
    </w:p>
    <w:p w:rsidR="00A74063" w:rsidRDefault="000B7904">
      <w:pPr>
        <w:pStyle w:val="af4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脚本以</w:t>
      </w:r>
      <w:r>
        <w:rPr>
          <w:rFonts w:hint="eastAsia"/>
        </w:rPr>
        <w:t>.sh</w:t>
      </w:r>
      <w:r>
        <w:rPr>
          <w:rFonts w:hint="eastAsia"/>
        </w:rPr>
        <w:t>为扩展名</w:t>
      </w:r>
    </w:p>
    <w:p w:rsidR="00A74063" w:rsidRDefault="000B7904">
      <w:pPr>
        <w:pStyle w:val="af4"/>
      </w:pPr>
      <w:r>
        <w:rPr>
          <w:rFonts w:hint="eastAsia"/>
        </w:rPr>
        <w:lastRenderedPageBreak/>
        <w:t>3)</w:t>
      </w:r>
      <w:r>
        <w:rPr>
          <w:rFonts w:hint="eastAsia"/>
        </w:rPr>
        <w:tab/>
      </w:r>
      <w:r>
        <w:rPr>
          <w:rFonts w:hint="eastAsia"/>
        </w:rPr>
        <w:t>开头指定脚本解释器。</w:t>
      </w:r>
    </w:p>
    <w:p w:rsidR="00A74063" w:rsidRDefault="000B7904">
      <w:pPr>
        <w:pStyle w:val="af4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开头加版本版权等信息，可配置</w:t>
      </w:r>
      <w:r>
        <w:rPr>
          <w:rFonts w:hint="eastAsia"/>
        </w:rPr>
        <w:t>~/.vimrc</w:t>
      </w:r>
      <w:r>
        <w:rPr>
          <w:rFonts w:hint="eastAsia"/>
        </w:rPr>
        <w:t>文件自动添加。</w:t>
      </w:r>
    </w:p>
    <w:p w:rsidR="00A74063" w:rsidRDefault="000B7904">
      <w:pPr>
        <w:pStyle w:val="af4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脚本不要用中文注释，尽量用英文注释。</w:t>
      </w:r>
    </w:p>
    <w:p w:rsidR="00A74063" w:rsidRDefault="000B7904">
      <w:pPr>
        <w:pStyle w:val="af4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代</w:t>
      </w:r>
      <w:r>
        <w:rPr>
          <w:rFonts w:hint="eastAsia"/>
        </w:rPr>
        <w:t>码书写优秀习惯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脚本书写注意事项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 xml:space="preserve"> a</w:t>
      </w:r>
      <w:r>
        <w:rPr>
          <w:rFonts w:hint="eastAsia"/>
        </w:rPr>
        <w:t>、成对的内容一次性写出来，防止遗漏，如</w:t>
      </w:r>
      <w:r>
        <w:rPr>
          <w:rFonts w:hint="eastAsia"/>
        </w:rPr>
        <w:t>[  ]</w:t>
      </w:r>
      <w:r>
        <w:rPr>
          <w:rFonts w:hint="eastAsia"/>
        </w:rPr>
        <w:t>、</w:t>
      </w:r>
      <w:r>
        <w:rPr>
          <w:rFonts w:hint="eastAsia"/>
        </w:rPr>
        <w:t>' '</w:t>
      </w:r>
      <w:r>
        <w:rPr>
          <w:rFonts w:hint="eastAsia"/>
        </w:rPr>
        <w:t>、</w:t>
      </w:r>
      <w:r>
        <w:rPr>
          <w:rFonts w:hint="eastAsia"/>
        </w:rPr>
        <w:t>" "</w:t>
      </w:r>
      <w:r>
        <w:rPr>
          <w:rFonts w:hint="eastAsia"/>
        </w:rPr>
        <w:t>等</w:t>
      </w:r>
    </w:p>
    <w:p w:rsidR="00A74063" w:rsidRDefault="000B7904">
      <w:pPr>
        <w:pStyle w:val="af4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两端要有空格，先输入</w:t>
      </w:r>
      <w:r>
        <w:rPr>
          <w:rFonts w:hint="eastAsia"/>
        </w:rPr>
        <w:t>[],</w:t>
      </w:r>
      <w:r>
        <w:rPr>
          <w:rFonts w:hint="eastAsia"/>
        </w:rPr>
        <w:t>退格，输入</w:t>
      </w:r>
      <w:r>
        <w:rPr>
          <w:rFonts w:hint="eastAsia"/>
        </w:rPr>
        <w:t>2</w:t>
      </w:r>
      <w:r>
        <w:rPr>
          <w:rFonts w:hint="eastAsia"/>
        </w:rPr>
        <w:t>个空格，再退格写。</w:t>
      </w:r>
    </w:p>
    <w:p w:rsidR="00A74063" w:rsidRDefault="000B7904">
      <w:pPr>
        <w:pStyle w:val="af4"/>
      </w:pPr>
      <w:r>
        <w:rPr>
          <w:rFonts w:hint="eastAsia"/>
        </w:rPr>
        <w:t xml:space="preserve">  c</w:t>
      </w:r>
      <w:r>
        <w:rPr>
          <w:rFonts w:hint="eastAsia"/>
        </w:rPr>
        <w:t>、流程控制语句一次书写完，再添加内容。</w:t>
      </w:r>
    </w:p>
    <w:p w:rsidR="00A74063" w:rsidRDefault="000B7904">
      <w:pPr>
        <w:pStyle w:val="af4"/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</w:t>
      </w:r>
      <w:r>
        <w:rPr>
          <w:rFonts w:hint="eastAsia"/>
        </w:rPr>
        <w:t>内容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rPr>
          <w:rFonts w:hint="eastAsia"/>
        </w:rPr>
        <w:t xml:space="preserve">  d</w:t>
      </w:r>
      <w:r>
        <w:rPr>
          <w:rFonts w:hint="eastAsia"/>
        </w:rPr>
        <w:t>、通过缩进让代码易读。</w:t>
      </w:r>
    </w:p>
    <w:p w:rsidR="00A74063" w:rsidRDefault="000B7904">
      <w:pPr>
        <w:pStyle w:val="af4"/>
      </w:pPr>
      <w:r>
        <w:rPr>
          <w:rFonts w:hint="eastAsia"/>
        </w:rPr>
        <w:t xml:space="preserve">  f</w:t>
      </w:r>
      <w:r>
        <w:rPr>
          <w:rFonts w:hint="eastAsia"/>
        </w:rPr>
        <w:t>、脚本中的引号都是英文状态下的引号，其他字符也是英文状态。</w:t>
      </w:r>
    </w:p>
    <w:p w:rsidR="00A74063" w:rsidRDefault="000B7904">
      <w:pPr>
        <w:pStyle w:val="af4"/>
      </w:pPr>
      <w:r>
        <w:rPr>
          <w:rFonts w:hint="eastAsia"/>
        </w:rPr>
        <w:t>好的习惯可以让我们避免很多不必要的麻烦，提高工作效率。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执行脚本的方法</w:t>
      </w:r>
    </w:p>
    <w:p w:rsidR="00A74063" w:rsidRDefault="000B7904">
      <w:pPr>
        <w:pStyle w:val="4"/>
      </w:pPr>
      <w:r>
        <w:t>方法一</w:t>
      </w:r>
      <w:r>
        <w:rPr>
          <w:rFonts w:hint="eastAsia"/>
        </w:rPr>
        <w:t>：</w:t>
      </w:r>
      <w:r>
        <w:t>常用方法</w:t>
      </w:r>
    </w:p>
    <w:p w:rsidR="00A74063" w:rsidRDefault="000B7904">
      <w:pPr>
        <w:pStyle w:val="af4"/>
      </w:pPr>
      <w:r>
        <w:t>sh oldboyedu.sh</w:t>
      </w:r>
    </w:p>
    <w:p w:rsidR="00A74063" w:rsidRDefault="000B7904">
      <w:pPr>
        <w:pStyle w:val="4"/>
      </w:pPr>
      <w:r>
        <w:t>方法二</w:t>
      </w:r>
      <w:r>
        <w:rPr>
          <w:rFonts w:hint="eastAsia"/>
        </w:rPr>
        <w:t>：</w:t>
      </w:r>
      <w:r>
        <w:t>加执行权限</w:t>
      </w:r>
      <w:r>
        <w:rPr>
          <w:rFonts w:hint="eastAsia"/>
        </w:rPr>
        <w:t>，</w:t>
      </w:r>
      <w:r>
        <w:t>直接执行</w:t>
      </w:r>
    </w:p>
    <w:p w:rsidR="00A74063" w:rsidRDefault="000B7904">
      <w:pPr>
        <w:pStyle w:val="af4"/>
      </w:pPr>
      <w:r>
        <w:t>chmod +x /server/scripts/oldboyedu.sh</w:t>
      </w:r>
    </w:p>
    <w:p w:rsidR="00A74063" w:rsidRDefault="000B7904">
      <w:r>
        <w:t>直接执行</w:t>
      </w:r>
    </w:p>
    <w:p w:rsidR="00A74063" w:rsidRDefault="000B7904">
      <w:pPr>
        <w:pStyle w:val="af4"/>
      </w:pPr>
      <w:r>
        <w:t>/server/scripts/oldboyedu.sh</w:t>
      </w:r>
    </w:p>
    <w:p w:rsidR="00A74063" w:rsidRDefault="000B7904">
      <w:pPr>
        <w:pStyle w:val="4"/>
      </w:pPr>
      <w:r>
        <w:rPr>
          <w:rFonts w:hint="eastAsia"/>
        </w:rPr>
        <w:t>方法三：在当前</w:t>
      </w:r>
      <w:r>
        <w:rPr>
          <w:rFonts w:hint="eastAsia"/>
        </w:rPr>
        <w:t xml:space="preserve"> shell </w:t>
      </w:r>
      <w:r>
        <w:rPr>
          <w:rFonts w:hint="eastAsia"/>
        </w:rPr>
        <w:t>中执行一个文件中的命令</w:t>
      </w:r>
    </w:p>
    <w:p w:rsidR="00A74063" w:rsidRDefault="000B7904">
      <w:pPr>
        <w:pStyle w:val="af4"/>
      </w:pPr>
      <w:r>
        <w:t>source /server/scripts/oldboyedu.sh</w:t>
      </w:r>
    </w:p>
    <w:p w:rsidR="00A74063" w:rsidRDefault="000B7904">
      <w:r>
        <w:rPr>
          <w:rFonts w:hint="eastAsia"/>
        </w:rPr>
        <w:t>或者</w:t>
      </w:r>
    </w:p>
    <w:p w:rsidR="00A74063" w:rsidRDefault="000B7904">
      <w:pPr>
        <w:pStyle w:val="af4"/>
      </w:pPr>
      <w:r>
        <w:rPr>
          <w:rFonts w:hint="eastAsia"/>
        </w:rPr>
        <w:t>.</w:t>
      </w:r>
      <w:r>
        <w:t xml:space="preserve"> /server/scripts/oldboyedu.sh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在哪里执行了</w:t>
      </w:r>
      <w:r>
        <w:rPr>
          <w:rFonts w:hint="eastAsia"/>
        </w:rPr>
        <w:t>Shell</w:t>
      </w:r>
      <w:r>
        <w:rPr>
          <w:rFonts w:hint="eastAsia"/>
        </w:rPr>
        <w:t>脚本？</w:t>
      </w:r>
    </w:p>
    <w:p w:rsidR="00A74063" w:rsidRDefault="000B7904">
      <w:pPr>
        <w:pStyle w:val="4"/>
      </w:pPr>
      <w:r>
        <w:rPr>
          <w:rFonts w:hint="eastAsia"/>
        </w:rPr>
        <w:t>写一个交单脚本</w:t>
      </w:r>
    </w:p>
    <w:p w:rsidR="00A74063" w:rsidRDefault="000B7904">
      <w:pPr>
        <w:pStyle w:val="af4"/>
      </w:pPr>
      <w:r>
        <w:t>[root@oldboyedu scripts]# vim oldboyedu.sh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</w:t>
      </w:r>
      <w:r>
        <w:t>####################################################</w:t>
      </w:r>
    </w:p>
    <w:p w:rsidR="00A74063" w:rsidRDefault="000B7904">
      <w:pPr>
        <w:pStyle w:val="af4"/>
      </w:pPr>
      <w:r>
        <w:lastRenderedPageBreak/>
        <w:t># File Name: oldboyedu.sh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2017-10-26 10:50:22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</w:t>
      </w:r>
      <w:r>
        <w:t>#######</w:t>
      </w:r>
    </w:p>
    <w:p w:rsidR="00A74063" w:rsidRDefault="000B7904">
      <w:pPr>
        <w:pStyle w:val="af4"/>
      </w:pPr>
      <w:r>
        <w:t>word="Hello world"</w:t>
      </w:r>
    </w:p>
    <w:p w:rsidR="00A74063" w:rsidRDefault="000B7904">
      <w:pPr>
        <w:pStyle w:val="af4"/>
      </w:pPr>
      <w:r>
        <w:t>echo $word</w:t>
      </w:r>
    </w:p>
    <w:p w:rsidR="00A74063" w:rsidRDefault="000B7904">
      <w:pPr>
        <w:pStyle w:val="4"/>
      </w:pPr>
      <w:r>
        <w:t>执行脚本</w:t>
      </w:r>
    </w:p>
    <w:p w:rsidR="00A74063" w:rsidRDefault="000B7904">
      <w:pPr>
        <w:pStyle w:val="af4"/>
      </w:pPr>
      <w:r>
        <w:t xml:space="preserve">[root@oldboyedu scripts]# sh oldboyedu.sh </w:t>
      </w:r>
    </w:p>
    <w:p w:rsidR="00A74063" w:rsidRDefault="000B7904">
      <w:pPr>
        <w:pStyle w:val="af4"/>
      </w:pPr>
      <w:r>
        <w:t>Hello world</w:t>
      </w:r>
    </w:p>
    <w:p w:rsidR="00A74063" w:rsidRDefault="000B7904">
      <w:pPr>
        <w:pStyle w:val="af4"/>
      </w:pPr>
      <w:r>
        <w:t>[root@oldboyedu scripts]# echo $word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 xml:space="preserve">[root@oldboyedu scripts]# source oldboyedu.sh </w:t>
      </w:r>
    </w:p>
    <w:p w:rsidR="00A74063" w:rsidRDefault="000B7904">
      <w:pPr>
        <w:pStyle w:val="af4"/>
      </w:pPr>
      <w:r>
        <w:t>Hello world</w:t>
      </w:r>
    </w:p>
    <w:p w:rsidR="00A74063" w:rsidRDefault="000B7904">
      <w:pPr>
        <w:pStyle w:val="af4"/>
      </w:pPr>
      <w:r>
        <w:t>[root@oldboyedu scripts]# echo $word</w:t>
      </w:r>
    </w:p>
    <w:p w:rsidR="00A74063" w:rsidRDefault="000B7904">
      <w:pPr>
        <w:pStyle w:val="af4"/>
      </w:pPr>
      <w:r>
        <w:t xml:space="preserve">Hello world    </w:t>
      </w:r>
    </w:p>
    <w:p w:rsidR="00A74063" w:rsidRDefault="000B7904">
      <w:pPr>
        <w:pStyle w:val="4"/>
      </w:pPr>
      <w:r>
        <w:rPr>
          <w:rFonts w:hint="eastAsia"/>
        </w:rPr>
        <w:t>结论：</w:t>
      </w:r>
    </w:p>
    <w:p w:rsidR="00A74063" w:rsidRDefault="000B7904">
      <w:pPr>
        <w:pStyle w:val="af4"/>
      </w:pPr>
      <w:r>
        <w:rPr>
          <w:rFonts w:hint="eastAsia"/>
        </w:rPr>
        <w:t>sh</w:t>
      </w:r>
      <w:r>
        <w:rPr>
          <w:rFonts w:hint="eastAsia"/>
        </w:rPr>
        <w:t>命令在当前</w:t>
      </w:r>
      <w:r>
        <w:rPr>
          <w:rFonts w:hint="eastAsia"/>
        </w:rPr>
        <w:t>Shell</w:t>
      </w:r>
      <w:r>
        <w:rPr>
          <w:rFonts w:hint="eastAsia"/>
        </w:rPr>
        <w:t>窗口（</w:t>
      </w:r>
      <w:r>
        <w:rPr>
          <w:rFonts w:hint="eastAsia"/>
        </w:rPr>
        <w:t>A</w:t>
      </w:r>
      <w:r>
        <w:rPr>
          <w:rFonts w:hint="eastAsia"/>
        </w:rPr>
        <w:t>）执行脚本会先创建一个新的</w:t>
      </w:r>
      <w:r>
        <w:rPr>
          <w:rFonts w:hint="eastAsia"/>
        </w:rPr>
        <w:t>Shell</w:t>
      </w:r>
      <w:r>
        <w:rPr>
          <w:rFonts w:hint="eastAsia"/>
        </w:rPr>
        <w:t>进程（窗口，</w:t>
      </w:r>
      <w:r>
        <w:rPr>
          <w:rFonts w:hint="eastAsia"/>
        </w:rPr>
        <w:t>B</w:t>
      </w:r>
      <w:r>
        <w:rPr>
          <w:rFonts w:hint="eastAsia"/>
        </w:rPr>
        <w:t>），然后在执行脚本内容，最后将脚本的最终结果传给当前的</w:t>
      </w:r>
      <w:r>
        <w:rPr>
          <w:rFonts w:hint="eastAsia"/>
        </w:rPr>
        <w:t>Shell</w:t>
      </w:r>
      <w:r>
        <w:rPr>
          <w:rFonts w:hint="eastAsia"/>
        </w:rPr>
        <w:t>窗口（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:rsidR="00A74063" w:rsidRDefault="00A74063"/>
    <w:p w:rsidR="00A74063" w:rsidRDefault="000B7904">
      <w:pPr>
        <w:pStyle w:val="af4"/>
      </w:pPr>
      <w:r>
        <w:rPr>
          <w:rFonts w:hint="eastAsia"/>
        </w:rPr>
        <w:t>source</w:t>
      </w:r>
      <w:r>
        <w:rPr>
          <w:rFonts w:hint="eastAsia"/>
        </w:rPr>
        <w:t>直接在当前</w:t>
      </w:r>
      <w:r>
        <w:rPr>
          <w:rFonts w:hint="eastAsia"/>
        </w:rPr>
        <w:t>Shell</w:t>
      </w:r>
      <w:r>
        <w:rPr>
          <w:rFonts w:hint="eastAsia"/>
        </w:rPr>
        <w:t>窗口（</w:t>
      </w:r>
      <w:r>
        <w:rPr>
          <w:rFonts w:hint="eastAsia"/>
        </w:rPr>
        <w:t>A</w:t>
      </w:r>
      <w:r>
        <w:rPr>
          <w:rFonts w:hint="eastAsia"/>
        </w:rPr>
        <w:t>）执行脚本，所以脚本的变量在当前</w:t>
      </w:r>
      <w:r>
        <w:rPr>
          <w:rFonts w:hint="eastAsia"/>
        </w:rPr>
        <w:t>Shell</w:t>
      </w:r>
      <w:r>
        <w:rPr>
          <w:rFonts w:hint="eastAsia"/>
        </w:rPr>
        <w:t>窗口也生效了。</w:t>
      </w:r>
    </w:p>
    <w:p w:rsidR="00A74063" w:rsidRDefault="000B7904">
      <w:r>
        <w:rPr>
          <w:rFonts w:hint="eastAsia"/>
        </w:rPr>
        <w:t>是否需要脚本中的变量？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什么时候用？</w:t>
      </w:r>
      <w:r>
        <w:rPr>
          <w:rFonts w:hint="eastAsia"/>
        </w:rPr>
        <w:t xml:space="preserve"> source /etc/profile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 sh  </w:t>
      </w:r>
      <w:r>
        <w:t xml:space="preserve"> 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Shell</w:t>
      </w:r>
      <w:r>
        <w:rPr>
          <w:rFonts w:hint="eastAsia"/>
        </w:rPr>
        <w:t>全局变量</w:t>
      </w:r>
      <w:r>
        <w:t xml:space="preserve">  </w:t>
      </w:r>
    </w:p>
    <w:p w:rsidR="00A74063" w:rsidRDefault="000B7904">
      <w:pPr>
        <w:pStyle w:val="3"/>
        <w:spacing w:before="163" w:after="163"/>
      </w:pPr>
      <w:r>
        <w:t>变量</w:t>
      </w:r>
    </w:p>
    <w:p w:rsidR="00A74063" w:rsidRDefault="000B7904">
      <w:pPr>
        <w:pStyle w:val="af4"/>
      </w:pPr>
      <w:r>
        <w:t xml:space="preserve"> </w:t>
      </w:r>
      <w:r>
        <w:rPr>
          <w:rFonts w:hint="eastAsia"/>
        </w:rPr>
        <w:t>变量就是用一个固定的字符串</w:t>
      </w:r>
      <w:r>
        <w:rPr>
          <w:rFonts w:hint="eastAsia"/>
        </w:rPr>
        <w:t>(</w:t>
      </w:r>
      <w:r>
        <w:rPr>
          <w:rFonts w:hint="eastAsia"/>
        </w:rPr>
        <w:t>也可能是字符数字等的组合</w:t>
      </w:r>
      <w:r>
        <w:rPr>
          <w:rFonts w:hint="eastAsia"/>
        </w:rPr>
        <w:t>)</w:t>
      </w:r>
      <w:r>
        <w:rPr>
          <w:rFonts w:hint="eastAsia"/>
        </w:rPr>
        <w:t>，替代更多更复杂的内容，这个内容里可能还会包含变量和路径，字符串</w:t>
      </w:r>
      <w:r>
        <w:rPr>
          <w:rFonts w:hint="eastAsia"/>
        </w:rPr>
        <w:t>等其他内容。变量的定义是存在内存中</w:t>
      </w:r>
      <w:r>
        <w:t xml:space="preserve">           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变量类型</w:t>
      </w:r>
    </w:p>
    <w:p w:rsidR="00A74063" w:rsidRDefault="000B7904">
      <w:pPr>
        <w:pStyle w:val="4"/>
      </w:pPr>
      <w:r>
        <w:rPr>
          <w:rFonts w:hint="eastAsia"/>
        </w:rPr>
        <w:t>变量分为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A74063" w:rsidRDefault="000B7904">
      <w:r>
        <w:rPr>
          <w:rFonts w:hint="eastAsia"/>
        </w:rPr>
        <w:t>全局变量</w:t>
      </w:r>
      <w:r>
        <w:t>(</w:t>
      </w:r>
      <w:r>
        <w:rPr>
          <w:rFonts w:hint="eastAsia"/>
        </w:rPr>
        <w:t>也可称为环境变量</w:t>
      </w:r>
      <w:r>
        <w:t>):</w:t>
      </w:r>
    </w:p>
    <w:p w:rsidR="00A74063" w:rsidRDefault="000B7904">
      <w:pPr>
        <w:pStyle w:val="af4"/>
      </w:pPr>
      <w:r>
        <w:rPr>
          <w:rFonts w:hint="eastAsia"/>
        </w:rPr>
        <w:t>可以在创建他们的</w:t>
      </w:r>
      <w:r>
        <w:t>Shell</w:t>
      </w:r>
      <w:r>
        <w:rPr>
          <w:rFonts w:hint="eastAsia"/>
        </w:rPr>
        <w:t>及其派生出来的子</w:t>
      </w:r>
      <w:r>
        <w:t>Shell</w:t>
      </w:r>
      <w:r>
        <w:rPr>
          <w:rFonts w:hint="eastAsia"/>
        </w:rPr>
        <w:t>中使用。环境变量又可以分为自定义环境变量和</w:t>
      </w:r>
      <w:r>
        <w:t>bash</w:t>
      </w:r>
      <w:r>
        <w:rPr>
          <w:rFonts w:hint="eastAsia"/>
        </w:rPr>
        <w:t>内置的环境变量。</w:t>
      </w:r>
    </w:p>
    <w:p w:rsidR="00A74063" w:rsidRDefault="000B7904">
      <w:r>
        <w:rPr>
          <w:rFonts w:hint="eastAsia"/>
        </w:rPr>
        <w:t>局部变量（普通变量）：</w:t>
      </w:r>
    </w:p>
    <w:p w:rsidR="00A74063" w:rsidRDefault="000B7904">
      <w:pPr>
        <w:pStyle w:val="af4"/>
      </w:pPr>
      <w:r>
        <w:rPr>
          <w:rFonts w:hint="eastAsia"/>
        </w:rPr>
        <w:t>只能在创建他们的</w:t>
      </w:r>
      <w:r>
        <w:t>Shell</w:t>
      </w:r>
      <w:r>
        <w:rPr>
          <w:rFonts w:hint="eastAsia"/>
        </w:rPr>
        <w:t>函数或</w:t>
      </w:r>
      <w:r>
        <w:t>Shell</w:t>
      </w:r>
      <w:r>
        <w:rPr>
          <w:rFonts w:hint="eastAsia"/>
        </w:rPr>
        <w:t>脚本中使用，还记得前面的</w:t>
      </w:r>
      <w:r>
        <w:t xml:space="preserve">$user? </w:t>
      </w:r>
      <w:r>
        <w:rPr>
          <w:rFonts w:hint="eastAsia"/>
        </w:rPr>
        <w:t>我们创建的一般都是普通变量。</w:t>
      </w:r>
    </w:p>
    <w:p w:rsidR="00A74063" w:rsidRDefault="000B7904">
      <w:pPr>
        <w:pStyle w:val="3"/>
        <w:spacing w:before="163" w:after="163"/>
      </w:pPr>
      <w:r>
        <w:t>环境变量</w:t>
      </w:r>
    </w:p>
    <w:p w:rsidR="00A74063" w:rsidRDefault="000B7904">
      <w:pPr>
        <w:pStyle w:val="4"/>
      </w:pPr>
      <w:r>
        <w:rPr>
          <w:rFonts w:hint="eastAsia"/>
        </w:rPr>
        <w:t>环境变量查看，设置</w:t>
      </w:r>
    </w:p>
    <w:p w:rsidR="00A74063" w:rsidRDefault="000B7904">
      <w:r>
        <w:rPr>
          <w:rFonts w:hint="eastAsia"/>
        </w:rPr>
        <w:t>所有环境变量均为大写。</w:t>
      </w:r>
    </w:p>
    <w:p w:rsidR="00A74063" w:rsidRDefault="000B7904">
      <w:pPr>
        <w:pStyle w:val="af4"/>
      </w:pPr>
      <w:r>
        <w:rPr>
          <w:rFonts w:hint="eastAsia"/>
        </w:rPr>
        <w:t xml:space="preserve">env    # </w:t>
      </w:r>
      <w:r>
        <w:rPr>
          <w:rFonts w:hint="eastAsia"/>
        </w:rPr>
        <w:t>查看环境变量</w:t>
      </w:r>
    </w:p>
    <w:p w:rsidR="00A74063" w:rsidRDefault="000B7904">
      <w:pPr>
        <w:pStyle w:val="af4"/>
      </w:pPr>
      <w:r>
        <w:rPr>
          <w:rFonts w:hint="eastAsia"/>
        </w:rPr>
        <w:t xml:space="preserve">export # </w:t>
      </w:r>
      <w:r>
        <w:rPr>
          <w:rFonts w:hint="eastAsia"/>
        </w:rPr>
        <w:t>设置环境变量</w:t>
      </w:r>
    </w:p>
    <w:p w:rsidR="00A74063" w:rsidRDefault="000B7904">
      <w:pPr>
        <w:pStyle w:val="af4"/>
      </w:pPr>
      <w:r>
        <w:rPr>
          <w:rFonts w:hint="eastAsia"/>
        </w:rPr>
        <w:t xml:space="preserve">unset  </w:t>
      </w: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unset</w:t>
      </w:r>
      <w:r>
        <w:rPr>
          <w:rFonts w:hint="eastAsia"/>
        </w:rPr>
        <w:t>取消本地变量和环境变量</w:t>
      </w:r>
    </w:p>
    <w:p w:rsidR="00A74063" w:rsidRDefault="000B7904">
      <w:pPr>
        <w:pStyle w:val="4"/>
      </w:pPr>
      <w:r>
        <w:rPr>
          <w:rFonts w:hint="eastAsia"/>
        </w:rPr>
        <w:t>临时设置</w:t>
      </w:r>
      <w:r>
        <w:t>环境</w:t>
      </w:r>
      <w:r>
        <w:rPr>
          <w:rFonts w:hint="eastAsia"/>
        </w:rPr>
        <w:t>变量</w:t>
      </w:r>
    </w:p>
    <w:p w:rsidR="00A74063" w:rsidRDefault="000B7904">
      <w:pPr>
        <w:pStyle w:val="af4"/>
      </w:pPr>
      <w:r>
        <w:t>[root@oldboyedu-39-nb scripts]# lidao=lidao.blog.51cto.com</w:t>
      </w:r>
    </w:p>
    <w:p w:rsidR="00A74063" w:rsidRDefault="000B7904">
      <w:pPr>
        <w:pStyle w:val="af4"/>
      </w:pPr>
      <w:r>
        <w:t>[root@oldboyedu-39-nb scripts]# echo $lidao</w:t>
      </w:r>
    </w:p>
    <w:p w:rsidR="00A74063" w:rsidRDefault="000B7904">
      <w:pPr>
        <w:pStyle w:val="af4"/>
      </w:pPr>
      <w:r>
        <w:t>lidao.blog.51cto.com</w:t>
      </w:r>
    </w:p>
    <w:p w:rsidR="00A74063" w:rsidRDefault="000B7904">
      <w:pPr>
        <w:pStyle w:val="4"/>
      </w:pPr>
      <w:r>
        <w:rPr>
          <w:rFonts w:hint="eastAsia"/>
        </w:rPr>
        <w:t>想要处处生效，写入环境变量配置文件。</w:t>
      </w:r>
    </w:p>
    <w:p w:rsidR="00A74063" w:rsidRDefault="000B7904">
      <w:pPr>
        <w:pStyle w:val="af4"/>
      </w:pPr>
      <w:r>
        <w:rPr>
          <w:rFonts w:hint="eastAsia"/>
        </w:rPr>
        <w:t>全局生效优选</w:t>
      </w:r>
      <w:r>
        <w:rPr>
          <w:rFonts w:hint="eastAsia"/>
        </w:rPr>
        <w:t>/etc/bashrc</w:t>
      </w:r>
      <w:r>
        <w:rPr>
          <w:rFonts w:hint="eastAsia"/>
        </w:rPr>
        <w:t>，当前用户生效优选</w:t>
      </w:r>
      <w:r>
        <w:rPr>
          <w:rFonts w:hint="eastAsia"/>
        </w:rPr>
        <w:t>~/.bashrc</w:t>
      </w:r>
      <w:r>
        <w:rPr>
          <w:rFonts w:hint="eastAsia"/>
        </w:rPr>
        <w:t>。</w:t>
      </w:r>
    </w:p>
    <w:p w:rsidR="00A74063" w:rsidRDefault="000B7904">
      <w:pPr>
        <w:pStyle w:val="af4"/>
      </w:pPr>
      <w:r>
        <w:rPr>
          <w:rFonts w:hint="eastAsia"/>
        </w:rPr>
        <w:t>全局环境变量配置文件：</w:t>
      </w:r>
      <w:r>
        <w:rPr>
          <w:rFonts w:hint="eastAsia"/>
        </w:rPr>
        <w:t>/etc/profile</w:t>
      </w:r>
      <w:r>
        <w:rPr>
          <w:rFonts w:hint="eastAsia"/>
        </w:rPr>
        <w:t>、</w:t>
      </w:r>
      <w:r>
        <w:rPr>
          <w:rFonts w:hint="eastAsia"/>
        </w:rPr>
        <w:t>/etc/bashrc</w:t>
      </w:r>
      <w:r>
        <w:rPr>
          <w:rFonts w:hint="eastAsia"/>
        </w:rPr>
        <w:t>、</w:t>
      </w:r>
      <w:r>
        <w:rPr>
          <w:rFonts w:hint="eastAsia"/>
        </w:rPr>
        <w:t>/etc/profile</w:t>
      </w:r>
      <w:r>
        <w:rPr>
          <w:rFonts w:hint="eastAsia"/>
        </w:rPr>
        <w:t>.d/</w:t>
      </w:r>
    </w:p>
    <w:p w:rsidR="00A74063" w:rsidRDefault="000B7904">
      <w:pPr>
        <w:pStyle w:val="af4"/>
      </w:pPr>
      <w:r>
        <w:rPr>
          <w:rFonts w:hint="eastAsia"/>
        </w:rPr>
        <w:t>用户环境变量配置文件：</w:t>
      </w:r>
      <w:r>
        <w:rPr>
          <w:rFonts w:hint="eastAsia"/>
        </w:rPr>
        <w:t>~/.bash_profile</w:t>
      </w:r>
      <w:r>
        <w:rPr>
          <w:rFonts w:hint="eastAsia"/>
        </w:rPr>
        <w:t>、</w:t>
      </w:r>
      <w:r>
        <w:rPr>
          <w:rFonts w:hint="eastAsia"/>
        </w:rPr>
        <w:t>~/.bashrc</w:t>
      </w:r>
    </w:p>
    <w:p w:rsidR="00A74063" w:rsidRDefault="000B7904">
      <w:r>
        <w:rPr>
          <w:highlight w:val="red"/>
        </w:rPr>
        <w:t>换件变量配置文件开机启动顺序</w:t>
      </w:r>
    </w:p>
    <w:p w:rsidR="00A74063" w:rsidRDefault="000B7904">
      <w:pPr>
        <w:pStyle w:val="af4"/>
      </w:pPr>
      <w:r>
        <w:t>/etc/profile</w:t>
      </w:r>
    </w:p>
    <w:p w:rsidR="00A74063" w:rsidRDefault="000B7904">
      <w:pPr>
        <w:pStyle w:val="af4"/>
      </w:pPr>
      <w:r>
        <w:rPr>
          <w:rFonts w:hint="eastAsia"/>
        </w:rPr>
        <w:t>~/.bash_profile</w:t>
      </w:r>
    </w:p>
    <w:p w:rsidR="00A74063" w:rsidRDefault="000B7904">
      <w:pPr>
        <w:pStyle w:val="af4"/>
      </w:pPr>
      <w:r>
        <w:rPr>
          <w:rFonts w:hint="eastAsia"/>
        </w:rPr>
        <w:t>~/.bashr</w:t>
      </w:r>
    </w:p>
    <w:p w:rsidR="00A74063" w:rsidRDefault="000B7904">
      <w:pPr>
        <w:pStyle w:val="af4"/>
      </w:pPr>
      <w:r>
        <w:t xml:space="preserve">/etc/bashrc                                       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局部</w:t>
      </w:r>
      <w:r>
        <w:t>变量</w:t>
      </w:r>
      <w:r>
        <w:rPr>
          <w:rFonts w:hint="eastAsia"/>
        </w:rPr>
        <w:t>：</w:t>
      </w:r>
      <w:r>
        <w:t>只能在当前窗口</w:t>
      </w:r>
      <w:r>
        <w:rPr>
          <w:rFonts w:hint="eastAsia"/>
        </w:rPr>
        <w:t>用</w:t>
      </w:r>
      <w:r>
        <w:t>，</w:t>
      </w:r>
    </w:p>
    <w:p w:rsidR="00A74063" w:rsidRDefault="000B7904">
      <w:r>
        <w:rPr>
          <w:rFonts w:hint="eastAsia"/>
        </w:rPr>
        <w:t>定义</w:t>
      </w:r>
      <w:r>
        <w:t>变量</w:t>
      </w:r>
      <w:r>
        <w:rPr>
          <w:rFonts w:hint="eastAsia"/>
        </w:rPr>
        <w:t>，变量</w:t>
      </w:r>
      <w:r>
        <w:t>名以</w:t>
      </w:r>
      <w:r>
        <w:rPr>
          <w:rFonts w:hint="eastAsia"/>
        </w:rPr>
        <w:t>字母</w:t>
      </w:r>
      <w:r>
        <w:t>、数字、</w:t>
      </w:r>
      <w:r>
        <w:rPr>
          <w:rFonts w:hint="eastAsia"/>
        </w:rPr>
        <w:t>下划线</w:t>
      </w:r>
      <w:r>
        <w:t>组成</w:t>
      </w:r>
      <w:r>
        <w:rPr>
          <w:rFonts w:hint="eastAsia"/>
        </w:rPr>
        <w:t>，必须以字母</w:t>
      </w:r>
      <w:r>
        <w:t>开头</w:t>
      </w:r>
    </w:p>
    <w:p w:rsidR="00A74063" w:rsidRDefault="000B7904">
      <w:pPr>
        <w:pStyle w:val="4"/>
      </w:pPr>
      <w:r>
        <w:rPr>
          <w:rFonts w:hint="eastAsia"/>
        </w:rPr>
        <w:t>规范的变量名写法定义：见名知意。</w:t>
      </w:r>
    </w:p>
    <w:p w:rsidR="00A74063" w:rsidRDefault="000B7904">
      <w:pPr>
        <w:pStyle w:val="af4"/>
      </w:pPr>
      <w:r>
        <w:rPr>
          <w:rFonts w:hint="eastAsia"/>
        </w:rPr>
        <w:t>OldboyAge=1  &lt;==</w:t>
      </w:r>
      <w:r>
        <w:rPr>
          <w:rFonts w:hint="eastAsia"/>
        </w:rPr>
        <w:t>每个单词首字母大写</w:t>
      </w:r>
    </w:p>
    <w:p w:rsidR="00A74063" w:rsidRDefault="000B7904">
      <w:pPr>
        <w:pStyle w:val="af4"/>
      </w:pPr>
      <w:r>
        <w:rPr>
          <w:rFonts w:hint="eastAsia"/>
        </w:rPr>
        <w:t>oldboy_age=1  &lt;==</w:t>
      </w:r>
      <w:r>
        <w:rPr>
          <w:rFonts w:hint="eastAsia"/>
        </w:rPr>
        <w:t>每个单词之间用</w:t>
      </w:r>
      <w:r>
        <w:rPr>
          <w:rFonts w:hint="eastAsia"/>
        </w:rPr>
        <w:t>"_"</w:t>
      </w:r>
    </w:p>
    <w:p w:rsidR="00A74063" w:rsidRDefault="000B7904">
      <w:pPr>
        <w:pStyle w:val="af4"/>
      </w:pPr>
      <w:r>
        <w:rPr>
          <w:rFonts w:hint="eastAsia"/>
        </w:rPr>
        <w:t>oldboyAgeSex=1 &lt;==</w:t>
      </w:r>
      <w:r>
        <w:rPr>
          <w:rFonts w:hint="eastAsia"/>
        </w:rPr>
        <w:t>驼峰语法：首个单词字母小写，其余单词首字母大写。</w:t>
      </w:r>
    </w:p>
    <w:p w:rsidR="00A74063" w:rsidRDefault="000B7904">
      <w:pPr>
        <w:pStyle w:val="4"/>
      </w:pPr>
      <w:r>
        <w:rPr>
          <w:rFonts w:hint="eastAsia"/>
        </w:rPr>
        <w:lastRenderedPageBreak/>
        <w:t>普通变量的作用：精简代码，容易更改，</w:t>
      </w:r>
      <w:r>
        <w:rPr>
          <w:rFonts w:hint="eastAsia"/>
          <w:highlight w:val="yellow"/>
        </w:rPr>
        <w:t>但只能在当前窗口生效</w:t>
      </w:r>
    </w:p>
    <w:p w:rsidR="00A74063" w:rsidRDefault="000B7904">
      <w:pPr>
        <w:pStyle w:val="af4"/>
      </w:pPr>
      <w:r>
        <w:t>[root@oldboy-01-nb ~]# OLDBOY=lidao</w:t>
      </w:r>
    </w:p>
    <w:p w:rsidR="00A74063" w:rsidRDefault="000B7904">
      <w:pPr>
        <w:pStyle w:val="af4"/>
      </w:pPr>
      <w:r>
        <w:t>[root@oldboy-01-nb ~]# echo $OLDBOY</w:t>
      </w:r>
    </w:p>
    <w:p w:rsidR="00A74063" w:rsidRDefault="000B7904">
      <w:pPr>
        <w:pStyle w:val="af4"/>
      </w:pPr>
      <w:r>
        <w:t>lidao</w:t>
      </w:r>
    </w:p>
    <w:p w:rsidR="00A74063" w:rsidRDefault="000B7904">
      <w:pPr>
        <w:pStyle w:val="af4"/>
      </w:pPr>
      <w:r>
        <w:t xml:space="preserve">[root@oldboy-01-nb ~]# vim /server/scripts/lidao.sh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echo $OLDBOY</w:t>
      </w:r>
    </w:p>
    <w:p w:rsidR="00A74063" w:rsidRDefault="000B7904">
      <w:pPr>
        <w:pStyle w:val="af4"/>
      </w:pPr>
      <w:r>
        <w:t xml:space="preserve">~                                                            </w:t>
      </w:r>
    </w:p>
    <w:p w:rsidR="00A74063" w:rsidRDefault="000B7904">
      <w:pPr>
        <w:pStyle w:val="af4"/>
      </w:pPr>
      <w:r>
        <w:t xml:space="preserve">~                                                            </w:t>
      </w:r>
    </w:p>
    <w:p w:rsidR="00A74063" w:rsidRDefault="000B7904">
      <w:pPr>
        <w:pStyle w:val="af4"/>
      </w:pPr>
      <w:r>
        <w:t xml:space="preserve">~                                                            </w:t>
      </w:r>
    </w:p>
    <w:p w:rsidR="00A74063" w:rsidRDefault="000B7904">
      <w:pPr>
        <w:pStyle w:val="af4"/>
      </w:pPr>
      <w:r>
        <w:t xml:space="preserve">"/server/scripts/lidao.sh" 2L, 25C written </w:t>
      </w:r>
    </w:p>
    <w:p w:rsidR="00A74063" w:rsidRDefault="000B7904">
      <w:pPr>
        <w:pStyle w:val="af4"/>
      </w:pPr>
      <w:r>
        <w:t xml:space="preserve">[root@oldboy-01-nb ~]# sh </w:t>
      </w:r>
      <w:r>
        <w:t>/server/scripts/lidao.sh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[root@oldboy-01-nb ~]#</w:t>
      </w:r>
    </w:p>
    <w:p w:rsidR="00A74063" w:rsidRDefault="000B7904">
      <w:pPr>
        <w:pStyle w:val="4"/>
        <w:rPr>
          <w:highlight w:val="red"/>
        </w:rPr>
      </w:pPr>
      <w:r>
        <w:t>$</w:t>
      </w:r>
      <w:r>
        <w:rPr>
          <w:rFonts w:hint="eastAsia"/>
        </w:rPr>
        <w:t>与</w:t>
      </w:r>
      <w:r>
        <w:rPr>
          <w:rFonts w:hint="eastAsia"/>
        </w:rPr>
        <w:t xml:space="preserve">${} </w:t>
      </w:r>
      <w:r>
        <w:rPr>
          <w:rFonts w:hint="eastAsia"/>
        </w:rPr>
        <w:t>用法</w:t>
      </w:r>
      <w:r>
        <w:rPr>
          <w:rFonts w:hint="eastAsia"/>
        </w:rPr>
        <w:t xml:space="preserve">  </w:t>
      </w:r>
      <w:r>
        <w:rPr>
          <w:rFonts w:hint="eastAsia"/>
          <w:highlight w:val="red"/>
        </w:rPr>
        <w:t>将变量放入</w:t>
      </w:r>
      <w:r>
        <w:rPr>
          <w:rFonts w:hint="eastAsia"/>
          <w:highlight w:val="red"/>
        </w:rPr>
        <w:t>{}</w:t>
      </w:r>
      <w:r>
        <w:rPr>
          <w:rFonts w:hint="eastAsia"/>
          <w:highlight w:val="red"/>
        </w:rPr>
        <w:t>中，可以让系统认为只有</w:t>
      </w:r>
      <w:r>
        <w:rPr>
          <w:rFonts w:hint="eastAsia"/>
          <w:highlight w:val="red"/>
        </w:rPr>
        <w:t>{}</w:t>
      </w:r>
      <w:r>
        <w:rPr>
          <w:rFonts w:hint="eastAsia"/>
          <w:highlight w:val="red"/>
        </w:rPr>
        <w:t>中的才是变量</w:t>
      </w:r>
    </w:p>
    <w:p w:rsidR="00A74063" w:rsidRDefault="000B7904">
      <w:pPr>
        <w:pStyle w:val="af4"/>
      </w:pPr>
      <w:r>
        <w:t>[root@oldboyedu-39-nb ~]# week=10</w:t>
      </w:r>
    </w:p>
    <w:p w:rsidR="00A74063" w:rsidRDefault="000B7904">
      <w:pPr>
        <w:pStyle w:val="af4"/>
      </w:pPr>
      <w:r>
        <w:t>[root@oldboyedu-39-nb ~]# echo $week</w:t>
      </w:r>
    </w:p>
    <w:p w:rsidR="00A74063" w:rsidRDefault="000B7904">
      <w:pPr>
        <w:pStyle w:val="af4"/>
      </w:pPr>
      <w:r>
        <w:t>10</w:t>
      </w:r>
    </w:p>
    <w:p w:rsidR="00A74063" w:rsidRDefault="000B7904">
      <w:pPr>
        <w:pStyle w:val="af4"/>
      </w:pPr>
      <w:r>
        <w:t>[root@oldboyedu-39-nb ~]# echo $weekday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[root@oldboyedu-39-nb ~]# echo ${week}day</w:t>
      </w:r>
    </w:p>
    <w:p w:rsidR="00A74063" w:rsidRDefault="000B7904">
      <w:pPr>
        <w:pStyle w:val="af4"/>
      </w:pPr>
      <w:r>
        <w:t>10day</w:t>
      </w:r>
    </w:p>
    <w:p w:rsidR="00A74063" w:rsidRDefault="000B7904">
      <w:pPr>
        <w:pStyle w:val="4"/>
      </w:pPr>
      <w:r>
        <w:rPr>
          <w:rFonts w:hint="eastAsia"/>
        </w:rPr>
        <w:t>把一个命令作为</w:t>
      </w:r>
      <w:r>
        <w:rPr>
          <w:rFonts w:hint="eastAsia"/>
        </w:rPr>
        <w:t>变量</w:t>
      </w:r>
    </w:p>
    <w:p w:rsidR="00A74063" w:rsidRDefault="000B7904">
      <w:pPr>
        <w:pStyle w:val="af4"/>
      </w:pPr>
      <w:r>
        <w:rPr>
          <w:rFonts w:hint="eastAsia"/>
        </w:rPr>
        <w:t>变量名</w:t>
      </w:r>
      <w:r>
        <w:rPr>
          <w:rFonts w:hint="eastAsia"/>
        </w:rPr>
        <w:t>=`ls`  &lt;==</w:t>
      </w:r>
      <w:r>
        <w:rPr>
          <w:rFonts w:hint="eastAsia"/>
        </w:rPr>
        <w:t>反引号</w:t>
      </w:r>
    </w:p>
    <w:p w:rsidR="00A74063" w:rsidRDefault="000B7904">
      <w:pPr>
        <w:pStyle w:val="af4"/>
      </w:pPr>
      <w:r>
        <w:rPr>
          <w:rFonts w:hint="eastAsia"/>
        </w:rPr>
        <w:t>变量名</w:t>
      </w:r>
      <w:r>
        <w:rPr>
          <w:rFonts w:hint="eastAsia"/>
        </w:rPr>
        <w:t>=$(ls)</w:t>
      </w:r>
    </w:p>
    <w:p w:rsidR="00A74063" w:rsidRDefault="000B7904">
      <w:pPr>
        <w:pStyle w:val="4"/>
      </w:pPr>
      <w:r>
        <w:rPr>
          <w:rFonts w:hint="eastAsia"/>
        </w:rPr>
        <w:t>自定义环境变量</w:t>
      </w:r>
    </w:p>
    <w:p w:rsidR="00A74063" w:rsidRDefault="000B7904">
      <w:pPr>
        <w:pStyle w:val="af4"/>
      </w:pPr>
      <w:r>
        <w:rPr>
          <w:rFonts w:hint="eastAsia"/>
        </w:rPr>
        <w:t>建议所有环境变量名均为大写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 xml:space="preserve">  </w:t>
      </w:r>
      <w:r>
        <w:rPr>
          <w:rFonts w:hint="eastAsia"/>
        </w:rPr>
        <w:t>必须用</w:t>
      </w:r>
      <w:r>
        <w:rPr>
          <w:rFonts w:hint="eastAsia"/>
        </w:rPr>
        <w:t>export</w:t>
      </w:r>
      <w:r>
        <w:rPr>
          <w:rFonts w:hint="eastAsia"/>
        </w:rPr>
        <w:t>命令定义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t xml:space="preserve">  </w:t>
      </w:r>
      <w:r>
        <w:tab/>
        <w:t xml:space="preserve">export OLDBOY=1 </w:t>
      </w:r>
    </w:p>
    <w:p w:rsidR="00A74063" w:rsidRDefault="000B7904">
      <w:pPr>
        <w:pStyle w:val="af4"/>
      </w:pPr>
      <w:r>
        <w:rPr>
          <w:rFonts w:hint="eastAsia"/>
        </w:rPr>
        <w:t xml:space="preserve"> </w:t>
      </w:r>
      <w:r>
        <w:rPr>
          <w:rFonts w:hint="eastAsia"/>
        </w:rPr>
        <w:t>永久生效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t xml:space="preserve">  </w:t>
      </w:r>
      <w:r>
        <w:tab/>
        <w:t xml:space="preserve">/etc/profile </w:t>
      </w:r>
    </w:p>
    <w:p w:rsidR="00A74063" w:rsidRDefault="000B7904">
      <w:pPr>
        <w:pStyle w:val="af4"/>
      </w:pPr>
      <w:r>
        <w:rPr>
          <w:rFonts w:hint="eastAsia"/>
        </w:rPr>
        <w:t xml:space="preserve"> </w:t>
      </w:r>
      <w:r>
        <w:rPr>
          <w:rFonts w:hint="eastAsia"/>
        </w:rPr>
        <w:t>与用户环境变量有关的文件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全局环境变量配置文件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ab/>
        <w:t>/etc/profile</w:t>
      </w:r>
      <w:r>
        <w:rPr>
          <w:rFonts w:hint="eastAsia"/>
        </w:rPr>
        <w:t>、</w:t>
      </w:r>
      <w:r>
        <w:rPr>
          <w:rFonts w:hint="eastAsia"/>
        </w:rPr>
        <w:t>/etc/bashrc</w:t>
      </w:r>
      <w:r>
        <w:rPr>
          <w:rFonts w:hint="eastAsia"/>
        </w:rPr>
        <w:t>、</w:t>
      </w:r>
      <w:r>
        <w:rPr>
          <w:rFonts w:hint="eastAsia"/>
        </w:rPr>
        <w:t>/etc/profile.d/(</w:t>
      </w:r>
      <w:r>
        <w:rPr>
          <w:rFonts w:hint="eastAsia"/>
        </w:rPr>
        <w:t>用户登录到系统</w:t>
      </w:r>
      <w:r>
        <w:rPr>
          <w:rFonts w:hint="eastAsia"/>
        </w:rPr>
        <w:t xml:space="preserve"> </w:t>
      </w:r>
      <w:r>
        <w:rPr>
          <w:rFonts w:hint="eastAsia"/>
        </w:rPr>
        <w:t>会运行这个目录下面的脚本</w:t>
      </w:r>
      <w:r>
        <w:rPr>
          <w:rFonts w:hint="eastAsia"/>
        </w:rPr>
        <w:t xml:space="preserve">) </w:t>
      </w:r>
    </w:p>
    <w:p w:rsidR="00A74063" w:rsidRDefault="000B7904">
      <w:pPr>
        <w:pStyle w:val="af4"/>
      </w:pPr>
      <w:r>
        <w:rPr>
          <w:rFonts w:hint="eastAsia"/>
        </w:rPr>
        <w:lastRenderedPageBreak/>
        <w:t>用户环境变量配置文件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ab/>
        <w:t>~/.bash_profile</w:t>
      </w:r>
      <w:r>
        <w:rPr>
          <w:rFonts w:hint="eastAsia"/>
        </w:rPr>
        <w:t>、</w:t>
      </w:r>
      <w:r>
        <w:rPr>
          <w:rFonts w:hint="eastAsia"/>
        </w:rPr>
        <w:t>~/.bashrc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特殊的变量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$0  </w:t>
      </w:r>
    </w:p>
    <w:p w:rsidR="00A74063" w:rsidRDefault="000B7904">
      <w:pPr>
        <w:pStyle w:val="af4"/>
      </w:pP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脚本的文件名，如果执行脚本带路径那么就包括脚本路径</w:t>
      </w:r>
      <w:r>
        <w:rPr>
          <w:rFonts w:hint="eastAsia"/>
        </w:rPr>
        <w:t xml:space="preserve">  </w:t>
      </w:r>
    </w:p>
    <w:p w:rsidR="00A74063" w:rsidRDefault="000B7904">
      <w:pPr>
        <w:pStyle w:val="4"/>
      </w:pPr>
      <w:r>
        <w:rPr>
          <w:rFonts w:hint="eastAsia"/>
        </w:rPr>
        <w:t>使用场景：</w:t>
      </w:r>
    </w:p>
    <w:p w:rsidR="00A74063" w:rsidRDefault="000B7904">
      <w:pPr>
        <w:pStyle w:val="af4"/>
      </w:pPr>
      <w:r>
        <w:t>echo $"Usage: $0 {start|stop|status|restart|reload|force-reload}"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$n </w:t>
      </w:r>
    </w:p>
    <w:p w:rsidR="00A74063" w:rsidRDefault="000B7904">
      <w:pPr>
        <w:pStyle w:val="af4"/>
      </w:pP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脚本的第</w:t>
      </w:r>
      <w:r>
        <w:rPr>
          <w:rFonts w:hint="eastAsia"/>
        </w:rPr>
        <w:t>n</w:t>
      </w:r>
      <w:r>
        <w:rPr>
          <w:rFonts w:hint="eastAsia"/>
        </w:rPr>
        <w:t>个参数值，</w:t>
      </w:r>
      <w:r>
        <w:rPr>
          <w:rFonts w:hint="eastAsia"/>
        </w:rPr>
        <w:t>n=1..9</w:t>
      </w:r>
      <w:r>
        <w:rPr>
          <w:rFonts w:hint="eastAsia"/>
        </w:rPr>
        <w:t>，当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时表示脚本的文件名，如果</w:t>
      </w:r>
      <w:r>
        <w:rPr>
          <w:rFonts w:hint="eastAsia"/>
        </w:rPr>
        <w:t>n</w:t>
      </w:r>
      <w:r>
        <w:rPr>
          <w:rFonts w:hint="eastAsia"/>
        </w:rPr>
        <w:t>大于</w:t>
      </w:r>
      <w:r>
        <w:rPr>
          <w:rFonts w:hint="eastAsia"/>
        </w:rPr>
        <w:t>9</w:t>
      </w:r>
      <w:r>
        <w:rPr>
          <w:rFonts w:hint="eastAsia"/>
        </w:rPr>
        <w:t>用大括号括起来</w:t>
      </w:r>
      <w:r>
        <w:rPr>
          <w:rFonts w:hint="eastAsia"/>
        </w:rPr>
        <w:t>{10}</w:t>
      </w:r>
      <w:r>
        <w:rPr>
          <w:rFonts w:hint="eastAsia"/>
        </w:rPr>
        <w:t>，参数以空格隔开。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$# </w:t>
      </w:r>
    </w:p>
    <w:p w:rsidR="00A74063" w:rsidRDefault="000B7904">
      <w:pPr>
        <w:pStyle w:val="af4"/>
      </w:pP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脚本后面接的参数的总个数</w:t>
      </w:r>
    </w:p>
    <w:p w:rsidR="00A74063" w:rsidRDefault="000B7904">
      <w:pPr>
        <w:pStyle w:val="4"/>
      </w:pPr>
      <w:r>
        <w:rPr>
          <w:rFonts w:hint="eastAsia"/>
        </w:rPr>
        <w:t>使用场景：判断用户传入的参数个数，决定是否让他使用脚本。</w:t>
      </w:r>
    </w:p>
    <w:p w:rsidR="00A74063" w:rsidRDefault="000B7904">
      <w:pPr>
        <w:pStyle w:val="af4"/>
      </w:pPr>
      <w:r>
        <w:t>[root@</w:t>
      </w:r>
      <w:r>
        <w:t xml:space="preserve">oldboy-01-nb ~]# cat /server/scripts/jisuan.sh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a=$1</w:t>
      </w:r>
    </w:p>
    <w:p w:rsidR="00A74063" w:rsidRDefault="000B7904">
      <w:pPr>
        <w:pStyle w:val="af4"/>
      </w:pPr>
      <w:r>
        <w:t>b=$2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echo $((a+b))</w:t>
      </w:r>
    </w:p>
    <w:p w:rsidR="00A74063" w:rsidRDefault="000B7904">
      <w:pPr>
        <w:pStyle w:val="af4"/>
      </w:pPr>
      <w:r>
        <w:t>echo $#</w:t>
      </w:r>
    </w:p>
    <w:p w:rsidR="00A74063" w:rsidRDefault="000B7904">
      <w:pPr>
        <w:pStyle w:val="af4"/>
      </w:pPr>
      <w:r>
        <w:t>[root@oldboy-01-nb ~]# sh /server/scripts/jisuan.sh 2 3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af4"/>
      </w:pPr>
      <w:r>
        <w:t>2               ###</w:t>
      </w:r>
      <w:r>
        <w:t>参数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$* </w:t>
      </w:r>
    </w:p>
    <w:p w:rsidR="00A74063" w:rsidRDefault="000B7904">
      <w:pPr>
        <w:pStyle w:val="af4"/>
      </w:pP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的所有传参的参数，不加引号同</w:t>
      </w:r>
      <w:r>
        <w:rPr>
          <w:rFonts w:hint="eastAsia"/>
        </w:rPr>
        <w:t>$@;</w:t>
      </w:r>
      <w:r>
        <w:rPr>
          <w:rFonts w:hint="eastAsia"/>
        </w:rPr>
        <w:t>如果给</w:t>
      </w:r>
      <w:r>
        <w:rPr>
          <w:rFonts w:hint="eastAsia"/>
        </w:rPr>
        <w:t>$*</w:t>
      </w:r>
      <w:r>
        <w:rPr>
          <w:rFonts w:hint="eastAsia"/>
        </w:rPr>
        <w:t>加上双引号，例如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$*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则表示将所有的参数视为单个字符串，相当于“</w:t>
      </w:r>
      <w:r>
        <w:rPr>
          <w:rFonts w:hint="eastAsia"/>
        </w:rPr>
        <w:t>$1$2$3</w:t>
      </w:r>
      <w:r>
        <w:rPr>
          <w:rFonts w:hint="eastAsia"/>
        </w:rPr>
        <w:t>”</w:t>
      </w:r>
    </w:p>
    <w:p w:rsidR="00A74063" w:rsidRDefault="00A74063"/>
    <w:p w:rsidR="00A74063" w:rsidRDefault="000B7904">
      <w:pPr>
        <w:pStyle w:val="3"/>
        <w:spacing w:before="163" w:after="163"/>
      </w:pPr>
      <w:r>
        <w:rPr>
          <w:rFonts w:hint="eastAsia"/>
        </w:rPr>
        <w:t>$@</w:t>
      </w:r>
    </w:p>
    <w:p w:rsidR="00A74063" w:rsidRDefault="000B7904">
      <w:pPr>
        <w:pStyle w:val="af4"/>
      </w:pP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的所有传参的参数，不加引号同</w:t>
      </w:r>
      <w:r>
        <w:rPr>
          <w:rFonts w:hint="eastAsia"/>
        </w:rPr>
        <w:t>$*;</w:t>
      </w:r>
      <w:r>
        <w:rPr>
          <w:rFonts w:hint="eastAsia"/>
        </w:rPr>
        <w:t>如果给</w:t>
      </w:r>
      <w:r>
        <w:rPr>
          <w:rFonts w:hint="eastAsia"/>
        </w:rPr>
        <w:t>$@</w:t>
      </w:r>
      <w:r>
        <w:rPr>
          <w:rFonts w:hint="eastAsia"/>
        </w:rPr>
        <w:t>加上双引号，例如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$@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则表示将所有参数视为</w:t>
      </w:r>
      <w:r>
        <w:rPr>
          <w:rFonts w:hint="eastAsia"/>
        </w:rPr>
        <w:lastRenderedPageBreak/>
        <w:t>不同的独立字符串，相当于“</w:t>
      </w:r>
      <w:r>
        <w:rPr>
          <w:rFonts w:hint="eastAsia"/>
        </w:rPr>
        <w:t>$1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$2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$3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“……”，这是将参数传递给其他程序的最佳方式，因为他会保留所有内嵌在每个参数里的任何空白。</w:t>
      </w:r>
    </w:p>
    <w:p w:rsidR="00A74063" w:rsidRDefault="000B7904">
      <w:r>
        <w:rPr>
          <w:rFonts w:hint="eastAsia"/>
        </w:rPr>
        <w:t>当“</w:t>
      </w:r>
      <w:r>
        <w:rPr>
          <w:rFonts w:hint="eastAsia"/>
        </w:rPr>
        <w:t>$*</w:t>
      </w:r>
      <w:r>
        <w:rPr>
          <w:rFonts w:hint="eastAsia"/>
        </w:rPr>
        <w:t>”和“</w:t>
      </w:r>
      <w:r>
        <w:rPr>
          <w:rFonts w:hint="eastAsia"/>
        </w:rPr>
        <w:t>$@</w:t>
      </w:r>
      <w:r>
        <w:rPr>
          <w:rFonts w:hint="eastAsia"/>
        </w:rPr>
        <w:t>”都加双引号时，两者有区别，都不加双引号时，两者无区别。</w:t>
      </w:r>
    </w:p>
    <w:p w:rsidR="00A74063" w:rsidRDefault="000B7904">
      <w:r>
        <w:rPr>
          <w:rFonts w:hint="eastAsia"/>
        </w:rPr>
        <w:t>常用</w:t>
      </w:r>
      <w:r>
        <w:rPr>
          <w:rFonts w:hint="eastAsia"/>
        </w:rPr>
        <w:t>"$@"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$?   </w:t>
      </w:r>
      <w:r>
        <w:rPr>
          <w:rFonts w:hint="eastAsia"/>
        </w:rPr>
        <w:t>显示上一个是否执行成功</w:t>
      </w:r>
    </w:p>
    <w:p w:rsidR="00A74063" w:rsidRDefault="000B7904">
      <w:r>
        <w:rPr>
          <w:rFonts w:hint="eastAsia"/>
        </w:rPr>
        <w:t>如果命令执行成功</w:t>
      </w:r>
      <w:r>
        <w:rPr>
          <w:rFonts w:hint="eastAsia"/>
        </w:rPr>
        <w:t xml:space="preserve"> </w:t>
      </w:r>
      <w:r>
        <w:rPr>
          <w:rFonts w:hint="eastAsia"/>
        </w:rPr>
        <w:t>会显示</w:t>
      </w:r>
      <w:r>
        <w:rPr>
          <w:rFonts w:hint="eastAsia"/>
        </w:rPr>
        <w:t xml:space="preserve">0   </w:t>
      </w:r>
      <w:r>
        <w:rPr>
          <w:rFonts w:hint="eastAsia"/>
        </w:rPr>
        <w:t>如果命令执行失败，则会显示不是</w:t>
      </w:r>
      <w:r>
        <w:rPr>
          <w:rFonts w:hint="eastAsia"/>
        </w:rPr>
        <w:t>0</w:t>
      </w:r>
    </w:p>
    <w:p w:rsidR="00A74063" w:rsidRDefault="000B7904">
      <w:r>
        <w:rPr>
          <w:rFonts w:hint="eastAsia"/>
        </w:rPr>
        <w:t xml:space="preserve">##########                 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，成功了</w:t>
      </w:r>
      <w:r>
        <w:rPr>
          <w:rFonts w:hint="eastAsia"/>
        </w:rPr>
        <w:t xml:space="preserve">   </w:t>
      </w:r>
      <w:r>
        <w:rPr>
          <w:rFonts w:hint="eastAsia"/>
        </w:rPr>
        <w:t>如果不是</w:t>
      </w:r>
      <w:r>
        <w:rPr>
          <w:rFonts w:hint="eastAsia"/>
        </w:rPr>
        <w:t>0</w:t>
      </w:r>
      <w:r>
        <w:rPr>
          <w:rFonts w:hint="eastAsia"/>
        </w:rPr>
        <w:t>就失败了。</w:t>
      </w:r>
    </w:p>
    <w:p w:rsidR="00A74063" w:rsidRDefault="000B7904">
      <w:pPr>
        <w:pStyle w:val="af4"/>
      </w:pPr>
      <w:r>
        <w:t>[root@oldboy-01-nb ~]# echo 233</w:t>
      </w:r>
    </w:p>
    <w:p w:rsidR="00A74063" w:rsidRDefault="000B7904">
      <w:pPr>
        <w:pStyle w:val="af4"/>
      </w:pPr>
      <w:r>
        <w:t>233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[root@oldboy-01-nb ~]# cho 344</w:t>
      </w:r>
    </w:p>
    <w:p w:rsidR="00A74063" w:rsidRDefault="000B7904">
      <w:pPr>
        <w:pStyle w:val="af4"/>
      </w:pPr>
      <w:r>
        <w:t>-bash: cho: command not found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127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$1  $2  $</w:t>
      </w:r>
      <w:r>
        <w:rPr>
          <w:rFonts w:hint="eastAsia"/>
        </w:rPr>
        <w:t>数字，</w:t>
      </w:r>
      <w:r>
        <w:t>是脚本与命令行桥梁，</w:t>
      </w:r>
      <w:r>
        <w:rPr>
          <w:rFonts w:hint="eastAsia"/>
        </w:rPr>
        <w:t>把命令</w:t>
      </w:r>
      <w:r>
        <w:t>的内容传入到</w:t>
      </w:r>
      <w:r>
        <w:rPr>
          <w:rFonts w:hint="eastAsia"/>
        </w:rPr>
        <w:t>脚本</w:t>
      </w:r>
      <w:r>
        <w:rPr>
          <w:rFonts w:hint="eastAsia"/>
        </w:rPr>
        <w:t xml:space="preserve">  $1</w:t>
      </w:r>
      <w:r>
        <w:rPr>
          <w:rFonts w:hint="eastAsia"/>
        </w:rPr>
        <w:t>第一个</w:t>
      </w:r>
      <w:r>
        <w:t>参数，</w:t>
      </w:r>
      <w:r>
        <w:rPr>
          <w:rFonts w:hint="eastAsia"/>
        </w:rPr>
        <w:t>$2</w:t>
      </w:r>
      <w:r>
        <w:rPr>
          <w:rFonts w:hint="eastAsia"/>
        </w:rPr>
        <w:t>第二</w:t>
      </w:r>
      <w:r>
        <w:t>个参数</w:t>
      </w:r>
    </w:p>
    <w:p w:rsidR="00A74063" w:rsidRDefault="000B7904">
      <w:pPr>
        <w:pStyle w:val="4"/>
      </w:pPr>
      <w:r>
        <w:rPr>
          <w:rFonts w:hint="eastAsia"/>
        </w:rPr>
        <w:t>使用变量省事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</w:p>
    <w:p w:rsidR="00A74063" w:rsidRDefault="000B7904">
      <w:pPr>
        <w:pStyle w:val="af4"/>
      </w:pPr>
      <w:r>
        <w:t>[root@ol</w:t>
      </w:r>
      <w:r>
        <w:t>dboy-01-nb ~]# vim /server/scripts/jisuan.sh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 xml:space="preserve">a=$1         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第一个参数</w:t>
      </w:r>
    </w:p>
    <w:p w:rsidR="00A74063" w:rsidRDefault="000B7904">
      <w:pPr>
        <w:pStyle w:val="af4"/>
      </w:pPr>
      <w:r>
        <w:t xml:space="preserve">b=$2             </w:t>
      </w:r>
      <w:r>
        <w:rPr>
          <w:rFonts w:hint="eastAsia"/>
        </w:rPr>
        <w:t>变量</w:t>
      </w:r>
      <w:r>
        <w:rPr>
          <w:rFonts w:hint="eastAsia"/>
        </w:rPr>
        <w:t>b</w:t>
      </w:r>
      <w:r>
        <w:t>=</w:t>
      </w:r>
      <w:r>
        <w:t>第二个参数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echo $((a+b))</w:t>
      </w:r>
    </w:p>
    <w:p w:rsidR="00A74063" w:rsidRDefault="000B7904">
      <w:pPr>
        <w:pStyle w:val="af4"/>
      </w:pPr>
      <w:r>
        <w:t xml:space="preserve">[root@oldboy-01-nb ~]# sh /server/scripts/jisuan.sh 3 4  </w:t>
      </w:r>
      <w:r>
        <w:rPr>
          <w:rFonts w:hint="eastAsia"/>
        </w:rPr>
        <w:t>###</w:t>
      </w:r>
      <w:r>
        <w:rPr>
          <w:rFonts w:hint="eastAsia"/>
        </w:rPr>
        <w:t>必须是数字</w:t>
      </w:r>
      <w:r>
        <w:t xml:space="preserve"> </w:t>
      </w:r>
    </w:p>
    <w:p w:rsidR="00A74063" w:rsidRDefault="000B7904">
      <w:pPr>
        <w:pStyle w:val="af4"/>
      </w:pPr>
      <w:r>
        <w:t>7</w:t>
      </w:r>
    </w:p>
    <w:p w:rsidR="00A74063" w:rsidRDefault="000B7904">
      <w:pPr>
        <w:pStyle w:val="af4"/>
      </w:pPr>
      <w:r>
        <w:t xml:space="preserve">[root@oldboy-01-nb ~]# sh /server/scripts/jisuan.sh 20 50 </w:t>
      </w:r>
    </w:p>
    <w:p w:rsidR="00A74063" w:rsidRDefault="000B7904">
      <w:pPr>
        <w:pStyle w:val="af4"/>
      </w:pPr>
      <w:r>
        <w:t>70</w:t>
      </w:r>
    </w:p>
    <w:p w:rsidR="00A74063" w:rsidRDefault="000B7904">
      <w:r>
        <w:rPr>
          <w:noProof/>
        </w:rPr>
        <w:lastRenderedPageBreak/>
        <w:drawing>
          <wp:inline distT="0" distB="0" distL="0" distR="0">
            <wp:extent cx="6324600" cy="2552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84" cy="2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63" w:rsidRDefault="000B7904">
      <w:pPr>
        <w:pStyle w:val="4"/>
      </w:pPr>
      <w:r>
        <w:rPr>
          <w:rFonts w:hint="eastAsia"/>
        </w:rPr>
        <w:t>要求：给</w:t>
      </w:r>
      <w:r>
        <w:rPr>
          <w:rFonts w:hint="eastAsia"/>
        </w:rPr>
        <w:t>cal2.sh</w:t>
      </w:r>
      <w:r>
        <w:rPr>
          <w:rFonts w:hint="eastAsia"/>
        </w:rPr>
        <w:t>脚本传入三个参数</w:t>
      </w:r>
      <w:r>
        <w:rPr>
          <w:rFonts w:hint="eastAsia"/>
        </w:rPr>
        <w:t xml:space="preserve"> </w:t>
      </w:r>
      <w:r>
        <w:rPr>
          <w:rFonts w:hint="eastAsia"/>
        </w:rPr>
        <w:t>，显示三个参数相乘的结果</w:t>
      </w:r>
      <w:r>
        <w:rPr>
          <w:rFonts w:hint="eastAsia"/>
        </w:rPr>
        <w:t xml:space="preserve"> </w:t>
      </w:r>
    </w:p>
    <w:p w:rsidR="00A74063" w:rsidRDefault="000B7904">
      <w:r>
        <w:t>#sh /server/scripts/cal2.sh 10 20 30</w:t>
      </w:r>
    </w:p>
    <w:p w:rsidR="00A74063" w:rsidRDefault="000B7904">
      <w:pPr>
        <w:pStyle w:val="af4"/>
      </w:pPr>
      <w:r>
        <w:t xml:space="preserve">[root@oldboy-01-nb ~]# vim /server/scripts/ca12.sh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a=$1</w:t>
      </w:r>
    </w:p>
    <w:p w:rsidR="00A74063" w:rsidRDefault="000B7904">
      <w:pPr>
        <w:pStyle w:val="af4"/>
      </w:pPr>
      <w:r>
        <w:t>b=$2</w:t>
      </w:r>
    </w:p>
    <w:p w:rsidR="00A74063" w:rsidRDefault="000B7904">
      <w:pPr>
        <w:pStyle w:val="af4"/>
      </w:pPr>
      <w:r>
        <w:t>c=$3</w:t>
      </w:r>
    </w:p>
    <w:p w:rsidR="00A74063" w:rsidRDefault="000B7904">
      <w:pPr>
        <w:pStyle w:val="af4"/>
      </w:pPr>
      <w:r>
        <w:t>echo $((a*b*c))</w:t>
      </w:r>
    </w:p>
    <w:p w:rsidR="00A74063" w:rsidRDefault="000B7904">
      <w:pPr>
        <w:pStyle w:val="af4"/>
      </w:pPr>
      <w:r>
        <w:t>[root@oldboy-01-nb ~]# sh /server/scripts/ca12.sh 2 3 5</w:t>
      </w:r>
    </w:p>
    <w:p w:rsidR="00A74063" w:rsidRDefault="000B7904">
      <w:pPr>
        <w:pStyle w:val="af4"/>
      </w:pPr>
      <w:r>
        <w:t>30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$?   </w:t>
      </w:r>
      <w:r>
        <w:rPr>
          <w:rFonts w:hint="eastAsia"/>
        </w:rPr>
        <w:t>显示上一个是否执行成功</w:t>
      </w:r>
    </w:p>
    <w:p w:rsidR="00A74063" w:rsidRDefault="000B7904">
      <w:r>
        <w:rPr>
          <w:rFonts w:hint="eastAsia"/>
        </w:rPr>
        <w:t>如果命令执行成功</w:t>
      </w:r>
      <w:r>
        <w:rPr>
          <w:rFonts w:hint="eastAsia"/>
        </w:rPr>
        <w:t xml:space="preserve"> </w:t>
      </w:r>
      <w:r>
        <w:rPr>
          <w:rFonts w:hint="eastAsia"/>
        </w:rPr>
        <w:t>会显示</w:t>
      </w:r>
      <w:r>
        <w:rPr>
          <w:rFonts w:hint="eastAsia"/>
        </w:rPr>
        <w:t xml:space="preserve">0   </w:t>
      </w:r>
      <w:r>
        <w:rPr>
          <w:rFonts w:hint="eastAsia"/>
        </w:rPr>
        <w:t>如果命令执行失败，则会显示不是</w:t>
      </w:r>
      <w:r>
        <w:rPr>
          <w:rFonts w:hint="eastAsia"/>
        </w:rPr>
        <w:t>0</w:t>
      </w:r>
    </w:p>
    <w:p w:rsidR="00A74063" w:rsidRDefault="000B7904">
      <w:r>
        <w:rPr>
          <w:rFonts w:hint="eastAsia"/>
        </w:rPr>
        <w:t xml:space="preserve">##########                 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，成功了</w:t>
      </w:r>
      <w:r>
        <w:rPr>
          <w:rFonts w:hint="eastAsia"/>
        </w:rPr>
        <w:t xml:space="preserve">   </w:t>
      </w:r>
      <w:r>
        <w:rPr>
          <w:rFonts w:hint="eastAsia"/>
        </w:rPr>
        <w:t>如果不是</w:t>
      </w:r>
      <w:r>
        <w:rPr>
          <w:rFonts w:hint="eastAsia"/>
        </w:rPr>
        <w:t>0</w:t>
      </w:r>
      <w:r>
        <w:rPr>
          <w:rFonts w:hint="eastAsia"/>
        </w:rPr>
        <w:t>就失败了。</w:t>
      </w:r>
    </w:p>
    <w:p w:rsidR="00A74063" w:rsidRDefault="000B7904">
      <w:pPr>
        <w:pStyle w:val="af4"/>
      </w:pPr>
      <w:r>
        <w:t>[root@oldboy-01-nb ~]# echo 233</w:t>
      </w:r>
    </w:p>
    <w:p w:rsidR="00A74063" w:rsidRDefault="000B7904">
      <w:pPr>
        <w:pStyle w:val="af4"/>
      </w:pPr>
      <w:r>
        <w:t>233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[root@oldboy-01-nb ~]# cho 344</w:t>
      </w:r>
    </w:p>
    <w:p w:rsidR="00A74063" w:rsidRDefault="000B7904">
      <w:pPr>
        <w:pStyle w:val="af4"/>
      </w:pPr>
      <w:r>
        <w:t>-bash: cho: command not found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127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lastRenderedPageBreak/>
        <w:t>定义变量的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直接赋值</w:t>
      </w:r>
      <w:r>
        <w:rPr>
          <w:rFonts w:hint="eastAsia"/>
        </w:rPr>
        <w:t>(</w:t>
      </w:r>
      <w:r>
        <w:rPr>
          <w:rFonts w:hint="eastAsia"/>
        </w:rPr>
        <w:t>直观，但是死板，需要改变时必须编辑脚本文件</w:t>
      </w:r>
      <w:r>
        <w:rPr>
          <w:rFonts w:hint="eastAsia"/>
        </w:rPr>
        <w:t>)</w:t>
      </w:r>
    </w:p>
    <w:p w:rsidR="00A74063" w:rsidRDefault="000B7904">
      <w:pPr>
        <w:pStyle w:val="af4"/>
      </w:pPr>
      <w:r>
        <w:t>x=1</w:t>
      </w:r>
    </w:p>
    <w:p w:rsidR="00A74063" w:rsidRDefault="000B7904">
      <w:pPr>
        <w:pStyle w:val="af4"/>
      </w:pPr>
      <w:r>
        <w:t>dir=/etc/</w:t>
      </w:r>
    </w:p>
    <w:p w:rsidR="00A74063" w:rsidRDefault="000B7904">
      <w:pPr>
        <w:pStyle w:val="af4"/>
      </w:pPr>
      <w:r>
        <w:t>file=/etc/hosts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传参（传递参数，借助位置变量）</w:t>
      </w:r>
    </w:p>
    <w:p w:rsidR="00A74063" w:rsidRDefault="000B7904">
      <w:pPr>
        <w:pStyle w:val="af4"/>
      </w:pPr>
      <w:r>
        <w:rPr>
          <w:rFonts w:hint="eastAsia"/>
        </w:rPr>
        <w:t>好处：灵活，脚本无需变动，但是通过传入参数的变化实现不同的结果</w:t>
      </w:r>
    </w:p>
    <w:p w:rsidR="00A74063" w:rsidRDefault="000B7904">
      <w:pPr>
        <w:pStyle w:val="3"/>
        <w:spacing w:before="163" w:after="163"/>
        <w:rPr>
          <w:highlight w:val="red"/>
        </w:rPr>
      </w:pPr>
      <w:r>
        <w:rPr>
          <w:rFonts w:hint="eastAsia"/>
          <w:highlight w:val="red"/>
        </w:rPr>
        <w:t>交互式设置变量（使用</w:t>
      </w:r>
      <w:r>
        <w:rPr>
          <w:rFonts w:hint="eastAsia"/>
          <w:highlight w:val="red"/>
        </w:rPr>
        <w:t>read</w:t>
      </w:r>
      <w:r>
        <w:rPr>
          <w:rFonts w:hint="eastAsia"/>
          <w:highlight w:val="red"/>
        </w:rPr>
        <w:t>命令实现）</w:t>
      </w:r>
    </w:p>
    <w:p w:rsidR="00A74063" w:rsidRDefault="000B7904">
      <w:pPr>
        <w:pStyle w:val="af4"/>
      </w:pPr>
      <w:r>
        <w:t>read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-p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添加提示语句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-t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设置超时时间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-s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关闭回显（返回显示）</w:t>
      </w:r>
    </w:p>
    <w:p w:rsidR="00A74063" w:rsidRDefault="000B7904">
      <w:pPr>
        <w:pStyle w:val="4"/>
      </w:pPr>
      <w:r>
        <w:t>练习</w:t>
      </w:r>
    </w:p>
    <w:p w:rsidR="00A74063" w:rsidRDefault="000B7904">
      <w:pPr>
        <w:pStyle w:val="af4"/>
      </w:pPr>
      <w:r>
        <w:rPr>
          <w:rFonts w:hint="eastAsia"/>
        </w:rPr>
        <w:t>#read -t 10 -p "</w:t>
      </w:r>
      <w:r>
        <w:rPr>
          <w:rFonts w:hint="eastAsia"/>
        </w:rPr>
        <w:t>请输入密码：</w:t>
      </w:r>
      <w:r>
        <w:rPr>
          <w:rFonts w:hint="eastAsia"/>
        </w:rPr>
        <w:t>" oldboy</w:t>
      </w:r>
    </w:p>
    <w:p w:rsidR="00A74063" w:rsidRDefault="000B7904">
      <w:pPr>
        <w:pStyle w:val="af4"/>
      </w:pPr>
      <w:r>
        <w:rPr>
          <w:rFonts w:hint="eastAsia"/>
        </w:rPr>
        <w:t>read -s -p "</w:t>
      </w:r>
      <w:r>
        <w:rPr>
          <w:rFonts w:hint="eastAsia"/>
        </w:rPr>
        <w:t>请输入密码：</w:t>
      </w:r>
      <w:r>
        <w:rPr>
          <w:rFonts w:hint="eastAsia"/>
        </w:rPr>
        <w:t>" oldboy</w:t>
      </w:r>
    </w:p>
    <w:p w:rsidR="00A74063" w:rsidRDefault="000B7904">
      <w:pPr>
        <w:pStyle w:val="af4"/>
      </w:pPr>
      <w:r>
        <w:t>echo</w:t>
      </w:r>
    </w:p>
    <w:p w:rsidR="00A74063" w:rsidRDefault="000B7904">
      <w:pPr>
        <w:pStyle w:val="af4"/>
      </w:pPr>
      <w:r>
        <w:t>echo $oldboy</w:t>
      </w:r>
    </w:p>
    <w:p w:rsidR="00A74063" w:rsidRDefault="000B7904">
      <w:pPr>
        <w:pStyle w:val="4"/>
      </w:pPr>
      <w:r>
        <w:rPr>
          <w:rFonts w:hint="eastAsia"/>
        </w:rPr>
        <w:t>练习题</w:t>
      </w:r>
    </w:p>
    <w:p w:rsidR="00A74063" w:rsidRDefault="000B7904">
      <w:r>
        <w:rPr>
          <w:rFonts w:hint="eastAsia"/>
        </w:rPr>
        <w:t>执行脚本后显示</w:t>
      </w:r>
    </w:p>
    <w:p w:rsidR="00A74063" w:rsidRDefault="000B7904">
      <w:r>
        <w:rPr>
          <w:rFonts w:hint="eastAsia"/>
        </w:rPr>
        <w:t>请输入你的银行卡账号：</w:t>
      </w:r>
    </w:p>
    <w:p w:rsidR="00A74063" w:rsidRDefault="000B7904">
      <w:r>
        <w:rPr>
          <w:rFonts w:hint="eastAsia"/>
        </w:rPr>
        <w:t>请输入你的密码：</w:t>
      </w:r>
    </w:p>
    <w:p w:rsidR="00A74063" w:rsidRDefault="000B7904">
      <w:r>
        <w:rPr>
          <w:rFonts w:hint="eastAsia"/>
        </w:rPr>
        <w:t>你的卡号为：</w:t>
      </w:r>
      <w:r>
        <w:rPr>
          <w:rFonts w:hint="eastAsia"/>
        </w:rPr>
        <w:t xml:space="preserve"> </w:t>
      </w:r>
    </w:p>
    <w:p w:rsidR="00A74063" w:rsidRDefault="000B7904">
      <w:r>
        <w:rPr>
          <w:rFonts w:hint="eastAsia"/>
        </w:rPr>
        <w:t>密码为：</w:t>
      </w:r>
    </w:p>
    <w:p w:rsidR="00A74063" w:rsidRDefault="000B7904">
      <w:pPr>
        <w:pStyle w:val="af4"/>
      </w:pPr>
      <w:r>
        <w:t xml:space="preserve">[root@centos7 scripts]# sh ceshi.sh </w:t>
      </w:r>
    </w:p>
    <w:p w:rsidR="00A74063" w:rsidRDefault="000B7904">
      <w:pPr>
        <w:pStyle w:val="af4"/>
      </w:pPr>
      <w:r>
        <w:rPr>
          <w:rFonts w:hint="eastAsia"/>
        </w:rPr>
        <w:t>请输入银行卡账号</w:t>
      </w:r>
      <w:r>
        <w:rPr>
          <w:rFonts w:hint="eastAsia"/>
        </w:rPr>
        <w:t>:12345</w:t>
      </w:r>
    </w:p>
    <w:p w:rsidR="00A74063" w:rsidRDefault="000B7904">
      <w:pPr>
        <w:pStyle w:val="af4"/>
      </w:pPr>
      <w:r>
        <w:rPr>
          <w:rFonts w:hint="eastAsia"/>
        </w:rPr>
        <w:t>请输入你的密码：</w:t>
      </w:r>
    </w:p>
    <w:p w:rsidR="00A74063" w:rsidRDefault="000B7904">
      <w:pPr>
        <w:pStyle w:val="af4"/>
      </w:pPr>
      <w:r>
        <w:rPr>
          <w:rFonts w:hint="eastAsia"/>
        </w:rPr>
        <w:t>你的卡号为</w:t>
      </w:r>
      <w:r>
        <w:rPr>
          <w:rFonts w:hint="eastAsia"/>
        </w:rPr>
        <w:t>:12345</w:t>
      </w:r>
    </w:p>
    <w:p w:rsidR="00A74063" w:rsidRDefault="000B7904">
      <w:pPr>
        <w:pStyle w:val="af4"/>
      </w:pPr>
      <w:r>
        <w:rPr>
          <w:rFonts w:hint="eastAsia"/>
        </w:rPr>
        <w:t>你的密码为</w:t>
      </w:r>
      <w:r>
        <w:rPr>
          <w:rFonts w:hint="eastAsia"/>
        </w:rPr>
        <w:t>: 123</w:t>
      </w:r>
    </w:p>
    <w:p w:rsidR="00A74063" w:rsidRDefault="000B7904">
      <w:r>
        <w:rPr>
          <w:rFonts w:hint="eastAsia"/>
          <w:highlight w:val="red"/>
        </w:rPr>
        <w:t>查看脚本内容</w:t>
      </w:r>
    </w:p>
    <w:p w:rsidR="00A74063" w:rsidRDefault="000B7904">
      <w:pPr>
        <w:pStyle w:val="af4"/>
      </w:pPr>
      <w:r>
        <w:t xml:space="preserve">[root@centos7 scripts]# cat ceshi.sh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lastRenderedPageBreak/>
        <w:t># File Na</w:t>
      </w:r>
      <w:r>
        <w:t>me: ceshi.sh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yyc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2017-10-27 09:25:04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rPr>
          <w:rFonts w:hint="eastAsia"/>
        </w:rPr>
        <w:t>read  -p "</w:t>
      </w:r>
      <w:r>
        <w:rPr>
          <w:rFonts w:hint="eastAsia"/>
        </w:rPr>
        <w:t>请输入银行卡账号</w:t>
      </w:r>
      <w:r>
        <w:rPr>
          <w:rFonts w:hint="eastAsia"/>
        </w:rPr>
        <w:t>:" oldboy</w:t>
      </w:r>
    </w:p>
    <w:p w:rsidR="00A74063" w:rsidRDefault="000B7904">
      <w:pPr>
        <w:pStyle w:val="af4"/>
      </w:pPr>
      <w:r>
        <w:rPr>
          <w:rFonts w:hint="eastAsia"/>
        </w:rPr>
        <w:t>read -s -p "</w:t>
      </w:r>
      <w:r>
        <w:rPr>
          <w:rFonts w:hint="eastAsia"/>
        </w:rPr>
        <w:t>请输入你的密码：</w:t>
      </w:r>
      <w:r>
        <w:rPr>
          <w:rFonts w:hint="eastAsia"/>
        </w:rPr>
        <w:t>" old</w:t>
      </w:r>
    </w:p>
    <w:p w:rsidR="00A74063" w:rsidRDefault="000B7904">
      <w:pPr>
        <w:pStyle w:val="af4"/>
      </w:pPr>
      <w:r>
        <w:t>echo</w:t>
      </w:r>
    </w:p>
    <w:p w:rsidR="00A74063" w:rsidRDefault="000B7904">
      <w:pPr>
        <w:pStyle w:val="af4"/>
      </w:pPr>
      <w:r>
        <w:rPr>
          <w:rFonts w:hint="eastAsia"/>
        </w:rPr>
        <w:t xml:space="preserve">echo </w:t>
      </w:r>
      <w:r>
        <w:rPr>
          <w:rFonts w:hint="eastAsia"/>
        </w:rPr>
        <w:t>你的卡号为</w:t>
      </w:r>
      <w:r>
        <w:rPr>
          <w:rFonts w:hint="eastAsia"/>
        </w:rPr>
        <w:t>:$oldboy</w:t>
      </w:r>
    </w:p>
    <w:p w:rsidR="00A74063" w:rsidRDefault="000B7904">
      <w:pPr>
        <w:pStyle w:val="af4"/>
      </w:pPr>
      <w:r>
        <w:rPr>
          <w:rFonts w:hint="eastAsia"/>
        </w:rPr>
        <w:t xml:space="preserve">echo </w:t>
      </w:r>
      <w:r>
        <w:rPr>
          <w:rFonts w:hint="eastAsia"/>
        </w:rPr>
        <w:t>你的密码为</w:t>
      </w:r>
      <w:r>
        <w:rPr>
          <w:rFonts w:hint="eastAsia"/>
        </w:rPr>
        <w:t>: $old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变量的子串（了解）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${#a} </w:t>
      </w:r>
      <w:r>
        <w:rPr>
          <w:rFonts w:hint="eastAsia"/>
        </w:rPr>
        <w:t>获取变量值的长度。</w:t>
      </w:r>
    </w:p>
    <w:p w:rsidR="00A74063" w:rsidRDefault="000B7904">
      <w:pPr>
        <w:pStyle w:val="4"/>
      </w:pPr>
      <w:r>
        <w:rPr>
          <w:rFonts w:hint="eastAsia"/>
        </w:rPr>
        <w:t>w</w:t>
      </w:r>
      <w:r>
        <w:t>c</w:t>
      </w:r>
      <w:r>
        <w:t>统计个数</w:t>
      </w:r>
    </w:p>
    <w:p w:rsidR="00A74063" w:rsidRDefault="000B7904">
      <w:pPr>
        <w:pStyle w:val="af4"/>
      </w:pPr>
      <w:r>
        <w:t>[root@oldboyedu scripts]# a=`uuidgen`</w:t>
      </w:r>
    </w:p>
    <w:p w:rsidR="00A74063" w:rsidRDefault="000B7904">
      <w:pPr>
        <w:pStyle w:val="af4"/>
      </w:pPr>
      <w:r>
        <w:t>[root@oldboyedu scripts]# echo $a|wc -L</w:t>
      </w:r>
    </w:p>
    <w:p w:rsidR="00A74063" w:rsidRDefault="000B7904">
      <w:pPr>
        <w:pStyle w:val="af4"/>
      </w:pPr>
      <w:r>
        <w:t>36</w:t>
      </w:r>
    </w:p>
    <w:p w:rsidR="00A74063" w:rsidRDefault="000B7904">
      <w:pPr>
        <w:pStyle w:val="af4"/>
      </w:pPr>
      <w:r>
        <w:t>[root@oldboyedu scripts]# time echo $a|wc -L</w:t>
      </w:r>
    </w:p>
    <w:p w:rsidR="00A74063" w:rsidRDefault="000B7904">
      <w:pPr>
        <w:pStyle w:val="af4"/>
      </w:pPr>
      <w:r>
        <w:t>36</w:t>
      </w:r>
    </w:p>
    <w:p w:rsidR="00A74063" w:rsidRDefault="000B7904">
      <w:pPr>
        <w:pStyle w:val="4"/>
      </w:pPr>
      <w:r>
        <w:rPr>
          <w:rFonts w:hint="eastAsia"/>
        </w:rPr>
        <w:t xml:space="preserve">${#a} </w:t>
      </w:r>
      <w:r>
        <w:rPr>
          <w:rFonts w:hint="eastAsia"/>
        </w:rPr>
        <w:t>获取变量值的长度</w:t>
      </w:r>
    </w:p>
    <w:p w:rsidR="00A74063" w:rsidRDefault="000B7904">
      <w:pPr>
        <w:pStyle w:val="af4"/>
      </w:pPr>
      <w:r>
        <w:t>[root@oldboyedu scripts]# echo $a</w:t>
      </w:r>
    </w:p>
    <w:p w:rsidR="00A74063" w:rsidRDefault="000B7904">
      <w:pPr>
        <w:pStyle w:val="af4"/>
      </w:pPr>
      <w:r>
        <w:t>3cd480cd-4480-</w:t>
      </w:r>
      <w:r>
        <w:t>4cbd-8d74-79d634ff4b2e</w:t>
      </w:r>
    </w:p>
    <w:p w:rsidR="00A74063" w:rsidRDefault="000B7904">
      <w:pPr>
        <w:pStyle w:val="af4"/>
      </w:pPr>
      <w:r>
        <w:t>[root@oldboyedu scripts]# echo ${a}</w:t>
      </w:r>
    </w:p>
    <w:p w:rsidR="00A74063" w:rsidRDefault="000B7904">
      <w:pPr>
        <w:pStyle w:val="af4"/>
      </w:pPr>
      <w:r>
        <w:t>3cd480cd-4480-4cbd-8d74-79d634ff4b2e</w:t>
      </w:r>
    </w:p>
    <w:p w:rsidR="00A74063" w:rsidRDefault="000B7904">
      <w:pPr>
        <w:pStyle w:val="af4"/>
      </w:pPr>
      <w:r>
        <w:t>[root@oldboyedu scripts]# echo ${#a}</w:t>
      </w:r>
    </w:p>
    <w:p w:rsidR="00A74063" w:rsidRDefault="000B7904">
      <w:pPr>
        <w:pStyle w:val="af4"/>
      </w:pPr>
      <w:r>
        <w:t>36</w:t>
      </w:r>
    </w:p>
    <w:p w:rsidR="00A74063" w:rsidRDefault="000B7904">
      <w:pPr>
        <w:pStyle w:val="af4"/>
      </w:pPr>
      <w:r>
        <w:t>[root@oldboyedu scripts]# time echo ${#a}</w:t>
      </w:r>
    </w:p>
    <w:p w:rsidR="00A74063" w:rsidRDefault="000B7904">
      <w:pPr>
        <w:pStyle w:val="af4"/>
      </w:pPr>
      <w:r>
        <w:t>36</w:t>
      </w:r>
    </w:p>
    <w:p w:rsidR="00A74063" w:rsidRDefault="000B7904">
      <w:r>
        <w:rPr>
          <w:rFonts w:hint="eastAsia"/>
        </w:rPr>
        <w:t>查看命令执行速度</w:t>
      </w:r>
    </w:p>
    <w:p w:rsidR="00A74063" w:rsidRDefault="000B7904">
      <w:pPr>
        <w:pStyle w:val="af4"/>
      </w:pPr>
      <w:r>
        <w:t>real</w:t>
      </w:r>
      <w:r>
        <w:tab/>
        <w:t>0m0.000s</w:t>
      </w:r>
    </w:p>
    <w:p w:rsidR="00A74063" w:rsidRDefault="000B7904">
      <w:pPr>
        <w:pStyle w:val="af4"/>
      </w:pPr>
      <w:r>
        <w:t>user</w:t>
      </w:r>
      <w:r>
        <w:tab/>
        <w:t>0m0.000s</w:t>
      </w:r>
    </w:p>
    <w:p w:rsidR="00A74063" w:rsidRDefault="000B7904">
      <w:pPr>
        <w:pStyle w:val="af4"/>
      </w:pPr>
      <w:r>
        <w:t>sys</w:t>
      </w:r>
      <w:r>
        <w:tab/>
        <w:t>0m0.000s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lastRenderedPageBreak/>
        <w:t>数值计算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整数运算</w:t>
      </w:r>
    </w:p>
    <w:p w:rsidR="00A74063" w:rsidRDefault="000B7904">
      <w:pPr>
        <w:pStyle w:val="4"/>
      </w:pPr>
      <w:r>
        <w:rPr>
          <w:rFonts w:hint="eastAsia"/>
        </w:rPr>
        <w:t xml:space="preserve">$(()) </w:t>
      </w:r>
      <w:r>
        <w:rPr>
          <w:rFonts w:hint="eastAsia"/>
        </w:rPr>
        <w:t>计算</w:t>
      </w:r>
    </w:p>
    <w:p w:rsidR="00A74063" w:rsidRDefault="000B7904">
      <w:pPr>
        <w:pStyle w:val="af4"/>
      </w:pPr>
      <w:r>
        <w:t>[root@oldboyedu ~]# echo $((1+1*3/5%2-4))</w:t>
      </w:r>
    </w:p>
    <w:p w:rsidR="00A74063" w:rsidRDefault="000B7904">
      <w:pPr>
        <w:pStyle w:val="af4"/>
      </w:pPr>
      <w:r>
        <w:t>-3</w:t>
      </w:r>
    </w:p>
    <w:p w:rsidR="00A74063" w:rsidRDefault="000B7904">
      <w:pPr>
        <w:pStyle w:val="af4"/>
      </w:pPr>
      <w:r>
        <w:t>[root@oldboyedu ~]# ((a=1+2**3-4%3))</w:t>
      </w:r>
    </w:p>
    <w:p w:rsidR="00A74063" w:rsidRDefault="000B7904">
      <w:pPr>
        <w:pStyle w:val="af4"/>
      </w:pPr>
      <w:r>
        <w:t>[root@oldboyedu ~]# echo $a</w:t>
      </w:r>
    </w:p>
    <w:p w:rsidR="00A74063" w:rsidRDefault="000B7904">
      <w:pPr>
        <w:pStyle w:val="af4"/>
      </w:pPr>
      <w:r>
        <w:t>8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[root@oldboyedu ~]# b=$((1+2**3-4%3))</w:t>
      </w:r>
    </w:p>
    <w:p w:rsidR="00A74063" w:rsidRDefault="000B7904">
      <w:pPr>
        <w:pStyle w:val="af4"/>
      </w:pPr>
      <w:r>
        <w:t>[root@oldboyedu ~]# echo $b</w:t>
      </w:r>
    </w:p>
    <w:p w:rsidR="00A74063" w:rsidRDefault="000B7904">
      <w:pPr>
        <w:pStyle w:val="af4"/>
      </w:pPr>
      <w:r>
        <w:t>8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[root@oldboyedu ~]# echo $b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af4"/>
      </w:pPr>
      <w:r>
        <w:t>[root@oldboyedu ~]# echo $((a++))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af4"/>
      </w:pPr>
      <w:r>
        <w:t>[root@ol</w:t>
      </w:r>
      <w:r>
        <w:t>dboyedu ~]# echo $a</w:t>
      </w:r>
    </w:p>
    <w:p w:rsidR="00A74063" w:rsidRDefault="000B7904">
      <w:pPr>
        <w:pStyle w:val="af4"/>
      </w:pPr>
      <w:r>
        <w:t>9</w:t>
      </w:r>
    </w:p>
    <w:p w:rsidR="00A74063" w:rsidRDefault="000B7904">
      <w:pPr>
        <w:pStyle w:val="af4"/>
      </w:pPr>
      <w:r>
        <w:t>[root@oldboyedu ~]# echo $((a++))</w:t>
      </w:r>
    </w:p>
    <w:p w:rsidR="00A74063" w:rsidRDefault="000B7904">
      <w:pPr>
        <w:pStyle w:val="af4"/>
      </w:pPr>
      <w:r>
        <w:t>9</w:t>
      </w:r>
    </w:p>
    <w:p w:rsidR="00A74063" w:rsidRDefault="000B7904">
      <w:pPr>
        <w:pStyle w:val="af4"/>
      </w:pPr>
      <w:r>
        <w:t>[root@oldboyedu ~]# echo $a</w:t>
      </w:r>
    </w:p>
    <w:p w:rsidR="00A74063" w:rsidRDefault="000B7904">
      <w:pPr>
        <w:pStyle w:val="af4"/>
      </w:pPr>
      <w:r>
        <w:t>10</w:t>
      </w:r>
    </w:p>
    <w:p w:rsidR="00A74063" w:rsidRDefault="000B7904">
      <w:pPr>
        <w:pStyle w:val="af4"/>
      </w:pPr>
      <w:r>
        <w:t>[root@oldboyedu ~]# echo $((a--))</w:t>
      </w:r>
    </w:p>
    <w:p w:rsidR="00A74063" w:rsidRDefault="000B7904">
      <w:pPr>
        <w:pStyle w:val="af4"/>
      </w:pPr>
      <w:r>
        <w:t>10</w:t>
      </w:r>
    </w:p>
    <w:p w:rsidR="00A74063" w:rsidRDefault="000B7904">
      <w:pPr>
        <w:pStyle w:val="af4"/>
      </w:pPr>
      <w:r>
        <w:t>[root@oldboyedu ~]# echo $((a--))</w:t>
      </w:r>
    </w:p>
    <w:p w:rsidR="00A74063" w:rsidRDefault="000B7904">
      <w:pPr>
        <w:pStyle w:val="af4"/>
      </w:pPr>
      <w:r>
        <w:t>9</w:t>
      </w:r>
    </w:p>
    <w:p w:rsidR="00A74063" w:rsidRDefault="000B7904">
      <w:pPr>
        <w:pStyle w:val="af4"/>
      </w:pPr>
      <w:r>
        <w:t>[root@oldboyedu ~]# echo $((a--))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af4"/>
      </w:pPr>
      <w:r>
        <w:t>[root@oldboyedu ~]# echo $a</w:t>
      </w:r>
    </w:p>
    <w:p w:rsidR="00A74063" w:rsidRDefault="000B7904">
      <w:pPr>
        <w:pStyle w:val="af4"/>
      </w:pPr>
      <w:r>
        <w:t>7</w:t>
      </w:r>
    </w:p>
    <w:p w:rsidR="00A74063" w:rsidRDefault="000B7904">
      <w:pPr>
        <w:pStyle w:val="af4"/>
      </w:pPr>
      <w:r>
        <w:t xml:space="preserve">[root@oldboyedu ~]# echo </w:t>
      </w:r>
      <w:r>
        <w:t>$((++a))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4"/>
      </w:pPr>
      <w:r>
        <w:rPr>
          <w:rFonts w:hint="eastAsia"/>
        </w:rPr>
        <w:lastRenderedPageBreak/>
        <w:t xml:space="preserve">let </w:t>
      </w:r>
      <w:r>
        <w:rPr>
          <w:rFonts w:hint="eastAsia"/>
        </w:rPr>
        <w:t>（整数）</w:t>
      </w:r>
    </w:p>
    <w:p w:rsidR="00A74063" w:rsidRDefault="000B7904">
      <w:pPr>
        <w:pStyle w:val="af4"/>
      </w:pPr>
      <w:r>
        <w:t>[root@oldboyedu ~]# i=1</w:t>
      </w:r>
    </w:p>
    <w:p w:rsidR="00A74063" w:rsidRDefault="000B7904">
      <w:pPr>
        <w:pStyle w:val="af4"/>
      </w:pPr>
      <w:r>
        <w:t>[root@oldboyedu ~]# i=i+1</w:t>
      </w:r>
    </w:p>
    <w:p w:rsidR="00A74063" w:rsidRDefault="000B7904">
      <w:pPr>
        <w:pStyle w:val="af4"/>
      </w:pPr>
      <w:r>
        <w:t>[root@oldboyedu ~]# echo $i</w:t>
      </w:r>
    </w:p>
    <w:p w:rsidR="00A74063" w:rsidRDefault="000B7904">
      <w:pPr>
        <w:pStyle w:val="af4"/>
      </w:pPr>
      <w:r>
        <w:t>i+1</w:t>
      </w:r>
    </w:p>
    <w:p w:rsidR="00A74063" w:rsidRDefault="000B7904">
      <w:pPr>
        <w:pStyle w:val="af4"/>
      </w:pPr>
      <w:r>
        <w:t>[root@oldboyedu ~]# i=1</w:t>
      </w:r>
    </w:p>
    <w:p w:rsidR="00A74063" w:rsidRDefault="000B7904">
      <w:pPr>
        <w:pStyle w:val="af4"/>
      </w:pPr>
      <w:r>
        <w:t>[root@oldboyedu ~]# let i=i+1</w:t>
      </w:r>
    </w:p>
    <w:p w:rsidR="00A74063" w:rsidRDefault="000B7904">
      <w:pPr>
        <w:pStyle w:val="af4"/>
      </w:pPr>
      <w:r>
        <w:t>[root@oldboyedu ~]# echo $i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4"/>
      </w:pPr>
      <w:r>
        <w:rPr>
          <w:rFonts w:hint="eastAsia"/>
        </w:rPr>
        <w:t>expr</w:t>
      </w:r>
      <w:r>
        <w:rPr>
          <w:rFonts w:hint="eastAsia"/>
        </w:rPr>
        <w:t>（整数运算）</w:t>
      </w:r>
      <w:r>
        <w:rPr>
          <w:rFonts w:hint="eastAsia"/>
        </w:rPr>
        <w:t xml:space="preserve"> </w:t>
      </w:r>
      <w:r>
        <w:rPr>
          <w:rFonts w:hint="eastAsia"/>
        </w:rPr>
        <w:t>判断变量是否为整数</w:t>
      </w:r>
    </w:p>
    <w:p w:rsidR="00A74063" w:rsidRDefault="000B7904">
      <w:pPr>
        <w:pStyle w:val="af4"/>
      </w:pPr>
      <w:r>
        <w:t>[root@oldboyedu ~]# expr 1 + 1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 xml:space="preserve">[root@oldboyedu </w:t>
      </w:r>
      <w:r>
        <w:t>~]# expr 1 - 1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[root@oldboyedu ~]# expr 1 * 1</w:t>
      </w:r>
    </w:p>
    <w:p w:rsidR="00A74063" w:rsidRDefault="000B7904">
      <w:r>
        <w:rPr>
          <w:rFonts w:hint="eastAsia"/>
        </w:rPr>
        <w:t xml:space="preserve">expr: </w:t>
      </w:r>
      <w:r>
        <w:rPr>
          <w:rFonts w:hint="eastAsia"/>
        </w:rPr>
        <w:t>语法错误</w:t>
      </w:r>
    </w:p>
    <w:p w:rsidR="00A74063" w:rsidRDefault="000B7904">
      <w:pPr>
        <w:pStyle w:val="af4"/>
      </w:pPr>
      <w:r>
        <w:t>[root@oldboyedu ~]# expr 1 \* 1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[root@oldboyedu ~]# expr 1 / 1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[root@oldboyedu ~]# expr 1+1</w:t>
      </w:r>
    </w:p>
    <w:p w:rsidR="00A74063" w:rsidRDefault="000B7904">
      <w:pPr>
        <w:pStyle w:val="af4"/>
      </w:pPr>
      <w:r>
        <w:t>1+1</w:t>
      </w:r>
    </w:p>
    <w:p w:rsidR="00A74063" w:rsidRDefault="000B7904">
      <w:r>
        <w:rPr>
          <w:rFonts w:hint="eastAsia"/>
        </w:rPr>
        <w:t>判断变量是否为整数</w:t>
      </w:r>
    </w:p>
    <w:p w:rsidR="00A74063" w:rsidRDefault="000B7904">
      <w:pPr>
        <w:pStyle w:val="af4"/>
      </w:pPr>
      <w:r>
        <w:t>[root@oldboyedu ~]# expr 1 + a</w:t>
      </w:r>
    </w:p>
    <w:p w:rsidR="00A74063" w:rsidRDefault="000B7904">
      <w:pPr>
        <w:pStyle w:val="af4"/>
      </w:pPr>
      <w:r>
        <w:rPr>
          <w:rFonts w:hint="eastAsia"/>
        </w:rPr>
        <w:t xml:space="preserve">expr: </w:t>
      </w:r>
      <w:r>
        <w:rPr>
          <w:rFonts w:hint="eastAsia"/>
        </w:rPr>
        <w:t>非整数参数</w:t>
      </w:r>
    </w:p>
    <w:p w:rsidR="00A74063" w:rsidRDefault="000B7904">
      <w:pPr>
        <w:pStyle w:val="af4"/>
      </w:pPr>
      <w:r>
        <w:t>[root@oldboyedu ~]# echo $?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[root@oldboyedu ~]# expr 1 + 1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[root@oldboyedu ~]# echo $?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[root@oldboyedu ~]# expr a + a</w:t>
      </w:r>
    </w:p>
    <w:p w:rsidR="00A74063" w:rsidRDefault="000B7904">
      <w:pPr>
        <w:pStyle w:val="4"/>
      </w:pPr>
      <w:r>
        <w:t xml:space="preserve">$[] </w:t>
      </w:r>
      <w:r>
        <w:t>计算</w:t>
      </w:r>
    </w:p>
    <w:p w:rsidR="00A74063" w:rsidRDefault="000B7904">
      <w:pPr>
        <w:pStyle w:val="af4"/>
      </w:pPr>
      <w:r>
        <w:t>[root@oldboyedu ~]# echo $[1+1]</w:t>
      </w:r>
    </w:p>
    <w:p w:rsidR="00A74063" w:rsidRDefault="000B7904">
      <w:pPr>
        <w:pStyle w:val="af4"/>
      </w:pPr>
      <w:r>
        <w:lastRenderedPageBreak/>
        <w:t>2</w:t>
      </w:r>
    </w:p>
    <w:p w:rsidR="00A74063" w:rsidRDefault="000B7904">
      <w:pPr>
        <w:pStyle w:val="af4"/>
      </w:pPr>
      <w:r>
        <w:t>[root@oldboyedu ~]# echo $[1+3]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4"/>
      </w:pPr>
      <w:r>
        <w:t>bc</w:t>
      </w:r>
      <w:r>
        <w:t>计算</w:t>
      </w:r>
    </w:p>
    <w:p w:rsidR="00A74063" w:rsidRDefault="000B7904">
      <w:pPr>
        <w:pStyle w:val="af4"/>
      </w:pPr>
      <w:r>
        <w:t>[root@oldboyedu ~]# echo 1 + 1|bc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[root@oldboyedu ~]# echo 1+1|bc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[root@oldboyedu ~]# echo 1+1.1|bc</w:t>
      </w:r>
    </w:p>
    <w:p w:rsidR="00A74063" w:rsidRDefault="000B7904">
      <w:pPr>
        <w:pStyle w:val="af4"/>
      </w:pPr>
      <w:r>
        <w:t>2.1</w:t>
      </w:r>
    </w:p>
    <w:p w:rsidR="00A74063" w:rsidRDefault="000B7904">
      <w:pPr>
        <w:pStyle w:val="af4"/>
      </w:pPr>
      <w:r>
        <w:t>[root@oldboyedu ~]# echo 1/3|bc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[root@oldboyedu ~]# echo 'scale=2;1/3'|bc</w:t>
      </w:r>
    </w:p>
    <w:p w:rsidR="00A74063" w:rsidRDefault="000B7904">
      <w:pPr>
        <w:pStyle w:val="af4"/>
      </w:pPr>
      <w:r>
        <w:t>.33</w:t>
      </w:r>
    </w:p>
    <w:p w:rsidR="00A74063" w:rsidRDefault="000B7904">
      <w:pPr>
        <w:pStyle w:val="af4"/>
      </w:pPr>
      <w:r>
        <w:t>[root@oldboyedu ~]# echo 'scale=5;1/3'|bc</w:t>
      </w:r>
    </w:p>
    <w:p w:rsidR="00A74063" w:rsidRDefault="000B7904">
      <w:pPr>
        <w:pStyle w:val="af4"/>
      </w:pPr>
      <w:r>
        <w:t>.33333</w:t>
      </w:r>
    </w:p>
    <w:p w:rsidR="00A74063" w:rsidRDefault="000B7904">
      <w:r>
        <w:rPr>
          <w:rFonts w:hint="eastAsia"/>
        </w:rPr>
        <w:t>习题：输出结果</w:t>
      </w:r>
      <w:r>
        <w:rPr>
          <w:rFonts w:hint="eastAsia"/>
        </w:rPr>
        <w:t>1+2+3+4+5+6+7+8+9+10=55</w:t>
      </w:r>
    </w:p>
    <w:p w:rsidR="00A74063" w:rsidRDefault="000B7904">
      <w:pPr>
        <w:pStyle w:val="af4"/>
      </w:pPr>
      <w:r>
        <w:t>[root@oldboyedu ~]# seq -s + 1 10</w:t>
      </w:r>
    </w:p>
    <w:p w:rsidR="00A74063" w:rsidRDefault="000B7904">
      <w:pPr>
        <w:pStyle w:val="af4"/>
      </w:pPr>
      <w:r>
        <w:t>1+2+3+4+5+6+7+8+9+10</w:t>
      </w:r>
    </w:p>
    <w:p w:rsidR="00A74063" w:rsidRDefault="000B7904">
      <w:pPr>
        <w:pStyle w:val="af4"/>
      </w:pPr>
      <w:r>
        <w:t>[ro</w:t>
      </w:r>
      <w:r>
        <w:t>ot@oldboyedu ~]# echo `seq -s + 1 10`|bc</w:t>
      </w:r>
    </w:p>
    <w:p w:rsidR="00A74063" w:rsidRDefault="000B7904">
      <w:pPr>
        <w:pStyle w:val="af4"/>
      </w:pPr>
      <w:r>
        <w:t>55</w:t>
      </w:r>
    </w:p>
    <w:p w:rsidR="00A74063" w:rsidRDefault="000B7904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计算数字</w:t>
      </w:r>
    </w:p>
    <w:p w:rsidR="00A74063" w:rsidRDefault="000B7904">
      <w:pPr>
        <w:pStyle w:val="af4"/>
      </w:pPr>
      <w:r>
        <w:t>[root@zyops ~]# echo "7.7 3.8"|awk '{print ($1-$2)}'</w:t>
      </w:r>
    </w:p>
    <w:p w:rsidR="00A74063" w:rsidRDefault="000B7904">
      <w:pPr>
        <w:pStyle w:val="af4"/>
      </w:pPr>
      <w:r>
        <w:t>3.9</w:t>
      </w:r>
    </w:p>
    <w:p w:rsidR="00A74063" w:rsidRDefault="000B7904">
      <w:pPr>
        <w:pStyle w:val="af4"/>
      </w:pPr>
      <w:r>
        <w:t>[root@zyops ~]# echo "358 113"|awk '{print ($1-3)/$2}'</w:t>
      </w:r>
    </w:p>
    <w:p w:rsidR="00A74063" w:rsidRDefault="000B7904">
      <w:pPr>
        <w:pStyle w:val="af4"/>
      </w:pPr>
      <w:r>
        <w:t>3.14159</w:t>
      </w:r>
    </w:p>
    <w:p w:rsidR="00A74063" w:rsidRDefault="000B7904">
      <w:pPr>
        <w:pStyle w:val="af4"/>
      </w:pPr>
      <w:r>
        <w:t>[root@zyops ~]# echo "3 9"|awk '{print ($1+3)*$2}'</w:t>
      </w:r>
    </w:p>
    <w:p w:rsidR="00A74063" w:rsidRDefault="000B7904">
      <w:pPr>
        <w:pStyle w:val="af4"/>
      </w:pPr>
      <w:r>
        <w:t>54</w:t>
      </w:r>
    </w:p>
    <w:p w:rsidR="00A74063" w:rsidRDefault="000B7904">
      <w:pPr>
        <w:pStyle w:val="af4"/>
      </w:pPr>
      <w:r>
        <w:t xml:space="preserve">[root@backup scripts]# awk </w:t>
      </w:r>
      <w:r>
        <w:t>BEGIN'{print 1.2+3.3}'</w:t>
      </w:r>
    </w:p>
    <w:p w:rsidR="00A74063" w:rsidRDefault="000B7904">
      <w:pPr>
        <w:pStyle w:val="af4"/>
      </w:pPr>
      <w:r>
        <w:t>4.5</w:t>
      </w:r>
    </w:p>
    <w:p w:rsidR="00A74063" w:rsidRDefault="00A74063"/>
    <w:p w:rsidR="00A74063" w:rsidRDefault="000B7904">
      <w:pPr>
        <w:pStyle w:val="4"/>
      </w:pPr>
      <w:r>
        <w:t xml:space="preserve">python </w:t>
      </w:r>
      <w:r>
        <w:t>计算</w:t>
      </w:r>
    </w:p>
    <w:p w:rsidR="00A74063" w:rsidRDefault="000B7904">
      <w:pPr>
        <w:pStyle w:val="af4"/>
      </w:pPr>
      <w:r>
        <w:t>[root@oldboyedu ~]# python</w:t>
      </w:r>
    </w:p>
    <w:p w:rsidR="00A74063" w:rsidRDefault="000B7904">
      <w:pPr>
        <w:pStyle w:val="af4"/>
      </w:pPr>
      <w:r>
        <w:t xml:space="preserve">Python 2.7.5 (default, Nov 20 2015, 02:00:19) </w:t>
      </w:r>
    </w:p>
    <w:p w:rsidR="00A74063" w:rsidRDefault="000B7904">
      <w:pPr>
        <w:pStyle w:val="af4"/>
      </w:pPr>
      <w:r>
        <w:lastRenderedPageBreak/>
        <w:t>[GCC 4.8.5 20150623 (Red Hat 4.8.5-4)] on linux2</w:t>
      </w:r>
    </w:p>
    <w:p w:rsidR="00A74063" w:rsidRDefault="000B7904">
      <w:pPr>
        <w:pStyle w:val="af4"/>
      </w:pPr>
      <w:r>
        <w:t>Type "help", "copyright", "credits" or "license" for more information.</w:t>
      </w:r>
    </w:p>
    <w:p w:rsidR="00A74063" w:rsidRDefault="000B7904">
      <w:pPr>
        <w:pStyle w:val="af4"/>
      </w:pPr>
      <w:r>
        <w:t>&gt;&gt;&gt; 2+2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&gt;&gt;&gt; 5-6</w:t>
      </w:r>
    </w:p>
    <w:p w:rsidR="00A74063" w:rsidRDefault="000B7904">
      <w:pPr>
        <w:pStyle w:val="af4"/>
      </w:pPr>
      <w:r>
        <w:t>-1</w:t>
      </w:r>
    </w:p>
    <w:p w:rsidR="00A74063" w:rsidRDefault="000B7904">
      <w:pPr>
        <w:pStyle w:val="2"/>
        <w:spacing w:before="163" w:after="163"/>
      </w:pPr>
      <w:r>
        <w:t>条件表</w:t>
      </w:r>
      <w:r>
        <w:t>达式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整数判断</w:t>
      </w:r>
    </w:p>
    <w:p w:rsidR="00A74063" w:rsidRDefault="000B7904">
      <w:r>
        <w:rPr>
          <w:rFonts w:hint="eastAsia"/>
        </w:rPr>
        <w:t>大于</w:t>
      </w:r>
      <w:r>
        <w:rPr>
          <w:rFonts w:hint="eastAsia"/>
        </w:rPr>
        <w:t xml:space="preserve">       -gt   great than</w:t>
      </w:r>
    </w:p>
    <w:p w:rsidR="00A74063" w:rsidRDefault="000B7904">
      <w:r>
        <w:rPr>
          <w:rFonts w:hint="eastAsia"/>
        </w:rPr>
        <w:t>大于等于</w:t>
      </w:r>
      <w:r>
        <w:rPr>
          <w:rFonts w:hint="eastAsia"/>
        </w:rPr>
        <w:t xml:space="preserve">   -ge   great equal</w:t>
      </w:r>
    </w:p>
    <w:p w:rsidR="00A74063" w:rsidRDefault="000B7904">
      <w:r>
        <w:rPr>
          <w:rFonts w:hint="eastAsia"/>
        </w:rPr>
        <w:t>等于</w:t>
      </w:r>
      <w:r>
        <w:rPr>
          <w:rFonts w:hint="eastAsia"/>
        </w:rPr>
        <w:t xml:space="preserve">       -eq   equal </w:t>
      </w:r>
    </w:p>
    <w:p w:rsidR="00A74063" w:rsidRDefault="000B7904">
      <w:r>
        <w:rPr>
          <w:rFonts w:hint="eastAsia"/>
        </w:rPr>
        <w:t>小于等于</w:t>
      </w:r>
      <w:r>
        <w:rPr>
          <w:rFonts w:hint="eastAsia"/>
        </w:rPr>
        <w:t xml:space="preserve">   -le   less equal</w:t>
      </w:r>
    </w:p>
    <w:p w:rsidR="00A74063" w:rsidRDefault="000B7904">
      <w:r>
        <w:rPr>
          <w:rFonts w:hint="eastAsia"/>
        </w:rPr>
        <w:t>小于</w:t>
      </w:r>
      <w:r>
        <w:rPr>
          <w:rFonts w:hint="eastAsia"/>
        </w:rPr>
        <w:t xml:space="preserve">       -lt   less than </w:t>
      </w:r>
    </w:p>
    <w:p w:rsidR="00A74063" w:rsidRDefault="000B7904">
      <w:r>
        <w:rPr>
          <w:rFonts w:hint="eastAsia"/>
        </w:rPr>
        <w:t>不等于</w:t>
      </w:r>
      <w:r>
        <w:rPr>
          <w:rFonts w:hint="eastAsia"/>
        </w:rPr>
        <w:t xml:space="preserve">     -ne   not equal </w:t>
      </w:r>
    </w:p>
    <w:p w:rsidR="00A74063" w:rsidRDefault="00A74063"/>
    <w:p w:rsidR="00A74063" w:rsidRDefault="000B7904">
      <w:pPr>
        <w:pStyle w:val="af4"/>
      </w:pPr>
      <w:r>
        <w:rPr>
          <w:rFonts w:hint="eastAsia"/>
        </w:rPr>
        <w:t>[root@oldboyedu ~]# [ 1 -eq 1 ]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af4"/>
      </w:pPr>
      <w:r>
        <w:rPr>
          <w:rFonts w:hint="eastAsia"/>
        </w:rPr>
        <w:t>[root@oldboyedu ~]# [ 1 -ge 1</w:t>
      </w:r>
      <w:r>
        <w:rPr>
          <w:rFonts w:hint="eastAsia"/>
        </w:rPr>
        <w:t xml:space="preserve">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af4"/>
      </w:pPr>
      <w:r>
        <w:rPr>
          <w:rFonts w:hint="eastAsia"/>
        </w:rPr>
        <w:t>[root@oldboyedu ~]# [ 1 -le 1 ]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af4"/>
      </w:pPr>
      <w:r>
        <w:rPr>
          <w:rFonts w:hint="eastAsia"/>
        </w:rPr>
        <w:t>[root@oldboyedu ~]# [ 1 -lt 1 ]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表达式失败</w:t>
      </w:r>
    </w:p>
    <w:p w:rsidR="00A74063" w:rsidRDefault="000B7904">
      <w:pPr>
        <w:pStyle w:val="af4"/>
      </w:pPr>
      <w:r>
        <w:rPr>
          <w:rFonts w:hint="eastAsia"/>
        </w:rPr>
        <w:t>[root@oldboyedu ~]# [ 1 -lt 2 ]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af4"/>
      </w:pPr>
      <w:r>
        <w:rPr>
          <w:rFonts w:hint="eastAsia"/>
        </w:rPr>
        <w:t>[root@oldboyedu ~]# [ 1 -gt 2 ]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表达式失败</w:t>
      </w:r>
    </w:p>
    <w:p w:rsidR="00A74063" w:rsidRDefault="000B7904">
      <w:pPr>
        <w:pStyle w:val="af4"/>
      </w:pPr>
      <w:r>
        <w:rPr>
          <w:rFonts w:hint="eastAsia"/>
        </w:rPr>
        <w:t>[root@oldboyedu ~]# [ 3 -gt 2 ]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字符串判断</w:t>
      </w:r>
    </w:p>
    <w:p w:rsidR="00A74063" w:rsidRDefault="000B7904">
      <w:r>
        <w:rPr>
          <w:rFonts w:hint="eastAsia"/>
        </w:rPr>
        <w:t>字符串需要加双引号</w:t>
      </w:r>
    </w:p>
    <w:p w:rsidR="00A74063" w:rsidRDefault="000B7904">
      <w:r>
        <w:rPr>
          <w:rFonts w:hint="eastAsia"/>
        </w:rPr>
        <w:t>空格非空</w:t>
      </w:r>
    </w:p>
    <w:p w:rsidR="00A74063" w:rsidRDefault="000B7904">
      <w:r>
        <w:rPr>
          <w:rFonts w:hint="eastAsia"/>
        </w:rPr>
        <w:t xml:space="preserve">-z </w:t>
      </w:r>
      <w:r>
        <w:t xml:space="preserve">   </w:t>
      </w:r>
      <w:r>
        <w:t>若字符串的长度为</w:t>
      </w:r>
      <w:r>
        <w:rPr>
          <w:rFonts w:hint="eastAsia"/>
        </w:rPr>
        <w:t>0</w:t>
      </w:r>
      <w:r>
        <w:rPr>
          <w:rFonts w:hint="eastAsia"/>
        </w:rPr>
        <w:t>，则为真</w:t>
      </w:r>
    </w:p>
    <w:p w:rsidR="00A74063" w:rsidRDefault="000B7904">
      <w:r>
        <w:rPr>
          <w:rFonts w:hint="eastAsia"/>
        </w:rPr>
        <w:lastRenderedPageBreak/>
        <w:t xml:space="preserve">-n    </w:t>
      </w:r>
      <w:r>
        <w:rPr>
          <w:rFonts w:hint="eastAsia"/>
        </w:rPr>
        <w:t>若字符串的长度不为</w:t>
      </w:r>
      <w:r>
        <w:rPr>
          <w:rFonts w:hint="eastAsia"/>
        </w:rPr>
        <w:t>0</w:t>
      </w:r>
      <w:r>
        <w:rPr>
          <w:rFonts w:hint="eastAsia"/>
        </w:rPr>
        <w:t>，则为真</w:t>
      </w:r>
    </w:p>
    <w:p w:rsidR="00A74063" w:rsidRDefault="000B7904">
      <w:pPr>
        <w:pStyle w:val="af4"/>
      </w:pPr>
      <w:r>
        <w:t xml:space="preserve">[root@oldboyedu ~]# a= </w:t>
      </w:r>
    </w:p>
    <w:p w:rsidR="00A74063" w:rsidRDefault="000B7904">
      <w:pPr>
        <w:pStyle w:val="af4"/>
      </w:pPr>
      <w:r>
        <w:rPr>
          <w:rFonts w:hint="eastAsia"/>
        </w:rPr>
        <w:t xml:space="preserve">[root@oldboyedu ~]# [ -n "$a" </w:t>
      </w:r>
      <w:r>
        <w:rPr>
          <w:rFonts w:hint="eastAsia"/>
        </w:rPr>
        <w:t>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表达式失败</w:t>
      </w:r>
    </w:p>
    <w:p w:rsidR="00A74063" w:rsidRDefault="000B7904">
      <w:pPr>
        <w:pStyle w:val="af4"/>
      </w:pPr>
      <w:r>
        <w:t>[root@oldboyedu ~]# a=' '</w:t>
      </w:r>
    </w:p>
    <w:p w:rsidR="00A74063" w:rsidRDefault="000B7904">
      <w:pPr>
        <w:pStyle w:val="af4"/>
      </w:pPr>
      <w:r>
        <w:rPr>
          <w:rFonts w:hint="eastAsia"/>
        </w:rPr>
        <w:t>[root@oldboyedu ~]# [ -n "$a" ] &amp;&amp; echo "</w:t>
      </w:r>
      <w:r>
        <w:rPr>
          <w:rFonts w:hint="eastAsia"/>
        </w:rPr>
        <w:t>表达式成立</w:t>
      </w:r>
      <w:r>
        <w:rPr>
          <w:rFonts w:hint="eastAsia"/>
        </w:rPr>
        <w:t>" || echo "</w:t>
      </w:r>
      <w:r>
        <w:rPr>
          <w:rFonts w:hint="eastAsia"/>
        </w:rPr>
        <w:t>表达式失败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rPr>
          <w:rFonts w:hint="eastAsia"/>
        </w:rPr>
        <w:t>表达式成立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文件判断</w:t>
      </w:r>
    </w:p>
    <w:p w:rsidR="00A74063" w:rsidRDefault="000B7904">
      <w:pPr>
        <w:pStyle w:val="4"/>
      </w:pPr>
      <w:r>
        <w:rPr>
          <w:rFonts w:hint="eastAsia"/>
        </w:rPr>
        <w:t>判断</w:t>
      </w:r>
      <w:r>
        <w:rPr>
          <w:rFonts w:hint="eastAsia"/>
        </w:rPr>
        <w:t xml:space="preserve"> /data/oldboy.txt </w:t>
      </w:r>
      <w:r>
        <w:rPr>
          <w:rFonts w:hint="eastAsia"/>
        </w:rPr>
        <w:t>这个文件是否存在</w:t>
      </w:r>
    </w:p>
    <w:p w:rsidR="00A74063" w:rsidRDefault="000B7904">
      <w:pPr>
        <w:pStyle w:val="af4"/>
      </w:pPr>
      <w:r>
        <w:t>[root@oldboy-01-nb ~]# [ -f /data/oldboy ]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 xml:space="preserve"> [root@oldboy-01-nb ~]# [ -f /oldboy/oldboy.txt ]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4"/>
      </w:pPr>
      <w:r>
        <w:rPr>
          <w:rFonts w:hint="eastAsia"/>
        </w:rPr>
        <w:t>判断</w:t>
      </w:r>
      <w:r>
        <w:rPr>
          <w:rFonts w:hint="eastAsia"/>
        </w:rPr>
        <w:t xml:space="preserve"> /data/           </w:t>
      </w:r>
      <w:r>
        <w:rPr>
          <w:rFonts w:hint="eastAsia"/>
        </w:rPr>
        <w:t>这个目录是否存在</w:t>
      </w:r>
    </w:p>
    <w:p w:rsidR="00A74063" w:rsidRDefault="000B7904">
      <w:pPr>
        <w:pStyle w:val="af4"/>
      </w:pPr>
      <w:r>
        <w:t>[root@oldboy-01-nb ~]# [ -d /data ]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0</w:t>
      </w:r>
    </w:p>
    <w:p w:rsidR="00A74063" w:rsidRDefault="000B7904">
      <w:pPr>
        <w:pStyle w:val="af4"/>
      </w:pPr>
      <w:r>
        <w:t>[root@oldboy-01-nb ~]# [ -d /da ]</w:t>
      </w:r>
    </w:p>
    <w:p w:rsidR="00A74063" w:rsidRDefault="000B7904">
      <w:pPr>
        <w:pStyle w:val="af4"/>
      </w:pPr>
      <w:r>
        <w:t>[root@oldboy-01-nb ~]# echo $?</w:t>
      </w:r>
    </w:p>
    <w:p w:rsidR="00A74063" w:rsidRDefault="000B7904">
      <w:pPr>
        <w:pStyle w:val="af4"/>
      </w:pPr>
      <w:r>
        <w:t>1</w:t>
      </w:r>
    </w:p>
    <w:p w:rsidR="00A74063" w:rsidRDefault="00A74063"/>
    <w:p w:rsidR="00A74063" w:rsidRDefault="000B7904">
      <w:pPr>
        <w:pStyle w:val="4"/>
      </w:pPr>
      <w:r>
        <w:rPr>
          <w:rFonts w:hint="eastAsia"/>
        </w:rPr>
        <w:t>判断你输入的目</w:t>
      </w:r>
      <w:r>
        <w:rPr>
          <w:rFonts w:hint="eastAsia"/>
        </w:rPr>
        <w:t>录是否存在，如果不存在就创建他</w:t>
      </w:r>
    </w:p>
    <w:p w:rsidR="00A74063" w:rsidRDefault="000B7904">
      <w:pPr>
        <w:pStyle w:val="af4"/>
      </w:pPr>
      <w:r>
        <w:t>[root@oldboy-01-nb ~]# vim /server/scripts/if.sh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#filename:dir.sh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dir=$1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! -d $dir ];then</w:t>
      </w:r>
    </w:p>
    <w:p w:rsidR="00A74063" w:rsidRDefault="000B7904">
      <w:pPr>
        <w:pStyle w:val="af4"/>
      </w:pPr>
      <w:r>
        <w:t xml:space="preserve">   mkdir -p $dir</w:t>
      </w:r>
    </w:p>
    <w:p w:rsidR="00A74063" w:rsidRDefault="000B7904">
      <w:pPr>
        <w:pStyle w:val="af4"/>
      </w:pPr>
      <w:r>
        <w:t xml:space="preserve">   echo $dir create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lastRenderedPageBreak/>
        <w:t>[root@oldboy-01-nb ~]# sh /server/scripts/if.sh /yy</w:t>
      </w:r>
    </w:p>
    <w:p w:rsidR="00A74063" w:rsidRDefault="000B7904">
      <w:pPr>
        <w:pStyle w:val="af4"/>
      </w:pPr>
      <w:r>
        <w:t>/yy create</w:t>
      </w:r>
    </w:p>
    <w:p w:rsidR="00A74063" w:rsidRDefault="000B7904">
      <w:r>
        <w:rPr>
          <w:rFonts w:hint="eastAsia"/>
        </w:rPr>
        <w:t>小结：</w:t>
      </w:r>
    </w:p>
    <w:p w:rsidR="00A74063" w:rsidRDefault="000B7904">
      <w:pPr>
        <w:pStyle w:val="af4"/>
      </w:pPr>
      <w:r>
        <w:t>dir=$1</w:t>
      </w:r>
    </w:p>
    <w:p w:rsidR="00A74063" w:rsidRDefault="000B7904">
      <w:pPr>
        <w:pStyle w:val="af4"/>
      </w:pPr>
      <w:r>
        <w:rPr>
          <w:rFonts w:hint="eastAsia"/>
        </w:rPr>
        <w:t xml:space="preserve">if [ ! -d $dir </w:t>
      </w:r>
      <w:r>
        <w:rPr>
          <w:rFonts w:hint="eastAsia"/>
        </w:rPr>
        <w:t>];then   ###</w:t>
      </w:r>
      <w:r>
        <w:rPr>
          <w:rFonts w:hint="eastAsia"/>
        </w:rPr>
        <w:t>如果这个目录不存在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</w:p>
    <w:p w:rsidR="00A74063" w:rsidRDefault="000B7904">
      <w:pPr>
        <w:pStyle w:val="af4"/>
      </w:pPr>
      <w:r>
        <w:rPr>
          <w:rFonts w:hint="eastAsia"/>
        </w:rPr>
        <w:t xml:space="preserve">   mkdir -p $dir        ###</w:t>
      </w:r>
      <w:r>
        <w:rPr>
          <w:rFonts w:hint="eastAsia"/>
        </w:rPr>
        <w:t>创建这个目录</w:t>
      </w:r>
      <w:r>
        <w:rPr>
          <w:rFonts w:hint="eastAsia"/>
        </w:rPr>
        <w:t xml:space="preserve"> </w:t>
      </w:r>
    </w:p>
    <w:p w:rsidR="00A74063" w:rsidRDefault="000B7904">
      <w:pPr>
        <w:pStyle w:val="af4"/>
      </w:pPr>
      <w:r>
        <w:rPr>
          <w:rFonts w:hint="eastAsia"/>
        </w:rPr>
        <w:t xml:space="preserve">   echo  $dir create    ###</w:t>
      </w:r>
      <w:r>
        <w:rPr>
          <w:rFonts w:hint="eastAsia"/>
        </w:rPr>
        <w:t>显示已经创建好了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dir 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逻辑符号</w:t>
      </w:r>
    </w:p>
    <w:p w:rsidR="00A74063" w:rsidRDefault="000B7904">
      <w:pPr>
        <w:pStyle w:val="af4"/>
      </w:pPr>
      <w:r>
        <w:rPr>
          <w:rFonts w:hint="eastAsia"/>
        </w:rPr>
        <w:t>与</w:t>
      </w:r>
      <w:r>
        <w:rPr>
          <w:rFonts w:hint="eastAsia"/>
        </w:rPr>
        <w:t xml:space="preserve">  -a </w:t>
      </w:r>
    </w:p>
    <w:p w:rsidR="00A74063" w:rsidRDefault="000B7904">
      <w:pPr>
        <w:pStyle w:val="af4"/>
      </w:pPr>
      <w:r>
        <w:rPr>
          <w:rFonts w:hint="eastAsia"/>
        </w:rPr>
        <w:t>或</w:t>
      </w:r>
      <w:r>
        <w:rPr>
          <w:rFonts w:hint="eastAsia"/>
        </w:rPr>
        <w:t xml:space="preserve">  -o </w:t>
      </w:r>
    </w:p>
    <w:p w:rsidR="00A74063" w:rsidRDefault="000B7904">
      <w:pPr>
        <w:pStyle w:val="af4"/>
      </w:pPr>
      <w:r>
        <w:rPr>
          <w:rFonts w:hint="eastAsia"/>
        </w:rPr>
        <w:t>非</w:t>
      </w:r>
      <w:r>
        <w:rPr>
          <w:rFonts w:hint="eastAsia"/>
        </w:rPr>
        <w:t xml:space="preserve">  !</w:t>
      </w:r>
    </w:p>
    <w:p w:rsidR="00A74063" w:rsidRDefault="000B7904">
      <w:pPr>
        <w:pStyle w:val="1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A74063" w:rsidRDefault="000B7904">
      <w:r>
        <w:rPr>
          <w:rFonts w:hint="eastAsia"/>
        </w:rPr>
        <w:t>条件表达式和</w:t>
      </w:r>
      <w:r>
        <w:rPr>
          <w:rFonts w:hint="eastAsia"/>
        </w:rPr>
        <w:t>if</w:t>
      </w:r>
      <w:r>
        <w:rPr>
          <w:rFonts w:hint="eastAsia"/>
        </w:rPr>
        <w:t>语句可以互相转换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单分支语句</w:t>
      </w:r>
    </w:p>
    <w:p w:rsidR="00A74063" w:rsidRDefault="000B7904">
      <w:pPr>
        <w:pStyle w:val="af4"/>
      </w:pPr>
      <w:r>
        <w:rPr>
          <w:rFonts w:hint="eastAsia"/>
        </w:rPr>
        <w:t>[ -f /etc/hosts ] &amp;&amp; echo '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-f /etc/hosts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ab/>
        <w:t>echo '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3"/>
        <w:spacing w:before="163" w:after="163"/>
      </w:pPr>
      <w:r>
        <w:t>if</w:t>
      </w:r>
      <w:r>
        <w:t>语句格式</w:t>
      </w:r>
    </w:p>
    <w:p w:rsidR="00A74063" w:rsidRDefault="000B7904">
      <w:pPr>
        <w:pStyle w:val="af4"/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</w:p>
    <w:p w:rsidR="00A74063" w:rsidRDefault="000B7904">
      <w:pPr>
        <w:pStyle w:val="af4"/>
      </w:pPr>
      <w:r>
        <w:rPr>
          <w:rFonts w:hint="eastAsia"/>
        </w:rPr>
        <w:t xml:space="preserve">  </w:t>
      </w:r>
      <w:r>
        <w:rPr>
          <w:rFonts w:hint="eastAsia"/>
        </w:rPr>
        <w:t>然后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A74063" w:rsidRDefault="000B7904">
      <w:pPr>
        <w:pStyle w:val="af4"/>
      </w:pPr>
      <w:r>
        <w:rPr>
          <w:rFonts w:hint="eastAsia"/>
        </w:rPr>
        <w:t>结束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双分支语句</w:t>
      </w:r>
    </w:p>
    <w:p w:rsidR="00A74063" w:rsidRDefault="000B7904">
      <w:pPr>
        <w:pStyle w:val="af4"/>
      </w:pPr>
      <w:r>
        <w:rPr>
          <w:rFonts w:hint="eastAsia"/>
        </w:rPr>
        <w:t>[ -f /etc/hosts ] &amp;&amp; echo '</w:t>
      </w:r>
      <w:r>
        <w:rPr>
          <w:rFonts w:hint="eastAsia"/>
        </w:rPr>
        <w:t>文件存在</w:t>
      </w:r>
      <w:r>
        <w:rPr>
          <w:rFonts w:hint="eastAsia"/>
        </w:rPr>
        <w:t>'||echo '</w:t>
      </w:r>
      <w:r>
        <w:rPr>
          <w:rFonts w:hint="eastAsia"/>
        </w:rPr>
        <w:t>文件不存在</w:t>
      </w:r>
      <w:r>
        <w:rPr>
          <w:rFonts w:hint="eastAsia"/>
        </w:rPr>
        <w:t>'&amp;&amp; echo '...' &gt;&gt;/test.log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lastRenderedPageBreak/>
        <w:t>if [ -f /etc/hosts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 echo '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>else</w:t>
      </w:r>
    </w:p>
    <w:p w:rsidR="00A74063" w:rsidRDefault="000B7904">
      <w:pPr>
        <w:pStyle w:val="af4"/>
      </w:pPr>
      <w:r>
        <w:rPr>
          <w:rFonts w:hint="eastAsia"/>
        </w:rPr>
        <w:t xml:space="preserve">   echo '</w:t>
      </w:r>
      <w:r>
        <w:rPr>
          <w:rFonts w:hint="eastAsia"/>
        </w:rPr>
        <w:t>文件不存在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 xml:space="preserve">   echo '...' &gt;&gt;/test.log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多分支语句</w:t>
      </w:r>
    </w:p>
    <w:p w:rsidR="00A74063" w:rsidRDefault="000B7904">
      <w:pPr>
        <w:pStyle w:val="af4"/>
      </w:pPr>
      <w:r>
        <w:t>if [ -f /etc/hosts ]</w:t>
      </w:r>
    </w:p>
    <w:p w:rsidR="00A74063" w:rsidRDefault="000B7904">
      <w:pPr>
        <w:pStyle w:val="af4"/>
      </w:pPr>
      <w:r>
        <w:t xml:space="preserve">  then </w:t>
      </w:r>
    </w:p>
    <w:p w:rsidR="00A74063" w:rsidRDefault="000B7904">
      <w:pPr>
        <w:pStyle w:val="af4"/>
      </w:pPr>
      <w:r>
        <w:rPr>
          <w:rFonts w:hint="eastAsia"/>
        </w:rPr>
        <w:tab/>
        <w:t>echo 'hosts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>elif [ -f /etc/host ]</w:t>
      </w:r>
    </w:p>
    <w:p w:rsidR="00A74063" w:rsidRDefault="000B7904">
      <w:pPr>
        <w:pStyle w:val="af4"/>
      </w:pPr>
      <w:r>
        <w:t xml:space="preserve">   then 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echo 'host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>elif [ -f /etc/my.cnf ]</w:t>
      </w:r>
    </w:p>
    <w:p w:rsidR="00A74063" w:rsidRDefault="000B7904">
      <w:pPr>
        <w:pStyle w:val="af4"/>
      </w:pPr>
      <w:r>
        <w:t xml:space="preserve">   then 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echo 'my.cnf</w:t>
      </w:r>
      <w:r>
        <w:rPr>
          <w:rFonts w:hint="eastAsia"/>
        </w:rPr>
        <w:t>文件存在</w:t>
      </w:r>
      <w:r>
        <w:rPr>
          <w:rFonts w:hint="eastAsia"/>
        </w:rPr>
        <w:t>'</w:t>
      </w:r>
      <w:r>
        <w:rPr>
          <w:rFonts w:hint="eastAsia"/>
        </w:rPr>
        <w:tab/>
      </w:r>
    </w:p>
    <w:p w:rsidR="00A74063" w:rsidRDefault="000B7904">
      <w:pPr>
        <w:pStyle w:val="af4"/>
      </w:pPr>
      <w:r>
        <w:t>else</w:t>
      </w:r>
    </w:p>
    <w:p w:rsidR="00A74063" w:rsidRDefault="000B7904">
      <w:pPr>
        <w:pStyle w:val="af4"/>
      </w:pPr>
      <w:r>
        <w:rPr>
          <w:rFonts w:hint="eastAsia"/>
        </w:rPr>
        <w:tab/>
        <w:t>echo '</w:t>
      </w:r>
      <w:r>
        <w:rPr>
          <w:rFonts w:hint="eastAsia"/>
        </w:rPr>
        <w:t>你要的文件都没有</w:t>
      </w:r>
      <w:r>
        <w:rPr>
          <w:rFonts w:hint="eastAsia"/>
        </w:rPr>
        <w:t>'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总结：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多分支语句：多个条件多个结果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双分支语句：一个条件</w:t>
      </w:r>
      <w:r>
        <w:rPr>
          <w:rFonts w:hint="eastAsia"/>
        </w:rPr>
        <w:t>2</w:t>
      </w:r>
      <w:r>
        <w:rPr>
          <w:rFonts w:hint="eastAsia"/>
        </w:rPr>
        <w:t>个结果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单分支语句：一个条件</w:t>
      </w:r>
      <w:r>
        <w:rPr>
          <w:rFonts w:hint="eastAsia"/>
        </w:rPr>
        <w:t>1</w:t>
      </w:r>
      <w:r>
        <w:rPr>
          <w:rFonts w:hint="eastAsia"/>
        </w:rPr>
        <w:t>个结果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企业案例练习题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两个数字比较大小</w:t>
      </w:r>
    </w:p>
    <w:p w:rsidR="00A74063" w:rsidRDefault="000B7904">
      <w:pPr>
        <w:pStyle w:val="4"/>
      </w:pPr>
      <w:r>
        <w:rPr>
          <w:rFonts w:hint="eastAsia"/>
        </w:rPr>
        <w:t>传参的方式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lx.sh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yyc</w:t>
      </w:r>
    </w:p>
    <w:p w:rsidR="00A74063" w:rsidRDefault="000B7904">
      <w:pPr>
        <w:pStyle w:val="af4"/>
      </w:pPr>
      <w:r>
        <w:lastRenderedPageBreak/>
        <w:t># Organization: www.oldboyedu.com</w:t>
      </w:r>
    </w:p>
    <w:p w:rsidR="00A74063" w:rsidRDefault="000B7904">
      <w:pPr>
        <w:pStyle w:val="af4"/>
      </w:pPr>
      <w:r>
        <w:t># Created Time : 2017-10-27 20:25:16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$# -ne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"USAGE: sh $0 num1 num2"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num1=$1</w:t>
      </w:r>
    </w:p>
    <w:p w:rsidR="00A74063" w:rsidRDefault="000B7904">
      <w:pPr>
        <w:pStyle w:val="af4"/>
      </w:pPr>
      <w:r>
        <w:t>num2=$2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expr 1 + $num1 &amp;&gt;/dev/null</w:t>
      </w:r>
    </w:p>
    <w:p w:rsidR="00A74063" w:rsidRDefault="000B7904">
      <w:pPr>
        <w:pStyle w:val="af4"/>
      </w:pPr>
      <w:r>
        <w:t>if [ $? -eq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echo "$num1</w:t>
      </w:r>
      <w:r>
        <w:rPr>
          <w:rFonts w:hint="eastAsia"/>
        </w:rPr>
        <w:t>不是整数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expr 1 + $num2 &amp;&gt;/dev/null</w:t>
      </w:r>
    </w:p>
    <w:p w:rsidR="00A74063" w:rsidRDefault="000B7904">
      <w:pPr>
        <w:pStyle w:val="af4"/>
      </w:pPr>
      <w:r>
        <w:t>if [ $? -eq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echo "$num2</w:t>
      </w:r>
      <w:r>
        <w:rPr>
          <w:rFonts w:hint="eastAsia"/>
        </w:rPr>
        <w:t>不是整数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if [ $num1 -gt $num2 ]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"$num1 &gt; $num2"</w:t>
      </w:r>
    </w:p>
    <w:p w:rsidR="00A74063" w:rsidRDefault="000B7904">
      <w:pPr>
        <w:pStyle w:val="af4"/>
      </w:pPr>
      <w:r>
        <w:t xml:space="preserve">elif </w:t>
      </w:r>
      <w:r>
        <w:t>[ $num1 -eq $num2 ]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"$num1 = $num2"</w:t>
      </w:r>
    </w:p>
    <w:p w:rsidR="00A74063" w:rsidRDefault="000B7904">
      <w:pPr>
        <w:pStyle w:val="af4"/>
      </w:pPr>
      <w:r>
        <w:t xml:space="preserve">   else</w:t>
      </w:r>
    </w:p>
    <w:p w:rsidR="00A74063" w:rsidRDefault="000B7904">
      <w:pPr>
        <w:pStyle w:val="af4"/>
      </w:pPr>
      <w:r>
        <w:t xml:space="preserve">   echo "$num1 &lt; $num2"</w:t>
      </w:r>
    </w:p>
    <w:p w:rsidR="00A74063" w:rsidRDefault="000B7904">
      <w:pPr>
        <w:pStyle w:val="af4"/>
      </w:pPr>
      <w:r>
        <w:lastRenderedPageBreak/>
        <w:t>fi</w:t>
      </w:r>
    </w:p>
    <w:p w:rsidR="00A74063" w:rsidRDefault="000B7904">
      <w:pPr>
        <w:pStyle w:val="4"/>
      </w:pPr>
      <w:r>
        <w:rPr>
          <w:rFonts w:hint="eastAsia"/>
        </w:rPr>
        <w:t>交互式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lx2.sh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yyc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</w:t>
      </w:r>
      <w:r>
        <w:t>ed Time : 2017-10-28 06:02:38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请输入第一个整数</w:t>
      </w:r>
      <w:r>
        <w:rPr>
          <w:rFonts w:hint="eastAsia"/>
        </w:rPr>
        <w:t>" num1</w:t>
      </w: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请输入第二个整数</w:t>
      </w:r>
      <w:r>
        <w:rPr>
          <w:rFonts w:hint="eastAsia"/>
        </w:rPr>
        <w:t>" num2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expr 1 + $num1 &amp;&gt;/dev/null</w:t>
      </w:r>
    </w:p>
    <w:p w:rsidR="00A74063" w:rsidRDefault="000B7904">
      <w:pPr>
        <w:pStyle w:val="af4"/>
      </w:pPr>
      <w:r>
        <w:t>if [ $? -eq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echo "$num1</w:t>
      </w:r>
      <w:r>
        <w:rPr>
          <w:rFonts w:hint="eastAsia"/>
        </w:rPr>
        <w:t>不是整数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 xml:space="preserve">expr 1 + $num2 </w:t>
      </w:r>
      <w:r>
        <w:t>&amp;&gt;/dev/null</w:t>
      </w:r>
    </w:p>
    <w:p w:rsidR="00A74063" w:rsidRDefault="000B7904">
      <w:pPr>
        <w:pStyle w:val="af4"/>
      </w:pPr>
      <w:r>
        <w:t>if [ $? -eq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echo "$num2</w:t>
      </w:r>
      <w:r>
        <w:rPr>
          <w:rFonts w:hint="eastAsia"/>
        </w:rPr>
        <w:t>不是整数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if [ $num1 -gt $num2 ]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"$num1 &gt; $num2"</w:t>
      </w:r>
    </w:p>
    <w:p w:rsidR="00A74063" w:rsidRDefault="000B7904">
      <w:pPr>
        <w:pStyle w:val="af4"/>
      </w:pPr>
      <w:r>
        <w:t xml:space="preserve">   exit</w:t>
      </w:r>
    </w:p>
    <w:p w:rsidR="00A74063" w:rsidRDefault="000B7904">
      <w:pPr>
        <w:pStyle w:val="af4"/>
      </w:pPr>
      <w:r>
        <w:t>elif [ $num1 -eq $num2 ]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"$num1 = $num2"</w:t>
      </w:r>
    </w:p>
    <w:p w:rsidR="00A74063" w:rsidRDefault="000B7904">
      <w:pPr>
        <w:pStyle w:val="af4"/>
      </w:pPr>
      <w:r>
        <w:t xml:space="preserve">   exit</w:t>
      </w:r>
    </w:p>
    <w:p w:rsidR="00A74063" w:rsidRDefault="000B7904">
      <w:pPr>
        <w:pStyle w:val="af4"/>
      </w:pPr>
      <w:r>
        <w:lastRenderedPageBreak/>
        <w:t xml:space="preserve">   else</w:t>
      </w:r>
    </w:p>
    <w:p w:rsidR="00A74063" w:rsidRDefault="000B7904">
      <w:pPr>
        <w:pStyle w:val="af4"/>
      </w:pPr>
      <w:r>
        <w:t xml:space="preserve">   echo "$num1 &lt; $num2"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系统内存低于</w:t>
      </w:r>
      <w:r>
        <w:rPr>
          <w:rFonts w:hint="eastAsia"/>
        </w:rPr>
        <w:t>100M</w:t>
      </w:r>
      <w:r>
        <w:rPr>
          <w:rFonts w:hint="eastAsia"/>
        </w:rPr>
        <w:t>邮件报警</w:t>
      </w:r>
      <w:r>
        <w:rPr>
          <w:rFonts w:hint="eastAsia"/>
        </w:rPr>
        <w:t>,</w:t>
      </w:r>
      <w:r>
        <w:rPr>
          <w:rFonts w:hint="eastAsia"/>
        </w:rPr>
        <w:t>加入计划任务，</w:t>
      </w:r>
      <w:r>
        <w:rPr>
          <w:rFonts w:hint="eastAsia"/>
        </w:rPr>
        <w:t>3</w:t>
      </w:r>
      <w:r>
        <w:rPr>
          <w:rFonts w:hint="eastAsia"/>
        </w:rPr>
        <w:t>分钟检查</w:t>
      </w:r>
      <w:r>
        <w:rPr>
          <w:rFonts w:hint="eastAsia"/>
        </w:rPr>
        <w:t>一次。</w:t>
      </w:r>
    </w:p>
    <w:p w:rsidR="00A74063" w:rsidRDefault="000B7904">
      <w:pPr>
        <w:pStyle w:val="4"/>
      </w:pPr>
      <w:r>
        <w:rPr>
          <w:rFonts w:hint="eastAsia"/>
        </w:rPr>
        <w:t>对于开发程序而言，一般来说应该遵循下面的</w:t>
      </w:r>
      <w:r>
        <w:rPr>
          <w:rFonts w:hint="eastAsia"/>
        </w:rPr>
        <w:t>3</w:t>
      </w:r>
      <w:r>
        <w:rPr>
          <w:rFonts w:hint="eastAsia"/>
        </w:rPr>
        <w:t>步法则。</w:t>
      </w:r>
    </w:p>
    <w:p w:rsidR="00A74063" w:rsidRDefault="000B79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）分析需求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>明白开发需求，是完成程序的大前提，因此，分析需求至关重要，一切不以需求为主的程序开发，都是耍流氓的！</w:t>
      </w:r>
    </w:p>
    <w:p w:rsidR="00A74063" w:rsidRDefault="000B79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）设计思路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>设计思路就是根据需求，把需求进行拆解，分模块逐步实现，例如本题可以分为如下几步：</w:t>
      </w:r>
    </w:p>
    <w:p w:rsidR="00A74063" w:rsidRDefault="000B7904">
      <w:pPr>
        <w:pStyle w:val="af4"/>
      </w:pPr>
      <w:r>
        <w:rPr>
          <w:rFonts w:hint="eastAsia"/>
        </w:rPr>
        <w:tab/>
        <w:t>1</w:t>
      </w:r>
      <w:r>
        <w:rPr>
          <w:rFonts w:hint="eastAsia"/>
        </w:rPr>
        <w:t>）获取当前系统剩余内存的值（先在命令行实现）。</w:t>
      </w:r>
    </w:p>
    <w:p w:rsidR="00A74063" w:rsidRDefault="000B7904">
      <w:pPr>
        <w:pStyle w:val="af4"/>
      </w:pPr>
      <w:r>
        <w:rPr>
          <w:rFonts w:hint="eastAsia"/>
        </w:rPr>
        <w:tab/>
        <w:t>2</w:t>
      </w:r>
      <w:r>
        <w:rPr>
          <w:rFonts w:hint="eastAsia"/>
        </w:rPr>
        <w:t>）配置邮件报警（可采用第三方邮件服务器）。</w:t>
      </w:r>
    </w:p>
    <w:p w:rsidR="00A74063" w:rsidRDefault="000B7904">
      <w:pPr>
        <w:pStyle w:val="af4"/>
      </w:pPr>
      <w:r>
        <w:rPr>
          <w:rFonts w:hint="eastAsia"/>
        </w:rPr>
        <w:tab/>
        <w:t>3</w:t>
      </w:r>
      <w:r>
        <w:rPr>
          <w:rFonts w:hint="eastAsia"/>
        </w:rPr>
        <w:t>）判断取到的值是否小于</w:t>
      </w:r>
      <w:r>
        <w:rPr>
          <w:rFonts w:hint="eastAsia"/>
        </w:rPr>
        <w:t>100MB</w:t>
      </w:r>
      <w:r>
        <w:rPr>
          <w:rFonts w:hint="eastAsia"/>
        </w:rPr>
        <w:t>，如果小于</w:t>
      </w:r>
      <w:r>
        <w:rPr>
          <w:rFonts w:hint="eastAsia"/>
        </w:rPr>
        <w:t>100MB</w:t>
      </w:r>
      <w:r>
        <w:rPr>
          <w:rFonts w:hint="eastAsia"/>
        </w:rPr>
        <w:t>，就报警（采用</w:t>
      </w:r>
      <w:r>
        <w:rPr>
          <w:rFonts w:hint="eastAsia"/>
        </w:rPr>
        <w:t>if</w:t>
      </w:r>
      <w:r>
        <w:rPr>
          <w:rFonts w:hint="eastAsia"/>
        </w:rPr>
        <w:t>语句）。</w:t>
      </w:r>
    </w:p>
    <w:p w:rsidR="00A74063" w:rsidRDefault="000B7904">
      <w:pPr>
        <w:pStyle w:val="af4"/>
      </w:pPr>
      <w:r>
        <w:rPr>
          <w:rFonts w:hint="eastAsia"/>
        </w:rPr>
        <w:tab/>
        <w:t>4</w:t>
      </w:r>
      <w:r>
        <w:rPr>
          <w:rFonts w:hint="eastAsia"/>
        </w:rPr>
        <w:t>）编码实现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>5</w:t>
      </w:r>
      <w:r>
        <w:rPr>
          <w:rFonts w:hint="eastAsia"/>
        </w:rPr>
        <w:t>）加入</w:t>
      </w:r>
      <w:r>
        <w:rPr>
          <w:rFonts w:hint="eastAsia"/>
        </w:rPr>
        <w:t>crond</w:t>
      </w:r>
      <w:r>
        <w:rPr>
          <w:rFonts w:hint="eastAsia"/>
        </w:rPr>
        <w:t>定时任务，每三分钟检查一次。</w:t>
      </w:r>
    </w:p>
    <w:p w:rsidR="00A74063" w:rsidRDefault="000B790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）编码实现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编码实现就是具体的编码及调试过程，工作中很可能需要先在测试环境下调试，调试好了，再发布到生产环境中。</w:t>
      </w:r>
    </w:p>
    <w:p w:rsidR="00A74063" w:rsidRDefault="000B7904">
      <w:pPr>
        <w:pStyle w:val="4"/>
      </w:pPr>
      <w:r>
        <w:rPr>
          <w:rFonts w:hint="eastAsia"/>
        </w:rPr>
        <w:t>老师版本</w:t>
      </w:r>
    </w:p>
    <w:p w:rsidR="00A74063" w:rsidRDefault="000B7904">
      <w:pPr>
        <w:pStyle w:val="af4"/>
      </w:pPr>
      <w:r>
        <w:t xml:space="preserve">[root@oldboy scripts]# cat free.sh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source /etc/profile</w:t>
      </w:r>
    </w:p>
    <w:p w:rsidR="00A74063" w:rsidRDefault="000B7904">
      <w:pPr>
        <w:pStyle w:val="af4"/>
      </w:pPr>
      <w:r>
        <w:t>UsedMem=`free -m|awk  -F "[ ]+" 'NR==3 {print $NF}'`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$UsedMem -lt 100 ]</w:t>
      </w:r>
    </w:p>
    <w:p w:rsidR="00A74063" w:rsidRDefault="000B7904">
      <w:pPr>
        <w:pStyle w:val="af4"/>
      </w:pPr>
      <w:r>
        <w:t xml:space="preserve">   then</w:t>
      </w:r>
    </w:p>
    <w:p w:rsidR="00A74063" w:rsidRDefault="000B7904">
      <w:pPr>
        <w:pStyle w:val="af4"/>
      </w:pPr>
      <w:r>
        <w:tab/>
        <w:t xml:space="preserve">  echo "mem</w:t>
      </w:r>
      <w:r>
        <w:t xml:space="preserve"> is not enough,$UsedMem."|mail -s "memory warning $(date +%F)" 11111111@qq.com 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[root@oldboy scripts]# crontab -l</w:t>
      </w:r>
    </w:p>
    <w:p w:rsidR="00A74063" w:rsidRDefault="000B7904">
      <w:pPr>
        <w:pStyle w:val="af4"/>
      </w:pPr>
      <w:r>
        <w:t>#memory check</w:t>
      </w:r>
    </w:p>
    <w:p w:rsidR="00A74063" w:rsidRDefault="000B7904">
      <w:pPr>
        <w:pStyle w:val="af4"/>
      </w:pPr>
      <w:r>
        <w:t xml:space="preserve">*/3 * * * * /bin/sh /server/scripts/free.sh &amp;&gt;/dev/null </w:t>
      </w:r>
    </w:p>
    <w:p w:rsidR="00A74063" w:rsidRDefault="000B7904">
      <w:pPr>
        <w:pStyle w:val="4"/>
      </w:pPr>
      <w:r>
        <w:t>自己书写板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lastRenderedPageBreak/>
        <w:t>##################################################</w:t>
      </w:r>
      <w:r>
        <w:t>############</w:t>
      </w:r>
    </w:p>
    <w:p w:rsidR="00A74063" w:rsidRDefault="000B7904">
      <w:pPr>
        <w:pStyle w:val="af4"/>
      </w:pPr>
      <w:r>
        <w:t># File Name: /server/scripts/free.sh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yyc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2017-10-28 06:44:07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 xml:space="preserve">Free=`free -m|awk 'NR==2 </w:t>
      </w:r>
      <w:r>
        <w:t>{print $6}'`</w:t>
      </w:r>
    </w:p>
    <w:p w:rsidR="00A74063" w:rsidRDefault="000B7904">
      <w:pPr>
        <w:pStyle w:val="af4"/>
      </w:pPr>
      <w:r>
        <w:rPr>
          <w:rFonts w:hint="eastAsia"/>
        </w:rPr>
        <w:t>CHARS="</w:t>
      </w:r>
      <w:r>
        <w:rPr>
          <w:rFonts w:hint="eastAsia"/>
        </w:rPr>
        <w:t>使用内存</w:t>
      </w:r>
      <w:r>
        <w:rPr>
          <w:rFonts w:hint="eastAsia"/>
        </w:rPr>
        <w:t xml:space="preserve"> $Free"</w:t>
      </w:r>
    </w:p>
    <w:p w:rsidR="00A74063" w:rsidRDefault="000B7904">
      <w:pPr>
        <w:pStyle w:val="af4"/>
      </w:pPr>
      <w:r>
        <w:t>if [ $Free -lt 100 ]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$CHARS|tee /tmp/messages.txt</w:t>
      </w:r>
    </w:p>
    <w:p w:rsidR="00A74063" w:rsidRDefault="000B7904">
      <w:pPr>
        <w:pStyle w:val="af4"/>
      </w:pPr>
      <w:r>
        <w:t xml:space="preserve">   mail -s "`date +%F-%T`$CHARS" yyc1503@163.com &lt;/tmp/messages.txt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4"/>
      </w:pPr>
      <w:r>
        <w:t>发邮件修改</w:t>
      </w:r>
    </w:p>
    <w:p w:rsidR="00A74063" w:rsidRDefault="000B7904">
      <w:pPr>
        <w:pStyle w:val="af4"/>
      </w:pPr>
      <w:r>
        <w:t xml:space="preserve">[root@centos7 scripts]# tail -2 /etc/mail.rc </w:t>
      </w:r>
    </w:p>
    <w:p w:rsidR="00A74063" w:rsidRDefault="000B7904">
      <w:pPr>
        <w:pStyle w:val="af4"/>
      </w:pPr>
      <w:r>
        <w:t xml:space="preserve">set from=yyc1503@163.com </w:t>
      </w:r>
      <w:r>
        <w:t>smtp=smtp.163.com</w:t>
      </w:r>
    </w:p>
    <w:p w:rsidR="00A74063" w:rsidRDefault="000B7904">
      <w:pPr>
        <w:pStyle w:val="af4"/>
      </w:pPr>
      <w:r>
        <w:t>set smtp-auth-user=yyc1503 smtp-auth-password=yyc1503 smtp-autp=login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模拟启动</w:t>
      </w:r>
      <w:r>
        <w:rPr>
          <w:rFonts w:hint="eastAsia"/>
        </w:rPr>
        <w:t>nginx</w:t>
      </w:r>
      <w:r>
        <w:rPr>
          <w:rFonts w:hint="eastAsia"/>
        </w:rPr>
        <w:t>脚本（</w:t>
      </w:r>
      <w:r>
        <w:rPr>
          <w:rFonts w:hint="eastAsia"/>
        </w:rPr>
        <w:t>if</w:t>
      </w:r>
      <w:r>
        <w:rPr>
          <w:rFonts w:hint="eastAsia"/>
        </w:rPr>
        <w:t>语句）</w:t>
      </w:r>
    </w:p>
    <w:p w:rsidR="00A74063" w:rsidRDefault="000B7904">
      <w:r>
        <w:rPr>
          <w:rFonts w:hint="eastAsia"/>
        </w:rPr>
        <w:t>目标：启动</w:t>
      </w:r>
      <w:r>
        <w:rPr>
          <w:rFonts w:hint="eastAsia"/>
        </w:rPr>
        <w:t>nginx</w:t>
      </w:r>
      <w:r>
        <w:rPr>
          <w:rFonts w:hint="eastAsia"/>
        </w:rPr>
        <w:t>脚本</w:t>
      </w:r>
    </w:p>
    <w:p w:rsidR="00A74063" w:rsidRDefault="000B7904">
      <w:pPr>
        <w:pStyle w:val="4"/>
      </w:pPr>
      <w:r>
        <w:rPr>
          <w:rFonts w:hint="eastAsia"/>
        </w:rPr>
        <w:t>思路：</w:t>
      </w:r>
    </w:p>
    <w:p w:rsidR="00A74063" w:rsidRDefault="000B7904">
      <w:r>
        <w:rPr>
          <w:rFonts w:hint="eastAsia"/>
        </w:rPr>
        <w:tab/>
        <w:t xml:space="preserve">a. 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：先检查语法，语法出错也停止；再判断</w:t>
      </w:r>
      <w:r>
        <w:rPr>
          <w:rFonts w:hint="eastAsia"/>
        </w:rPr>
        <w:t>80</w:t>
      </w:r>
      <w:r>
        <w:rPr>
          <w:rFonts w:hint="eastAsia"/>
        </w:rPr>
        <w:t>端口是否存在，端口存在就提示错误信息；不存在，就启动即可，最后显示启动特效</w:t>
      </w:r>
    </w:p>
    <w:p w:rsidR="00A74063" w:rsidRDefault="000B7904">
      <w:r>
        <w:rPr>
          <w:rFonts w:hint="eastAsia"/>
        </w:rPr>
        <w:tab/>
        <w:t xml:space="preserve">b. </w:t>
      </w:r>
      <w:r>
        <w:rPr>
          <w:rFonts w:hint="eastAsia"/>
        </w:rPr>
        <w:t>停止</w:t>
      </w:r>
      <w:r>
        <w:rPr>
          <w:rFonts w:hint="eastAsia"/>
        </w:rPr>
        <w:t>nginx  pkill nginx</w:t>
      </w:r>
    </w:p>
    <w:p w:rsidR="00A74063" w:rsidRDefault="000B7904">
      <w:r>
        <w:rPr>
          <w:rFonts w:hint="eastAsia"/>
        </w:rPr>
        <w:tab/>
        <w:t xml:space="preserve">c. 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>
        <w:rPr>
          <w:rFonts w:hint="eastAsia"/>
        </w:rPr>
        <w:t>，分为优雅重启：</w:t>
      </w:r>
      <w:r>
        <w:rPr>
          <w:rFonts w:hint="eastAsia"/>
        </w:rPr>
        <w:t xml:space="preserve"> -s reload </w:t>
      </w:r>
      <w:r>
        <w:rPr>
          <w:rFonts w:hint="eastAsia"/>
        </w:rPr>
        <w:t>（先判断进程是否存在）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和强制重启</w:t>
      </w:r>
      <w:r>
        <w:rPr>
          <w:rFonts w:hint="eastAsia"/>
        </w:rPr>
        <w:t xml:space="preserve">   </w:t>
      </w:r>
      <w:r>
        <w:rPr>
          <w:rFonts w:hint="eastAsia"/>
        </w:rPr>
        <w:t>先停止再启动</w:t>
      </w:r>
    </w:p>
    <w:p w:rsidR="00A74063" w:rsidRDefault="000B7904">
      <w:r>
        <w:rPr>
          <w:rFonts w:hint="eastAsia"/>
        </w:rPr>
        <w:tab/>
        <w:t xml:space="preserve">d. </w:t>
      </w:r>
      <w:r>
        <w:rPr>
          <w:rFonts w:hint="eastAsia"/>
        </w:rPr>
        <w:t>查看状态：看端口，看进程</w:t>
      </w:r>
    </w:p>
    <w:p w:rsidR="00A74063" w:rsidRDefault="000B7904">
      <w:pPr>
        <w:pStyle w:val="4"/>
      </w:pPr>
      <w:r>
        <w:t>脚本</w:t>
      </w:r>
    </w:p>
    <w:p w:rsidR="00A74063" w:rsidRDefault="000B7904">
      <w:pPr>
        <w:pStyle w:val="af4"/>
      </w:pPr>
      <w:r>
        <w:tab/>
        <w:t>#!/bin/sh</w:t>
      </w:r>
    </w:p>
    <w:p w:rsidR="00A74063" w:rsidRDefault="000B7904">
      <w:pPr>
        <w:pStyle w:val="af4"/>
      </w:pPr>
      <w:r>
        <w:tab/>
        <w:t>. /etc/init.d/functions</w:t>
      </w:r>
    </w:p>
    <w:p w:rsidR="00A74063" w:rsidRDefault="000B7904">
      <w:pPr>
        <w:pStyle w:val="af4"/>
      </w:pPr>
      <w:r>
        <w:tab/>
        <w:t>start_nginx=/application/nginx/sbin/nginx</w:t>
      </w:r>
    </w:p>
    <w:p w:rsidR="00A74063" w:rsidRDefault="000B7904">
      <w:pPr>
        <w:pStyle w:val="af4"/>
      </w:pPr>
      <w:r>
        <w:tab/>
        <w:t>USAGE(){</w:t>
      </w:r>
    </w:p>
    <w:p w:rsidR="00A74063" w:rsidRDefault="000B7904">
      <w:pPr>
        <w:pStyle w:val="af4"/>
      </w:pPr>
      <w:r>
        <w:lastRenderedPageBreak/>
        <w:tab/>
        <w:t xml:space="preserve">  echo "USAGE $0 {start|stop|restart}"</w:t>
      </w:r>
    </w:p>
    <w:p w:rsidR="00A74063" w:rsidRDefault="000B7904">
      <w:pPr>
        <w:pStyle w:val="af4"/>
      </w:pPr>
      <w:r>
        <w:tab/>
        <w:t xml:space="preserve">  exit 1</w:t>
      </w:r>
    </w:p>
    <w:p w:rsidR="00A74063" w:rsidRDefault="000B7904">
      <w:pPr>
        <w:pStyle w:val="af4"/>
      </w:pPr>
      <w:r>
        <w:tab/>
        <w:t>}</w:t>
      </w:r>
    </w:p>
    <w:p w:rsidR="00A74063" w:rsidRDefault="000B7904">
      <w:pPr>
        <w:pStyle w:val="af4"/>
      </w:pPr>
      <w:r>
        <w:tab/>
        <w:t>if [ $# -ne 1 ]</w:t>
      </w:r>
    </w:p>
    <w:p w:rsidR="00A74063" w:rsidRDefault="000B7904">
      <w:pPr>
        <w:pStyle w:val="af4"/>
      </w:pPr>
      <w:r>
        <w:tab/>
        <w:t xml:space="preserve">  then</w:t>
      </w:r>
    </w:p>
    <w:p w:rsidR="00A74063" w:rsidRDefault="000B7904">
      <w:pPr>
        <w:pStyle w:val="af4"/>
      </w:pPr>
      <w:r>
        <w:tab/>
      </w:r>
      <w:r>
        <w:tab/>
        <w:t>USAGE</w:t>
      </w:r>
    </w:p>
    <w:p w:rsidR="00A74063" w:rsidRDefault="000B7904">
      <w:pPr>
        <w:pStyle w:val="af4"/>
      </w:pPr>
      <w:r>
        <w:tab/>
        <w:t>fi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ab/>
        <w:t>if [ "$1" == "start" ]</w:t>
      </w:r>
    </w:p>
    <w:p w:rsidR="00A74063" w:rsidRDefault="000B7904">
      <w:pPr>
        <w:pStyle w:val="af4"/>
      </w:pPr>
      <w:r>
        <w:tab/>
        <w:t xml:space="preserve">  then</w:t>
      </w:r>
    </w:p>
    <w:p w:rsidR="00A74063" w:rsidRDefault="000B7904">
      <w:pPr>
        <w:pStyle w:val="af4"/>
      </w:pPr>
      <w:r>
        <w:tab/>
      </w:r>
      <w:r>
        <w:tab/>
      </w:r>
      <w:r>
        <w:t>$start_nginx</w:t>
      </w:r>
    </w:p>
    <w:p w:rsidR="00A74063" w:rsidRDefault="000B7904">
      <w:pPr>
        <w:pStyle w:val="af4"/>
      </w:pPr>
      <w:r>
        <w:tab/>
      </w:r>
      <w:r>
        <w:tab/>
        <w:t>action "start nginx " /bin/true</w:t>
      </w:r>
    </w:p>
    <w:p w:rsidR="00A74063" w:rsidRDefault="000B7904">
      <w:pPr>
        <w:pStyle w:val="af4"/>
      </w:pPr>
      <w:r>
        <w:tab/>
        <w:t>elif [ "$1" == "stop" ]</w:t>
      </w:r>
    </w:p>
    <w:p w:rsidR="00A74063" w:rsidRDefault="000B7904">
      <w:pPr>
        <w:pStyle w:val="af4"/>
      </w:pPr>
      <w:r>
        <w:tab/>
        <w:t xml:space="preserve">   then</w:t>
      </w:r>
    </w:p>
    <w:p w:rsidR="00A74063" w:rsidRDefault="000B7904">
      <w:pPr>
        <w:pStyle w:val="af4"/>
      </w:pPr>
      <w:r>
        <w:tab/>
      </w:r>
      <w:r>
        <w:tab/>
        <w:t>pkill nginx</w:t>
      </w:r>
    </w:p>
    <w:p w:rsidR="00A74063" w:rsidRDefault="000B7904">
      <w:pPr>
        <w:pStyle w:val="af4"/>
      </w:pPr>
      <w:r>
        <w:tab/>
      </w:r>
      <w:r>
        <w:tab/>
        <w:t>action "stop nginx " /bin/true</w:t>
      </w:r>
    </w:p>
    <w:p w:rsidR="00A74063" w:rsidRDefault="000B7904">
      <w:pPr>
        <w:pStyle w:val="af4"/>
      </w:pPr>
      <w:r>
        <w:tab/>
        <w:t>elif [ "$1" == "restart" ]</w:t>
      </w:r>
    </w:p>
    <w:p w:rsidR="00A74063" w:rsidRDefault="000B7904">
      <w:pPr>
        <w:pStyle w:val="af4"/>
      </w:pPr>
      <w:r>
        <w:tab/>
        <w:t xml:space="preserve">  then</w:t>
      </w:r>
    </w:p>
    <w:p w:rsidR="00A74063" w:rsidRDefault="000B7904">
      <w:pPr>
        <w:pStyle w:val="af4"/>
      </w:pPr>
      <w:r>
        <w:tab/>
      </w:r>
      <w:r>
        <w:tab/>
        <w:t xml:space="preserve"> pkill nginx</w:t>
      </w:r>
    </w:p>
    <w:p w:rsidR="00A74063" w:rsidRDefault="000B7904">
      <w:pPr>
        <w:pStyle w:val="af4"/>
      </w:pPr>
      <w:r>
        <w:tab/>
      </w:r>
      <w:r>
        <w:tab/>
        <w:t xml:space="preserve"> sleep 2</w:t>
      </w:r>
    </w:p>
    <w:p w:rsidR="00A74063" w:rsidRDefault="000B7904">
      <w:pPr>
        <w:pStyle w:val="af4"/>
      </w:pPr>
      <w:r>
        <w:tab/>
      </w:r>
      <w:r>
        <w:tab/>
        <w:t xml:space="preserve"> $start_nginx</w:t>
      </w:r>
    </w:p>
    <w:p w:rsidR="00A74063" w:rsidRDefault="000B7904">
      <w:pPr>
        <w:pStyle w:val="af4"/>
      </w:pPr>
      <w:r>
        <w:tab/>
      </w:r>
      <w:r>
        <w:tab/>
        <w:t xml:space="preserve"> action "restart nginx " /bin/true</w:t>
      </w:r>
    </w:p>
    <w:p w:rsidR="00A74063" w:rsidRDefault="000B7904">
      <w:pPr>
        <w:pStyle w:val="af4"/>
      </w:pPr>
      <w:r>
        <w:tab/>
        <w:t>else</w:t>
      </w:r>
    </w:p>
    <w:p w:rsidR="00A74063" w:rsidRDefault="000B7904">
      <w:pPr>
        <w:pStyle w:val="af4"/>
      </w:pPr>
      <w:r>
        <w:tab/>
      </w:r>
      <w:r>
        <w:tab/>
      </w:r>
      <w:r>
        <w:t xml:space="preserve"> USAGE</w:t>
      </w:r>
    </w:p>
    <w:p w:rsidR="00A74063" w:rsidRDefault="000B7904">
      <w:pPr>
        <w:pStyle w:val="af4"/>
      </w:pPr>
      <w:r>
        <w:tab/>
        <w:t>fi</w:t>
      </w:r>
    </w:p>
    <w:p w:rsidR="00A74063" w:rsidRDefault="000B7904">
      <w:pPr>
        <w:pStyle w:val="4"/>
      </w:pPr>
      <w:r>
        <w:rPr>
          <w:rFonts w:hint="eastAsia"/>
        </w:rPr>
        <w:t>自写</w:t>
      </w:r>
    </w:p>
    <w:p w:rsidR="00A74063" w:rsidRDefault="000B7904">
      <w:pPr>
        <w:pStyle w:val="af4"/>
      </w:pPr>
      <w:r>
        <w:rPr>
          <w:rFonts w:hint="eastAsia"/>
        </w:rPr>
        <w:t>#</w:t>
      </w:r>
      <w:r>
        <w:rPr>
          <w:rFonts w:hint="eastAsia"/>
        </w:rPr>
        <w:t>监控</w:t>
      </w:r>
      <w:r>
        <w:rPr>
          <w:rFonts w:hint="eastAsia"/>
        </w:rPr>
        <w:t>nginx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 xml:space="preserve">/usr/sbin/nginx -t 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$? -ne 0 ]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rPr>
          <w:rFonts w:hint="eastAsia"/>
        </w:rPr>
        <w:t xml:space="preserve">   echo "</w:t>
      </w:r>
      <w:r>
        <w:rPr>
          <w:rFonts w:hint="eastAsia"/>
        </w:rPr>
        <w:t>语法错误，请检查语法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exit 1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lastRenderedPageBreak/>
        <w:t>if [ `ss -lntup|grep -w 80|grep -v grep|wc -l` -lt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/usr/sbin/nginx </w:t>
      </w:r>
    </w:p>
    <w:p w:rsidR="00A74063" w:rsidRDefault="000B7904">
      <w:pPr>
        <w:pStyle w:val="af4"/>
      </w:pPr>
      <w:r>
        <w:rPr>
          <w:rFonts w:hint="eastAsia"/>
        </w:rPr>
        <w:t xml:space="preserve">   echo "[</w:t>
      </w:r>
      <w:r>
        <w:rPr>
          <w:rFonts w:hint="eastAsia"/>
        </w:rPr>
        <w:t>启动完成</w:t>
      </w:r>
      <w:r>
        <w:rPr>
          <w:rFonts w:hint="eastAsia"/>
        </w:rPr>
        <w:t>]"</w:t>
      </w:r>
    </w:p>
    <w:p w:rsidR="00A74063" w:rsidRDefault="000B7904">
      <w:pPr>
        <w:pStyle w:val="af4"/>
      </w:pPr>
      <w:r>
        <w:t xml:space="preserve">   exit 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 xml:space="preserve">if [ `ss -lntup|grep -w 80|grep -v grep|wc </w:t>
      </w:r>
      <w:r>
        <w:t>-l` -ge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/usr/sbin/nginx -s reload </w:t>
      </w:r>
    </w:p>
    <w:p w:rsidR="00A74063" w:rsidRDefault="000B7904">
      <w:pPr>
        <w:pStyle w:val="af4"/>
      </w:pPr>
      <w:r>
        <w:rPr>
          <w:rFonts w:hint="eastAsia"/>
        </w:rPr>
        <w:t xml:space="preserve">   echo "[</w:t>
      </w:r>
      <w:r>
        <w:rPr>
          <w:rFonts w:hint="eastAsia"/>
        </w:rPr>
        <w:t>重启成功</w:t>
      </w:r>
      <w:r>
        <w:rPr>
          <w:rFonts w:hint="eastAsia"/>
        </w:rPr>
        <w:t>]"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及</w:t>
      </w:r>
      <w:r>
        <w:rPr>
          <w:rFonts w:hint="eastAsia"/>
        </w:rPr>
        <w:t>MySQL</w:t>
      </w:r>
      <w:r>
        <w:rPr>
          <w:rFonts w:hint="eastAsia"/>
        </w:rPr>
        <w:t>服务异常监测案例</w:t>
      </w:r>
    </w:p>
    <w:p w:rsidR="00A74063" w:rsidRDefault="000B7904">
      <w:pPr>
        <w:pStyle w:val="4"/>
      </w:pPr>
      <w:r>
        <w:rPr>
          <w:rFonts w:hint="eastAsia"/>
        </w:rPr>
        <w:t>题目要求</w:t>
      </w:r>
    </w:p>
    <w:p w:rsidR="00A74063" w:rsidRDefault="000B7904">
      <w:r>
        <w:rPr>
          <w:rFonts w:hint="eastAsia"/>
        </w:rPr>
        <w:t>a.</w:t>
      </w:r>
      <w:r>
        <w:rPr>
          <w:rFonts w:hint="eastAsia"/>
        </w:rPr>
        <w:t>检测端口</w:t>
      </w:r>
      <w:r>
        <w:rPr>
          <w:rFonts w:hint="eastAsia"/>
        </w:rPr>
        <w:t>80/3306  ss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rPr>
          <w:rFonts w:hint="eastAsia"/>
        </w:rPr>
        <w:t>、</w:t>
      </w:r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nmap</w:t>
      </w:r>
      <w:r>
        <w:rPr>
          <w:rFonts w:hint="eastAsia"/>
        </w:rPr>
        <w:t>、</w:t>
      </w:r>
      <w:r>
        <w:rPr>
          <w:rFonts w:hint="eastAsia"/>
        </w:rPr>
        <w:t>nc</w:t>
      </w:r>
    </w:p>
    <w:p w:rsidR="00A74063" w:rsidRDefault="000B7904">
      <w:r>
        <w:rPr>
          <w:rFonts w:hint="eastAsia"/>
        </w:rPr>
        <w:t>b.</w:t>
      </w:r>
      <w:r>
        <w:rPr>
          <w:rFonts w:hint="eastAsia"/>
        </w:rPr>
        <w:t>通过进程判断</w:t>
      </w:r>
      <w:r>
        <w:rPr>
          <w:rFonts w:hint="eastAsia"/>
        </w:rPr>
        <w:t xml:space="preserve">  ps -ef|grep nginx  ps -ef|grep mysql 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注意：脚本名不能和进程名重复</w:t>
      </w:r>
    </w:p>
    <w:p w:rsidR="00A74063" w:rsidRDefault="000B7904">
      <w:r>
        <w:rPr>
          <w:rFonts w:hint="eastAsia"/>
        </w:rPr>
        <w:t>c.</w:t>
      </w:r>
      <w:r>
        <w:rPr>
          <w:rFonts w:hint="eastAsia"/>
        </w:rPr>
        <w:t>模拟用户的方法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简单：通过返回值：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200</w:t>
      </w:r>
      <w:r>
        <w:rPr>
          <w:rFonts w:hint="eastAsia"/>
        </w:rPr>
        <w:t>，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 xml:space="preserve">ysql -uroot -poldboy123 -e "select version();" 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精确：通过具体内容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网页：创建一个测试页面，访问测试页面的内容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数据库：随机插入数据，然后读出来。对比</w:t>
      </w:r>
    </w:p>
    <w:p w:rsidR="00A74063" w:rsidRDefault="000B7904">
      <w:pPr>
        <w:pStyle w:val="4"/>
      </w:pPr>
      <w:r>
        <w:t>脚本</w:t>
      </w:r>
    </w:p>
    <w:p w:rsidR="00A74063" w:rsidRDefault="000B7904">
      <w:pPr>
        <w:pStyle w:val="af4"/>
      </w:pPr>
      <w:r>
        <w:t>. /etc/init.d/functions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if [ `ss -lntup|grep -w 80|grep -v grep|wc -l` -lt 2 ]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action "nginx" /bin/false</w:t>
      </w:r>
    </w:p>
    <w:p w:rsidR="00A74063" w:rsidRDefault="000B7904">
      <w:pPr>
        <w:pStyle w:val="af4"/>
      </w:pPr>
      <w:r>
        <w:t xml:space="preserve">  else</w:t>
      </w:r>
    </w:p>
    <w:p w:rsidR="00A74063" w:rsidRDefault="000B7904">
      <w:pPr>
        <w:pStyle w:val="af4"/>
      </w:pPr>
      <w:r>
        <w:t xml:space="preserve">   action "nginx"</w:t>
      </w:r>
      <w:r>
        <w:t xml:space="preserve"> /bin/true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if [ `ss -lntup|grep -w 3306|grep -v grep|wc -l` -lt 1 ]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lastRenderedPageBreak/>
        <w:t xml:space="preserve">   action "mysql" /bin/false</w:t>
      </w:r>
    </w:p>
    <w:p w:rsidR="00A74063" w:rsidRDefault="000B7904">
      <w:pPr>
        <w:pStyle w:val="af4"/>
      </w:pPr>
      <w:r>
        <w:t xml:space="preserve">  else</w:t>
      </w:r>
    </w:p>
    <w:p w:rsidR="00A74063" w:rsidRDefault="000B7904">
      <w:pPr>
        <w:pStyle w:val="af4"/>
      </w:pPr>
      <w:r>
        <w:t xml:space="preserve">   action "mysql" /bin/true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1"/>
      </w:pPr>
      <w:r>
        <w:rPr>
          <w:rFonts w:hint="eastAsia"/>
        </w:rPr>
        <w:t>case</w:t>
      </w:r>
      <w:r>
        <w:rPr>
          <w:rFonts w:hint="eastAsia"/>
        </w:rPr>
        <w:t>语句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语法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case </w:t>
      </w:r>
      <w:r>
        <w:rPr>
          <w:rFonts w:hint="eastAsia"/>
        </w:rPr>
        <w:t>如果，假设</w:t>
      </w:r>
    </w:p>
    <w:p w:rsidR="00A74063" w:rsidRDefault="000B7904">
      <w:pPr>
        <w:pStyle w:val="af4"/>
      </w:pPr>
      <w:r>
        <w:tab/>
      </w:r>
    </w:p>
    <w:p w:rsidR="00A74063" w:rsidRDefault="000B7904">
      <w:pPr>
        <w:pStyle w:val="af4"/>
      </w:pPr>
      <w:r>
        <w:rPr>
          <w:rFonts w:hint="eastAsia"/>
        </w:rPr>
        <w:tab/>
        <w:t>case "</w:t>
      </w:r>
      <w:r>
        <w:rPr>
          <w:rFonts w:hint="eastAsia"/>
        </w:rPr>
        <w:t>字符串变量</w:t>
      </w:r>
      <w:r>
        <w:rPr>
          <w:rFonts w:hint="eastAsia"/>
        </w:rPr>
        <w:t>" in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</w:t>
      </w:r>
      <w:r>
        <w:rPr>
          <w:rFonts w:hint="eastAsia"/>
        </w:rPr>
        <w:t>值</w:t>
      </w:r>
      <w:r>
        <w:rPr>
          <w:rFonts w:hint="eastAsia"/>
        </w:rPr>
        <w:t xml:space="preserve">1) 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指令</w:t>
      </w:r>
      <w:r>
        <w:rPr>
          <w:rFonts w:hint="eastAsia"/>
        </w:rPr>
        <w:t>1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</w:t>
      </w:r>
      <w:r>
        <w:rPr>
          <w:rFonts w:hint="eastAsia"/>
        </w:rPr>
        <w:t>值</w:t>
      </w:r>
      <w:r>
        <w:rPr>
          <w:rFonts w:hint="eastAsia"/>
        </w:rPr>
        <w:t xml:space="preserve">2) 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指令</w:t>
      </w:r>
      <w:r>
        <w:rPr>
          <w:rFonts w:hint="eastAsia"/>
        </w:rPr>
        <w:t>2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pPr>
        <w:pStyle w:val="af4"/>
      </w:pPr>
      <w:r>
        <w:tab/>
        <w:t xml:space="preserve">   *) 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指令</w:t>
      </w:r>
    </w:p>
    <w:p w:rsidR="00A74063" w:rsidRDefault="000B7904">
      <w:pPr>
        <w:pStyle w:val="af4"/>
      </w:pPr>
      <w:r>
        <w:tab/>
        <w:t>esac</w:t>
      </w:r>
    </w:p>
    <w:p w:rsidR="00A74063" w:rsidRDefault="00A74063"/>
    <w:p w:rsidR="00A74063" w:rsidRDefault="000B7904">
      <w:pPr>
        <w:pStyle w:val="3"/>
        <w:spacing w:before="163" w:after="163"/>
      </w:pPr>
      <w:r>
        <w:rPr>
          <w:rFonts w:hint="eastAsia"/>
        </w:rPr>
        <w:t>nginx</w:t>
      </w:r>
      <w:r>
        <w:rPr>
          <w:rFonts w:hint="eastAsia"/>
        </w:rPr>
        <w:t>启动脚本</w:t>
      </w:r>
    </w:p>
    <w:p w:rsidR="00A74063" w:rsidRDefault="000B7904">
      <w:pPr>
        <w:pStyle w:val="af4"/>
      </w:pPr>
      <w:r>
        <w:tab/>
        <w:t>case "$1" in</w:t>
      </w:r>
    </w:p>
    <w:p w:rsidR="00A74063" w:rsidRDefault="000B7904">
      <w:pPr>
        <w:pStyle w:val="af4"/>
      </w:pPr>
      <w:r>
        <w:tab/>
        <w:t xml:space="preserve">  start) </w:t>
      </w:r>
    </w:p>
    <w:p w:rsidR="00A74063" w:rsidRDefault="000B7904">
      <w:pPr>
        <w:pStyle w:val="af4"/>
      </w:pPr>
      <w:r>
        <w:tab/>
      </w:r>
      <w:r>
        <w:tab/>
        <w:t xml:space="preserve">  /application/nginx/sbin/nginx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pPr>
        <w:pStyle w:val="af4"/>
      </w:pPr>
      <w:r>
        <w:tab/>
        <w:t xml:space="preserve">  stop) </w:t>
      </w:r>
    </w:p>
    <w:p w:rsidR="00A74063" w:rsidRDefault="000B7904">
      <w:pPr>
        <w:pStyle w:val="af4"/>
      </w:pPr>
      <w:r>
        <w:tab/>
      </w:r>
      <w:r>
        <w:tab/>
        <w:t xml:space="preserve">  pkill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pPr>
        <w:pStyle w:val="af4"/>
      </w:pPr>
      <w:r>
        <w:tab/>
        <w:t xml:space="preserve">   *) </w:t>
      </w:r>
    </w:p>
    <w:p w:rsidR="00A74063" w:rsidRDefault="000B7904">
      <w:pPr>
        <w:pStyle w:val="af4"/>
      </w:pPr>
      <w:r>
        <w:tab/>
      </w:r>
      <w:r>
        <w:tab/>
        <w:t xml:space="preserve">  echo "usage: sh $0 start|stop"</w:t>
      </w:r>
    </w:p>
    <w:p w:rsidR="00A74063" w:rsidRDefault="000B7904">
      <w:pPr>
        <w:pStyle w:val="af4"/>
      </w:pPr>
      <w:r>
        <w:tab/>
        <w:t>esac</w:t>
      </w:r>
    </w:p>
    <w:p w:rsidR="00A74063" w:rsidRDefault="000B7904">
      <w:r>
        <w:rPr>
          <w:rFonts w:hint="eastAsia"/>
        </w:rPr>
        <w:t>#</w:t>
      </w:r>
      <w:r>
        <w:rPr>
          <w:rFonts w:hint="eastAsia"/>
        </w:rPr>
        <w:t>注：</w:t>
      </w:r>
      <w:r>
        <w:rPr>
          <w:rFonts w:hint="eastAsia"/>
        </w:rPr>
        <w:t>case</w:t>
      </w:r>
      <w:r>
        <w:rPr>
          <w:rFonts w:hint="eastAsia"/>
        </w:rPr>
        <w:t>语句相当于一个</w:t>
      </w:r>
      <w:r>
        <w:rPr>
          <w:rFonts w:hint="eastAsia"/>
        </w:rPr>
        <w:t>if</w:t>
      </w:r>
      <w:r>
        <w:rPr>
          <w:rFonts w:hint="eastAsia"/>
        </w:rPr>
        <w:t>的多分支结构语句</w:t>
      </w:r>
    </w:p>
    <w:p w:rsidR="00A74063" w:rsidRDefault="000B7904">
      <w:pPr>
        <w:pStyle w:val="3"/>
        <w:spacing w:before="163" w:after="163"/>
      </w:pPr>
      <w:r>
        <w:lastRenderedPageBreak/>
        <w:t>值大小写</w:t>
      </w:r>
    </w:p>
    <w:p w:rsidR="00A74063" w:rsidRDefault="000B7904"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的选项</w:t>
      </w:r>
    </w:p>
    <w:p w:rsidR="00A74063" w:rsidRDefault="000B7904">
      <w:pPr>
        <w:pStyle w:val="af4"/>
      </w:pPr>
      <w:r>
        <w:tab/>
        <w:t>apple)</w:t>
      </w:r>
    </w:p>
    <w:p w:rsidR="00A74063" w:rsidRDefault="000B7904">
      <w:pPr>
        <w:pStyle w:val="af4"/>
      </w:pPr>
      <w:r>
        <w:tab/>
      </w:r>
      <w:r>
        <w:tab/>
        <w:t xml:space="preserve">  echo -e "$RED_COLOR apple $RES"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也可以这样写，输入</w:t>
      </w:r>
      <w:r>
        <w:rPr>
          <w:rFonts w:hint="eastAsia"/>
        </w:rPr>
        <w:t>2</w:t>
      </w:r>
      <w:r>
        <w:rPr>
          <w:rFonts w:hint="eastAsia"/>
        </w:rPr>
        <w:t>种格式找同一个选项</w:t>
      </w:r>
    </w:p>
    <w:p w:rsidR="00A74063" w:rsidRDefault="000B7904">
      <w:pPr>
        <w:pStyle w:val="af4"/>
      </w:pPr>
      <w:r>
        <w:tab/>
        <w:t>apple|APPLE)</w:t>
      </w:r>
    </w:p>
    <w:p w:rsidR="00A74063" w:rsidRDefault="000B7904">
      <w:pPr>
        <w:pStyle w:val="af4"/>
      </w:pPr>
      <w:r>
        <w:tab/>
      </w:r>
      <w:r>
        <w:tab/>
        <w:t xml:space="preserve">  echo -e "$RED_COLOR apple $RES"</w:t>
      </w:r>
    </w:p>
    <w:p w:rsidR="00A74063" w:rsidRDefault="000B7904">
      <w:pPr>
        <w:pStyle w:val="af4"/>
      </w:pPr>
      <w:r>
        <w:tab/>
      </w:r>
      <w:r>
        <w:tab/>
        <w:t xml:space="preserve">  ;;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case</w:t>
      </w:r>
      <w:r>
        <w:rPr>
          <w:rFonts w:hint="eastAsia"/>
        </w:rPr>
        <w:t>与</w:t>
      </w:r>
      <w:r>
        <w:rPr>
          <w:rFonts w:hint="eastAsia"/>
        </w:rPr>
        <w:t>if</w:t>
      </w:r>
      <w:r>
        <w:rPr>
          <w:rFonts w:hint="eastAsia"/>
        </w:rPr>
        <w:t>什么时候用</w:t>
      </w:r>
    </w:p>
    <w:p w:rsidR="00A74063" w:rsidRDefault="000B7904">
      <w:r>
        <w:rPr>
          <w:rFonts w:hint="eastAsia"/>
        </w:rPr>
        <w:t xml:space="preserve">if [ $num -eq `ps -ef|grep nginx|wc -l` ] </w:t>
      </w:r>
      <w:r>
        <w:rPr>
          <w:rFonts w:hint="eastAsia"/>
        </w:rPr>
        <w:t>这种就不能用</w:t>
      </w:r>
      <w:r>
        <w:rPr>
          <w:rFonts w:hint="eastAsia"/>
        </w:rPr>
        <w:t>case</w:t>
      </w:r>
    </w:p>
    <w:p w:rsidR="00A74063" w:rsidRDefault="00A74063"/>
    <w:p w:rsidR="00A74063" w:rsidRDefault="000B7904">
      <w:pPr>
        <w:pStyle w:val="3"/>
        <w:spacing w:before="163" w:after="163"/>
      </w:pPr>
      <w:r>
        <w:rPr>
          <w:rFonts w:hint="eastAsia"/>
        </w:rPr>
        <w:t>case</w:t>
      </w:r>
      <w:r>
        <w:rPr>
          <w:rFonts w:hint="eastAsia"/>
        </w:rPr>
        <w:t>语句小结</w:t>
      </w:r>
    </w:p>
    <w:p w:rsidR="00A74063" w:rsidRDefault="000B7904">
      <w:r>
        <w:t></w:t>
      </w:r>
      <w:r>
        <w:tab/>
        <w:t>case</w:t>
      </w:r>
      <w:r>
        <w:rPr>
          <w:rFonts w:hint="eastAsia"/>
        </w:rPr>
        <w:t>语句就相当于多分支的</w:t>
      </w:r>
      <w:r>
        <w:t>if</w:t>
      </w:r>
      <w:r>
        <w:rPr>
          <w:rFonts w:hint="eastAsia"/>
        </w:rPr>
        <w:t>语句。</w:t>
      </w:r>
      <w:r>
        <w:t>case</w:t>
      </w:r>
      <w:r>
        <w:rPr>
          <w:rFonts w:hint="eastAsia"/>
        </w:rPr>
        <w:t>语句的优势是更规范、易读。</w:t>
      </w:r>
    </w:p>
    <w:p w:rsidR="00A74063" w:rsidRDefault="000B7904">
      <w:r>
        <w:t></w:t>
      </w:r>
      <w:r>
        <w:tab/>
        <w:t>case</w:t>
      </w:r>
      <w:r>
        <w:rPr>
          <w:rFonts w:hint="eastAsia"/>
        </w:rPr>
        <w:t>语句适合变量的值少，且为固定的数字或字符串集合。</w:t>
      </w:r>
      <w:r>
        <w:t>(1,2,3)</w:t>
      </w:r>
      <w:r>
        <w:rPr>
          <w:rFonts w:hint="eastAsia"/>
        </w:rPr>
        <w:t>或</w:t>
      </w:r>
      <w:r>
        <w:t>(start,stop,restart)</w:t>
      </w:r>
      <w:r>
        <w:rPr>
          <w:rFonts w:hint="eastAsia"/>
        </w:rPr>
        <w:t>。</w:t>
      </w:r>
    </w:p>
    <w:p w:rsidR="00A74063" w:rsidRDefault="000B7904">
      <w:pPr>
        <w:rPr>
          <w:highlight w:val="yellow"/>
        </w:rPr>
      </w:pPr>
      <w:r>
        <w:t></w:t>
      </w:r>
      <w:r>
        <w:tab/>
      </w:r>
      <w:r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服务启动脚本传参的判断多用</w:t>
      </w:r>
      <w:r>
        <w:rPr>
          <w:highlight w:val="yellow"/>
        </w:rPr>
        <w:t>case</w:t>
      </w:r>
      <w:r>
        <w:rPr>
          <w:rFonts w:hint="eastAsia"/>
          <w:highlight w:val="yellow"/>
        </w:rPr>
        <w:t>语句，多参考</w:t>
      </w:r>
      <w:r>
        <w:rPr>
          <w:highlight w:val="yellow"/>
        </w:rPr>
        <w:t>rpcbind/nfs/crond</w:t>
      </w:r>
      <w:r>
        <w:rPr>
          <w:rFonts w:hint="eastAsia"/>
          <w:highlight w:val="yellow"/>
        </w:rPr>
        <w:t>脚本</w:t>
      </w:r>
    </w:p>
    <w:p w:rsidR="00A74063" w:rsidRDefault="000B7904"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菜单脚本也用</w:t>
      </w:r>
      <w:r>
        <w:rPr>
          <w:rFonts w:hint="eastAsia"/>
          <w:highlight w:val="yellow"/>
        </w:rPr>
        <w:t>case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case</w:t>
      </w:r>
      <w:r>
        <w:rPr>
          <w:rFonts w:hint="eastAsia"/>
        </w:rPr>
        <w:t>应用场景</w:t>
      </w:r>
    </w:p>
    <w:p w:rsidR="00A74063" w:rsidRDefault="000B7904">
      <w:pPr>
        <w:pStyle w:val="af4"/>
      </w:pPr>
      <w:r>
        <w:rPr>
          <w:rFonts w:hint="eastAsia"/>
        </w:rPr>
        <w:t>写服务启动脚本，菜单型脚本就用</w:t>
      </w:r>
      <w:r>
        <w:rPr>
          <w:rFonts w:hint="eastAsia"/>
        </w:rPr>
        <w:t>case</w:t>
      </w:r>
    </w:p>
    <w:p w:rsidR="00A74063" w:rsidRDefault="000B7904">
      <w:pPr>
        <w:pStyle w:val="af4"/>
      </w:pPr>
      <w:r>
        <w:rPr>
          <w:rFonts w:hint="eastAsia"/>
        </w:rPr>
        <w:t>除此之外都用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菜单练习题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水果菜单</w:t>
      </w:r>
    </w:p>
    <w:p w:rsidR="00A74063" w:rsidRDefault="000B7904">
      <w:pPr>
        <w:pStyle w:val="4"/>
      </w:pPr>
      <w:r>
        <w:rPr>
          <w:rFonts w:hint="eastAsia"/>
        </w:rPr>
        <w:t>颜色选择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"\033[30m </w:t>
      </w:r>
      <w:r>
        <w:rPr>
          <w:rFonts w:hint="eastAsia"/>
        </w:rPr>
        <w:t>黑色字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"\033[31m </w:t>
      </w:r>
      <w:r>
        <w:rPr>
          <w:rFonts w:hint="eastAsia"/>
        </w:rPr>
        <w:t>红色字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"\033[32m </w:t>
      </w:r>
      <w:r>
        <w:rPr>
          <w:rFonts w:hint="eastAsia"/>
        </w:rPr>
        <w:t>绿色字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>echo</w:t>
      </w:r>
      <w:r>
        <w:rPr>
          <w:rFonts w:hint="eastAsia"/>
        </w:rPr>
        <w:t xml:space="preserve"> -e "\033[33m </w:t>
      </w:r>
      <w:r>
        <w:rPr>
          <w:rFonts w:hint="eastAsia"/>
        </w:rPr>
        <w:t>黄色字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"\033[34m </w:t>
      </w:r>
      <w:r>
        <w:rPr>
          <w:rFonts w:hint="eastAsia"/>
        </w:rPr>
        <w:t>蓝色字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"\033[35m </w:t>
      </w:r>
      <w:r>
        <w:rPr>
          <w:rFonts w:hint="eastAsia"/>
        </w:rPr>
        <w:t>紫色字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"\033[36m </w:t>
      </w:r>
      <w:r>
        <w:rPr>
          <w:rFonts w:hint="eastAsia"/>
        </w:rPr>
        <w:t>天蓝字</w:t>
      </w:r>
      <w:r>
        <w:rPr>
          <w:rFonts w:hint="eastAsia"/>
        </w:rPr>
        <w:t>oldboy trainning \033[0m"</w:t>
      </w:r>
    </w:p>
    <w:p w:rsidR="00A74063" w:rsidRDefault="000B7904">
      <w:pPr>
        <w:pStyle w:val="af4"/>
      </w:pPr>
      <w:r>
        <w:rPr>
          <w:rFonts w:hint="eastAsia"/>
        </w:rPr>
        <w:lastRenderedPageBreak/>
        <w:t xml:space="preserve">echo -e "\033[37m </w:t>
      </w:r>
      <w:r>
        <w:rPr>
          <w:rFonts w:hint="eastAsia"/>
        </w:rPr>
        <w:t>白色字</w:t>
      </w:r>
      <w:r>
        <w:rPr>
          <w:rFonts w:hint="eastAsia"/>
        </w:rPr>
        <w:t>oldboy trainning \033[0m"</w:t>
      </w:r>
    </w:p>
    <w:p w:rsidR="00A74063" w:rsidRDefault="00A74063"/>
    <w:p w:rsidR="00A74063" w:rsidRDefault="000B7904">
      <w:pPr>
        <w:pStyle w:val="af4"/>
      </w:pPr>
      <w:r>
        <w:rPr>
          <w:rFonts w:hint="eastAsia"/>
        </w:rPr>
        <w:t xml:space="preserve">echo -e "\033[40;37m </w:t>
      </w:r>
      <w:r>
        <w:rPr>
          <w:rFonts w:hint="eastAsia"/>
        </w:rPr>
        <w:t>黑底白</w:t>
      </w:r>
      <w:r>
        <w:rPr>
          <w:rFonts w:hint="eastAsia"/>
        </w:rPr>
        <w:t>字</w:t>
      </w:r>
      <w:r>
        <w:rPr>
          <w:rFonts w:hint="eastAsia"/>
        </w:rPr>
        <w:t xml:space="preserve"> welcome to old1boy\033[0m"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"\033[41;37m </w:t>
      </w:r>
      <w:r>
        <w:rPr>
          <w:rFonts w:hint="eastAsia"/>
        </w:rPr>
        <w:t>红底白字</w:t>
      </w:r>
      <w:r>
        <w:rPr>
          <w:rFonts w:hint="eastAsia"/>
        </w:rPr>
        <w:t xml:space="preserve"> welcome to old2boy\033[0m"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"\033[42;37m </w:t>
      </w:r>
      <w:r>
        <w:rPr>
          <w:rFonts w:hint="eastAsia"/>
        </w:rPr>
        <w:t>绿底白字</w:t>
      </w:r>
      <w:r>
        <w:rPr>
          <w:rFonts w:hint="eastAsia"/>
        </w:rPr>
        <w:t xml:space="preserve"> welcome to old3boy\033[0m"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"\033[43;37m </w:t>
      </w:r>
      <w:r>
        <w:rPr>
          <w:rFonts w:hint="eastAsia"/>
        </w:rPr>
        <w:t>黄底白字</w:t>
      </w:r>
      <w:r>
        <w:rPr>
          <w:rFonts w:hint="eastAsia"/>
        </w:rPr>
        <w:t xml:space="preserve"> welcome to old4boy\033[0m"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"\033[44;37m </w:t>
      </w:r>
      <w:r>
        <w:rPr>
          <w:rFonts w:hint="eastAsia"/>
        </w:rPr>
        <w:t>蓝底白字</w:t>
      </w:r>
      <w:r>
        <w:rPr>
          <w:rFonts w:hint="eastAsia"/>
        </w:rPr>
        <w:t xml:space="preserve"> welcome to old5boy\033[0m"</w:t>
      </w:r>
    </w:p>
    <w:p w:rsidR="00A74063" w:rsidRDefault="000B7904">
      <w:pPr>
        <w:pStyle w:val="af4"/>
      </w:pPr>
      <w:r>
        <w:rPr>
          <w:rFonts w:hint="eastAsia"/>
        </w:rPr>
        <w:t>echo -e "\033[4</w:t>
      </w:r>
      <w:r>
        <w:rPr>
          <w:rFonts w:hint="eastAsia"/>
        </w:rPr>
        <w:t xml:space="preserve">5;37m </w:t>
      </w:r>
      <w:r>
        <w:rPr>
          <w:rFonts w:hint="eastAsia"/>
        </w:rPr>
        <w:t>紫底白字</w:t>
      </w:r>
      <w:r>
        <w:rPr>
          <w:rFonts w:hint="eastAsia"/>
        </w:rPr>
        <w:t xml:space="preserve"> welcome to old6boy\033[0m"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"\033[46;37m </w:t>
      </w:r>
      <w:r>
        <w:rPr>
          <w:rFonts w:hint="eastAsia"/>
        </w:rPr>
        <w:t>天蓝白字</w:t>
      </w:r>
      <w:r>
        <w:rPr>
          <w:rFonts w:hint="eastAsia"/>
        </w:rPr>
        <w:t xml:space="preserve"> welcome to old7boy\033[0m"</w:t>
      </w:r>
    </w:p>
    <w:p w:rsidR="00A74063" w:rsidRDefault="000B7904">
      <w:pPr>
        <w:pStyle w:val="af4"/>
      </w:pPr>
      <w:r>
        <w:rPr>
          <w:rFonts w:hint="eastAsia"/>
        </w:rPr>
        <w:t xml:space="preserve">echo -e "\033[47;30m </w:t>
      </w:r>
      <w:r>
        <w:rPr>
          <w:rFonts w:hint="eastAsia"/>
        </w:rPr>
        <w:t>白底黑字</w:t>
      </w:r>
      <w:r>
        <w:rPr>
          <w:rFonts w:hint="eastAsia"/>
        </w:rPr>
        <w:t xml:space="preserve"> welcome to old8boy\033[0m"</w:t>
      </w:r>
    </w:p>
    <w:p w:rsidR="00A74063" w:rsidRDefault="000B7904">
      <w:pPr>
        <w:pStyle w:val="4"/>
      </w:pPr>
      <w:r>
        <w:rPr>
          <w:rFonts w:hint="eastAsia"/>
        </w:rPr>
        <w:t>脚本书写</w:t>
      </w:r>
    </w:p>
    <w:p w:rsidR="00A74063" w:rsidRDefault="008301F3">
      <w:pPr>
        <w:pStyle w:val="af4"/>
      </w:pPr>
      <w:r>
        <w:t>cat &lt;&lt;EOF</w:t>
      </w:r>
    </w:p>
    <w:p w:rsidR="00A74063" w:rsidRDefault="000B7904">
      <w:pPr>
        <w:pStyle w:val="af4"/>
      </w:pPr>
      <w:r>
        <w:t>==================</w:t>
      </w:r>
    </w:p>
    <w:p w:rsidR="00A74063" w:rsidRDefault="000B7904">
      <w:pPr>
        <w:pStyle w:val="af4"/>
      </w:pPr>
      <w:r>
        <w:t>1.apple</w:t>
      </w:r>
    </w:p>
    <w:p w:rsidR="00A74063" w:rsidRDefault="000B7904">
      <w:pPr>
        <w:pStyle w:val="af4"/>
      </w:pPr>
      <w:r>
        <w:t>2.pear</w:t>
      </w:r>
    </w:p>
    <w:p w:rsidR="00A74063" w:rsidRDefault="000B7904">
      <w:pPr>
        <w:pStyle w:val="af4"/>
      </w:pPr>
      <w:r>
        <w:t>3.banana</w:t>
      </w:r>
    </w:p>
    <w:p w:rsidR="00A74063" w:rsidRDefault="000B7904">
      <w:pPr>
        <w:pStyle w:val="af4"/>
      </w:pPr>
      <w:r>
        <w:t>4.exit</w:t>
      </w:r>
    </w:p>
    <w:p w:rsidR="00A74063" w:rsidRDefault="000B7904">
      <w:pPr>
        <w:pStyle w:val="af4"/>
      </w:pPr>
      <w:r>
        <w:t>==================</w:t>
      </w:r>
    </w:p>
    <w:p w:rsidR="00A74063" w:rsidRDefault="00564539">
      <w:pPr>
        <w:pStyle w:val="af4"/>
      </w:pPr>
      <w:r>
        <w:t>EOF</w:t>
      </w:r>
      <w:bookmarkStart w:id="0" w:name="_GoBack"/>
      <w:bookmarkEnd w:id="0"/>
    </w:p>
    <w:p w:rsidR="00A74063" w:rsidRDefault="00A74063">
      <w:pPr>
        <w:pStyle w:val="af4"/>
      </w:pP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请选择你要的水果：</w:t>
      </w:r>
      <w:r>
        <w:rPr>
          <w:rFonts w:hint="eastAsia"/>
        </w:rPr>
        <w:t xml:space="preserve">" </w:t>
      </w:r>
      <w:r>
        <w:rPr>
          <w:rFonts w:hint="eastAsia"/>
        </w:rPr>
        <w:t>choice</w:t>
      </w:r>
    </w:p>
    <w:p w:rsidR="00A74063" w:rsidRDefault="000B7904">
      <w:pPr>
        <w:pStyle w:val="af4"/>
      </w:pPr>
      <w:r>
        <w:t>case "$choice" in</w:t>
      </w:r>
    </w:p>
    <w:p w:rsidR="00A74063" w:rsidRDefault="000B7904">
      <w:pPr>
        <w:pStyle w:val="af4"/>
      </w:pPr>
      <w:r>
        <w:t>1)</w:t>
      </w:r>
    </w:p>
    <w:p w:rsidR="00A74063" w:rsidRDefault="000B7904">
      <w:pPr>
        <w:pStyle w:val="af4"/>
      </w:pPr>
      <w:r>
        <w:t xml:space="preserve">      echo -e "\033[31m apple \033[0m"</w:t>
      </w:r>
    </w:p>
    <w:p w:rsidR="00A74063" w:rsidRDefault="000B7904">
      <w:pPr>
        <w:pStyle w:val="af4"/>
      </w:pPr>
      <w:r>
        <w:t xml:space="preserve">      ;;</w:t>
      </w:r>
    </w:p>
    <w:p w:rsidR="00A74063" w:rsidRDefault="000B7904">
      <w:pPr>
        <w:pStyle w:val="af4"/>
      </w:pPr>
      <w:r>
        <w:t>2)</w:t>
      </w:r>
    </w:p>
    <w:p w:rsidR="00A74063" w:rsidRDefault="000B7904">
      <w:pPr>
        <w:pStyle w:val="af4"/>
      </w:pPr>
      <w:r>
        <w:t xml:space="preserve">      echo -e "\033[32m peal \033[0m"</w:t>
      </w:r>
    </w:p>
    <w:p w:rsidR="00A74063" w:rsidRDefault="000B7904">
      <w:pPr>
        <w:pStyle w:val="af4"/>
      </w:pPr>
      <w:r>
        <w:t xml:space="preserve">      ;;</w:t>
      </w:r>
    </w:p>
    <w:p w:rsidR="00A74063" w:rsidRDefault="000B7904">
      <w:pPr>
        <w:pStyle w:val="af4"/>
      </w:pPr>
      <w:r>
        <w:t>3)</w:t>
      </w:r>
    </w:p>
    <w:p w:rsidR="00A74063" w:rsidRDefault="000B7904">
      <w:pPr>
        <w:pStyle w:val="af4"/>
      </w:pPr>
      <w:r>
        <w:t xml:space="preserve">      echo -e "\033[33m banana \033[0m"</w:t>
      </w:r>
    </w:p>
    <w:p w:rsidR="00A74063" w:rsidRDefault="000B7904">
      <w:pPr>
        <w:pStyle w:val="af4"/>
      </w:pPr>
      <w:r>
        <w:t xml:space="preserve">      ;;</w:t>
      </w:r>
    </w:p>
    <w:p w:rsidR="00A74063" w:rsidRDefault="000B7904">
      <w:pPr>
        <w:pStyle w:val="af4"/>
      </w:pPr>
      <w:r>
        <w:t>*)</w:t>
      </w:r>
    </w:p>
    <w:p w:rsidR="00A74063" w:rsidRDefault="000B7904">
      <w:pPr>
        <w:pStyle w:val="af4"/>
      </w:pPr>
      <w:r>
        <w:rPr>
          <w:rFonts w:hint="eastAsia"/>
        </w:rPr>
        <w:t xml:space="preserve">      echo -e "\033[34m </w:t>
      </w:r>
      <w:r>
        <w:rPr>
          <w:rFonts w:hint="eastAsia"/>
        </w:rPr>
        <w:t>其他</w:t>
      </w:r>
      <w:r>
        <w:rPr>
          <w:rFonts w:hint="eastAsia"/>
        </w:rPr>
        <w:t xml:space="preserve"> \033[0m"</w:t>
      </w:r>
    </w:p>
    <w:p w:rsidR="00A74063" w:rsidRDefault="000B7904">
      <w:pPr>
        <w:pStyle w:val="af4"/>
      </w:pPr>
      <w:r>
        <w:t>esac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11</w:t>
      </w:r>
      <w:r>
        <w:rPr>
          <w:rFonts w:hint="eastAsia"/>
        </w:rPr>
        <w:t>：菜单自动化软件部署经典案例</w:t>
      </w:r>
    </w:p>
    <w:p w:rsidR="00A74063" w:rsidRDefault="00A74063"/>
    <w:p w:rsidR="00A74063" w:rsidRDefault="000B7904">
      <w:pPr>
        <w:pStyle w:val="af4"/>
      </w:pPr>
      <w:r>
        <w:t>[root@</w:t>
      </w:r>
      <w:r>
        <w:t xml:space="preserve">backup scripts]# cat 11.sh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function menu(){</w:t>
      </w:r>
    </w:p>
    <w:p w:rsidR="00A74063" w:rsidRDefault="000B7904">
      <w:pPr>
        <w:pStyle w:val="af4"/>
      </w:pPr>
      <w:r>
        <w:tab/>
        <w:t>cat &lt;&lt;-EOF</w:t>
      </w:r>
    </w:p>
    <w:p w:rsidR="00A74063" w:rsidRDefault="000B7904">
      <w:pPr>
        <w:pStyle w:val="af4"/>
      </w:pPr>
      <w:r>
        <w:tab/>
        <w:t xml:space="preserve">  1.[install lamp]</w:t>
      </w:r>
    </w:p>
    <w:p w:rsidR="00A74063" w:rsidRDefault="000B7904">
      <w:pPr>
        <w:pStyle w:val="af4"/>
      </w:pPr>
      <w:r>
        <w:tab/>
        <w:t xml:space="preserve">  2.[install lnmp]</w:t>
      </w:r>
    </w:p>
    <w:p w:rsidR="00A74063" w:rsidRDefault="000B7904">
      <w:pPr>
        <w:pStyle w:val="af4"/>
      </w:pPr>
      <w:r>
        <w:tab/>
        <w:t xml:space="preserve">  3.[exit]</w:t>
      </w:r>
    </w:p>
    <w:p w:rsidR="00A74063" w:rsidRDefault="000B7904">
      <w:pPr>
        <w:pStyle w:val="af4"/>
      </w:pPr>
      <w:r>
        <w:tab/>
        <w:t>EOF</w:t>
      </w:r>
    </w:p>
    <w:p w:rsidR="00A74063" w:rsidRDefault="000B7904">
      <w:pPr>
        <w:pStyle w:val="af4"/>
      </w:pPr>
      <w:r>
        <w:t>}</w:t>
      </w:r>
    </w:p>
    <w:p w:rsidR="00A74063" w:rsidRDefault="000B7904">
      <w:pPr>
        <w:pStyle w:val="af4"/>
      </w:pPr>
      <w:r>
        <w:t>function main(){</w:t>
      </w:r>
    </w:p>
    <w:p w:rsidR="00A74063" w:rsidRDefault="000B7904">
      <w:pPr>
        <w:pStyle w:val="af4"/>
      </w:pPr>
      <w:r>
        <w:t>menu</w:t>
      </w:r>
    </w:p>
    <w:p w:rsidR="00A74063" w:rsidRDefault="000B7904">
      <w:pPr>
        <w:pStyle w:val="af4"/>
      </w:pPr>
      <w:r>
        <w:t>read -p "pls input the num you want:" choose</w:t>
      </w:r>
    </w:p>
    <w:p w:rsidR="00A74063" w:rsidRDefault="000B7904">
      <w:pPr>
        <w:pStyle w:val="af4"/>
      </w:pPr>
      <w:r>
        <w:t>case $choose in</w:t>
      </w:r>
    </w:p>
    <w:p w:rsidR="00A74063" w:rsidRDefault="000B7904">
      <w:pPr>
        <w:pStyle w:val="af4"/>
      </w:pPr>
      <w:r>
        <w:t>1)</w:t>
      </w:r>
    </w:p>
    <w:p w:rsidR="00A74063" w:rsidRDefault="000B7904">
      <w:pPr>
        <w:pStyle w:val="af4"/>
      </w:pPr>
      <w:r>
        <w:t xml:space="preserve"> lamp=/server/scripts/lamp.sh</w:t>
      </w:r>
    </w:p>
    <w:p w:rsidR="00A74063" w:rsidRDefault="000B7904">
      <w:pPr>
        <w:pStyle w:val="af4"/>
      </w:pPr>
      <w:r>
        <w:t xml:space="preserve"> [ -f $lamp ] &amp;&amp; sh $lamp</w:t>
      </w:r>
    </w:p>
    <w:p w:rsidR="00A74063" w:rsidRDefault="000B7904">
      <w:pPr>
        <w:pStyle w:val="af4"/>
      </w:pPr>
      <w:r>
        <w:t xml:space="preserve"> ;;</w:t>
      </w:r>
    </w:p>
    <w:p w:rsidR="00A74063" w:rsidRDefault="000B7904">
      <w:pPr>
        <w:pStyle w:val="af4"/>
      </w:pPr>
      <w:r>
        <w:t>2)</w:t>
      </w:r>
    </w:p>
    <w:p w:rsidR="00A74063" w:rsidRDefault="000B7904">
      <w:pPr>
        <w:pStyle w:val="af4"/>
      </w:pPr>
      <w:r>
        <w:t xml:space="preserve"> lnmp=/server/scripts/lnmp.sh</w:t>
      </w:r>
    </w:p>
    <w:p w:rsidR="00A74063" w:rsidRDefault="000B7904">
      <w:pPr>
        <w:pStyle w:val="af4"/>
      </w:pPr>
      <w:r>
        <w:t xml:space="preserve"> [ -f $lnmp ] &amp;&amp; sh $lnmp</w:t>
      </w:r>
    </w:p>
    <w:p w:rsidR="00A74063" w:rsidRDefault="000B7904">
      <w:pPr>
        <w:pStyle w:val="af4"/>
      </w:pPr>
      <w:r>
        <w:t xml:space="preserve"> ;;</w:t>
      </w:r>
    </w:p>
    <w:p w:rsidR="00A74063" w:rsidRDefault="000B7904">
      <w:pPr>
        <w:pStyle w:val="af4"/>
      </w:pPr>
      <w:r>
        <w:t>3)</w:t>
      </w:r>
    </w:p>
    <w:p w:rsidR="00A74063" w:rsidRDefault="000B7904">
      <w:pPr>
        <w:pStyle w:val="af4"/>
      </w:pPr>
      <w:r>
        <w:tab/>
        <w:t xml:space="preserve">  exit</w:t>
      </w:r>
    </w:p>
    <w:p w:rsidR="00A74063" w:rsidRDefault="000B7904">
      <w:pPr>
        <w:pStyle w:val="af4"/>
      </w:pPr>
      <w:r>
        <w:tab/>
        <w:t xml:space="preserve">  ;;</w:t>
      </w:r>
    </w:p>
    <w:p w:rsidR="00A74063" w:rsidRDefault="000B7904">
      <w:pPr>
        <w:pStyle w:val="af4"/>
      </w:pPr>
      <w:r>
        <w:tab/>
        <w:t>*)</w:t>
      </w:r>
    </w:p>
    <w:p w:rsidR="00A74063" w:rsidRDefault="000B7904">
      <w:pPr>
        <w:pStyle w:val="af4"/>
      </w:pPr>
      <w:r>
        <w:tab/>
        <w:t xml:space="preserve">  echo "Input error!" &amp;&amp; exit 1</w:t>
      </w:r>
    </w:p>
    <w:p w:rsidR="00A74063" w:rsidRDefault="000B7904">
      <w:pPr>
        <w:pStyle w:val="af4"/>
      </w:pPr>
      <w:r>
        <w:tab/>
        <w:t>esac</w:t>
      </w:r>
    </w:p>
    <w:p w:rsidR="00A74063" w:rsidRDefault="000B7904">
      <w:pPr>
        <w:pStyle w:val="af4"/>
      </w:pPr>
      <w:r>
        <w:t>}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main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15</w:t>
      </w:r>
      <w:r>
        <w:rPr>
          <w:rFonts w:hint="eastAsia"/>
        </w:rPr>
        <w:t>：开发</w:t>
      </w:r>
      <w:r>
        <w:rPr>
          <w:rFonts w:hint="eastAsia"/>
        </w:rPr>
        <w:t>Rsync</w:t>
      </w:r>
      <w:r>
        <w:rPr>
          <w:rFonts w:hint="eastAsia"/>
        </w:rPr>
        <w:t>服务启动脚本案例</w:t>
      </w:r>
    </w:p>
    <w:p w:rsidR="00A74063" w:rsidRDefault="000B7904">
      <w:pPr>
        <w:pStyle w:val="af4"/>
      </w:pPr>
      <w:r>
        <w:t>. /etc/init.d/functions</w:t>
      </w:r>
    </w:p>
    <w:p w:rsidR="00A74063" w:rsidRDefault="000B7904">
      <w:pPr>
        <w:pStyle w:val="af4"/>
      </w:pPr>
      <w:r>
        <w:lastRenderedPageBreak/>
        <w:t>USAGE(){</w:t>
      </w:r>
    </w:p>
    <w:p w:rsidR="00A74063" w:rsidRDefault="000B7904">
      <w:pPr>
        <w:pStyle w:val="af4"/>
      </w:pPr>
      <w:r>
        <w:t xml:space="preserve">      ehco "</w:t>
      </w:r>
      <w:r>
        <w:t>USAGE $0 {start|restart|stop}"</w:t>
      </w:r>
    </w:p>
    <w:p w:rsidR="00A74063" w:rsidRDefault="000B7904">
      <w:pPr>
        <w:pStyle w:val="af4"/>
      </w:pPr>
      <w:r>
        <w:t>}</w:t>
      </w:r>
    </w:p>
    <w:p w:rsidR="00A74063" w:rsidRDefault="000B7904">
      <w:pPr>
        <w:pStyle w:val="af4"/>
      </w:pPr>
      <w:r>
        <w:t>if [ $# -ne 1 ]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"USAGE"</w:t>
      </w:r>
    </w:p>
    <w:p w:rsidR="00A74063" w:rsidRDefault="000B7904">
      <w:pPr>
        <w:pStyle w:val="af4"/>
      </w:pPr>
      <w:r>
        <w:t>fi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cat &lt;&lt;-EOF</w:t>
      </w:r>
    </w:p>
    <w:p w:rsidR="00A74063" w:rsidRDefault="000B7904">
      <w:pPr>
        <w:pStyle w:val="af4"/>
      </w:pPr>
      <w:r>
        <w:tab/>
        <w:t>start</w:t>
      </w:r>
    </w:p>
    <w:p w:rsidR="00A74063" w:rsidRDefault="000B7904">
      <w:pPr>
        <w:pStyle w:val="af4"/>
      </w:pPr>
      <w:r>
        <w:tab/>
        <w:t>restart</w:t>
      </w:r>
    </w:p>
    <w:p w:rsidR="00A74063" w:rsidRDefault="000B7904">
      <w:pPr>
        <w:pStyle w:val="af4"/>
      </w:pPr>
      <w:r>
        <w:tab/>
        <w:t>stop</w:t>
      </w:r>
    </w:p>
    <w:p w:rsidR="00A74063" w:rsidRDefault="000B7904">
      <w:pPr>
        <w:pStyle w:val="af4"/>
      </w:pPr>
      <w:r>
        <w:t>EOF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port=`ss -lntup|grep -w 873|grep -v grep|wc -l`</w:t>
      </w: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选择状态：</w:t>
      </w:r>
      <w:r>
        <w:rPr>
          <w:rFonts w:hint="eastAsia"/>
        </w:rPr>
        <w:t>" state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case $state in</w:t>
      </w:r>
    </w:p>
    <w:p w:rsidR="00A74063" w:rsidRDefault="000B7904">
      <w:pPr>
        <w:pStyle w:val="af4"/>
      </w:pPr>
      <w:r>
        <w:t>start)</w:t>
      </w:r>
    </w:p>
    <w:p w:rsidR="00A74063" w:rsidRDefault="000B7904">
      <w:pPr>
        <w:pStyle w:val="af4"/>
      </w:pPr>
      <w:r>
        <w:t xml:space="preserve">     rsync --daemon</w:t>
      </w:r>
    </w:p>
    <w:p w:rsidR="00A74063" w:rsidRDefault="000B7904">
      <w:pPr>
        <w:pStyle w:val="af4"/>
      </w:pPr>
      <w:r>
        <w:t xml:space="preserve">     if [ $port -ge 2 ]</w:t>
      </w:r>
    </w:p>
    <w:p w:rsidR="00A74063" w:rsidRDefault="000B7904">
      <w:pPr>
        <w:pStyle w:val="af4"/>
      </w:pPr>
      <w:r>
        <w:t xml:space="preserve">     </w:t>
      </w:r>
      <w:r>
        <w:t xml:space="preserve">  then</w:t>
      </w:r>
    </w:p>
    <w:p w:rsidR="00A74063" w:rsidRDefault="000B7904">
      <w:pPr>
        <w:pStyle w:val="af4"/>
      </w:pPr>
      <w:r>
        <w:t xml:space="preserve">        echo "Started, no repetitive operation"</w:t>
      </w:r>
    </w:p>
    <w:p w:rsidR="00A74063" w:rsidRDefault="000B7904">
      <w:pPr>
        <w:pStyle w:val="af4"/>
      </w:pPr>
      <w:r>
        <w:t xml:space="preserve">     fi</w:t>
      </w:r>
    </w:p>
    <w:p w:rsidR="00A74063" w:rsidRDefault="000B7904">
      <w:pPr>
        <w:pStyle w:val="af4"/>
      </w:pPr>
      <w:r>
        <w:t xml:space="preserve">     ;;</w:t>
      </w:r>
    </w:p>
    <w:p w:rsidR="00A74063" w:rsidRDefault="000B7904">
      <w:pPr>
        <w:pStyle w:val="af4"/>
      </w:pPr>
      <w:r>
        <w:t>restart)</w:t>
      </w:r>
    </w:p>
    <w:p w:rsidR="00A74063" w:rsidRDefault="000B7904">
      <w:pPr>
        <w:pStyle w:val="af4"/>
      </w:pPr>
      <w:r>
        <w:t xml:space="preserve">     pkill rsync</w:t>
      </w:r>
    </w:p>
    <w:p w:rsidR="00A74063" w:rsidRDefault="000B7904">
      <w:pPr>
        <w:pStyle w:val="af4"/>
      </w:pPr>
      <w:r>
        <w:t xml:space="preserve">     sleep 2</w:t>
      </w:r>
    </w:p>
    <w:p w:rsidR="00A74063" w:rsidRDefault="000B7904">
      <w:pPr>
        <w:pStyle w:val="af4"/>
      </w:pPr>
      <w:r>
        <w:t xml:space="preserve">     rsync --daemon</w:t>
      </w:r>
    </w:p>
    <w:p w:rsidR="00A74063" w:rsidRDefault="000B7904">
      <w:pPr>
        <w:pStyle w:val="af4"/>
      </w:pPr>
      <w:r>
        <w:t xml:space="preserve">     if [ $port -lt 2 ]</w:t>
      </w:r>
    </w:p>
    <w:p w:rsidR="00A74063" w:rsidRDefault="000B7904">
      <w:pPr>
        <w:pStyle w:val="af4"/>
      </w:pPr>
      <w:r>
        <w:t xml:space="preserve">       then</w:t>
      </w:r>
    </w:p>
    <w:p w:rsidR="00A74063" w:rsidRDefault="000B7904">
      <w:pPr>
        <w:pStyle w:val="af4"/>
      </w:pPr>
      <w:r>
        <w:t xml:space="preserve">        echo "Stop status start first"</w:t>
      </w:r>
    </w:p>
    <w:p w:rsidR="00A74063" w:rsidRDefault="000B7904">
      <w:pPr>
        <w:pStyle w:val="af4"/>
      </w:pPr>
      <w:r>
        <w:t xml:space="preserve">     fi</w:t>
      </w:r>
    </w:p>
    <w:p w:rsidR="00A74063" w:rsidRDefault="000B7904">
      <w:pPr>
        <w:pStyle w:val="af4"/>
      </w:pPr>
      <w:r>
        <w:t xml:space="preserve">     ;;</w:t>
      </w:r>
    </w:p>
    <w:p w:rsidR="00A74063" w:rsidRDefault="000B7904">
      <w:pPr>
        <w:pStyle w:val="af4"/>
      </w:pPr>
      <w:r>
        <w:t>stop)</w:t>
      </w:r>
    </w:p>
    <w:p w:rsidR="00A74063" w:rsidRDefault="000B7904">
      <w:pPr>
        <w:pStyle w:val="af4"/>
      </w:pPr>
      <w:r>
        <w:lastRenderedPageBreak/>
        <w:t xml:space="preserve">     pkill rsync</w:t>
      </w:r>
    </w:p>
    <w:p w:rsidR="00A74063" w:rsidRDefault="000B7904">
      <w:pPr>
        <w:pStyle w:val="af4"/>
      </w:pPr>
      <w:r>
        <w:t xml:space="preserve">     if [ $port -lt 2 ]</w:t>
      </w:r>
    </w:p>
    <w:p w:rsidR="00A74063" w:rsidRDefault="000B7904">
      <w:pPr>
        <w:pStyle w:val="af4"/>
      </w:pPr>
      <w:r>
        <w:t xml:space="preserve">       then</w:t>
      </w:r>
    </w:p>
    <w:p w:rsidR="00A74063" w:rsidRDefault="000B7904">
      <w:pPr>
        <w:pStyle w:val="af4"/>
      </w:pPr>
      <w:r>
        <w:t xml:space="preserve">        echo "Stop status start first"</w:t>
      </w:r>
    </w:p>
    <w:p w:rsidR="00A74063" w:rsidRDefault="000B7904">
      <w:pPr>
        <w:pStyle w:val="af4"/>
      </w:pPr>
      <w:r>
        <w:t xml:space="preserve">     fi</w:t>
      </w:r>
    </w:p>
    <w:p w:rsidR="00A74063" w:rsidRDefault="000B7904">
      <w:pPr>
        <w:pStyle w:val="af4"/>
      </w:pPr>
      <w:r>
        <w:t xml:space="preserve">     ;;</w:t>
      </w:r>
    </w:p>
    <w:p w:rsidR="00A74063" w:rsidRDefault="000B7904">
      <w:pPr>
        <w:pStyle w:val="af4"/>
      </w:pPr>
      <w:r>
        <w:t>*)</w:t>
      </w:r>
    </w:p>
    <w:p w:rsidR="00A74063" w:rsidRDefault="000B7904">
      <w:pPr>
        <w:pStyle w:val="af4"/>
      </w:pPr>
      <w:r>
        <w:t xml:space="preserve">     echo "USAGE $0 {start|restart|stop}"</w:t>
      </w:r>
    </w:p>
    <w:p w:rsidR="00A74063" w:rsidRDefault="000B7904">
      <w:pPr>
        <w:pStyle w:val="af4"/>
      </w:pPr>
      <w:r>
        <w:t>esac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监控</w:t>
      </w:r>
      <w:r>
        <w:rPr>
          <w:rFonts w:hint="eastAsia"/>
        </w:rPr>
        <w:t>nginx</w:t>
      </w:r>
      <w:r>
        <w:rPr>
          <w:rFonts w:hint="eastAsia"/>
        </w:rPr>
        <w:t>状态</w:t>
      </w:r>
    </w:p>
    <w:p w:rsidR="00A74063" w:rsidRDefault="000B7904">
      <w:pPr>
        <w:pStyle w:val="af4"/>
      </w:pPr>
      <w:r>
        <w:t>cat &lt;&lt;EOF</w:t>
      </w:r>
    </w:p>
    <w:p w:rsidR="00A74063" w:rsidRDefault="000B7904">
      <w:pPr>
        <w:pStyle w:val="af4"/>
      </w:pPr>
      <w:r>
        <w:t>==========</w:t>
      </w:r>
    </w:p>
    <w:p w:rsidR="00A74063" w:rsidRDefault="000B7904">
      <w:pPr>
        <w:pStyle w:val="af4"/>
      </w:pPr>
      <w:r>
        <w:t>start</w:t>
      </w:r>
    </w:p>
    <w:p w:rsidR="00A74063" w:rsidRDefault="000B7904">
      <w:pPr>
        <w:pStyle w:val="af4"/>
      </w:pPr>
      <w:r>
        <w:t>restart</w:t>
      </w:r>
    </w:p>
    <w:p w:rsidR="00A74063" w:rsidRDefault="000B7904">
      <w:pPr>
        <w:pStyle w:val="af4"/>
      </w:pPr>
      <w:r>
        <w:t>stop</w:t>
      </w:r>
    </w:p>
    <w:p w:rsidR="00A74063" w:rsidRDefault="000B7904">
      <w:pPr>
        <w:pStyle w:val="af4"/>
      </w:pPr>
      <w:r>
        <w:t>==========</w:t>
      </w:r>
    </w:p>
    <w:p w:rsidR="00A74063" w:rsidRDefault="000B7904">
      <w:pPr>
        <w:pStyle w:val="af4"/>
      </w:pPr>
      <w:r>
        <w:t>EOF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USAGE(){</w:t>
      </w:r>
    </w:p>
    <w:p w:rsidR="00A74063" w:rsidRDefault="000B7904">
      <w:pPr>
        <w:pStyle w:val="af4"/>
      </w:pPr>
      <w:r>
        <w:t xml:space="preserve">    echo "USAGE $0 {start|restart|stop}"</w:t>
      </w:r>
    </w:p>
    <w:p w:rsidR="00A74063" w:rsidRDefault="000B7904">
      <w:pPr>
        <w:pStyle w:val="af4"/>
      </w:pPr>
      <w:r>
        <w:t>}</w:t>
      </w:r>
    </w:p>
    <w:p w:rsidR="00A74063" w:rsidRDefault="000B7904">
      <w:pPr>
        <w:pStyle w:val="af4"/>
      </w:pPr>
      <w:r>
        <w:t>if [ $# -ne 1 ]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echo "USAGE"</w:t>
      </w:r>
    </w:p>
    <w:p w:rsidR="00A74063" w:rsidRDefault="000B7904">
      <w:pPr>
        <w:pStyle w:val="af4"/>
      </w:pPr>
      <w:r>
        <w:t>fi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port=`ss -lntup|grep -w 80|grep -v grep|wc -l`</w:t>
      </w: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请输入需要执行</w:t>
      </w:r>
      <w:r>
        <w:rPr>
          <w:rFonts w:hint="eastAsia"/>
        </w:rPr>
        <w:t>Nginx</w:t>
      </w:r>
      <w:r>
        <w:rPr>
          <w:rFonts w:hint="eastAsia"/>
        </w:rPr>
        <w:t>的状态</w:t>
      </w:r>
      <w:r>
        <w:rPr>
          <w:rFonts w:hint="eastAsia"/>
        </w:rPr>
        <w:t>:" state</w:t>
      </w:r>
    </w:p>
    <w:p w:rsidR="00A74063" w:rsidRDefault="000B7904">
      <w:pPr>
        <w:pStyle w:val="af4"/>
      </w:pPr>
      <w:r>
        <w:t>case $state in</w:t>
      </w:r>
    </w:p>
    <w:p w:rsidR="00A74063" w:rsidRDefault="000B7904">
      <w:pPr>
        <w:pStyle w:val="af4"/>
      </w:pPr>
      <w:r>
        <w:t>start)</w:t>
      </w:r>
    </w:p>
    <w:p w:rsidR="00A74063" w:rsidRDefault="000B7904">
      <w:pPr>
        <w:pStyle w:val="af4"/>
      </w:pPr>
      <w:r>
        <w:t xml:space="preserve">   /usr/sbin/nginx &amp;&gt;/dev/null</w:t>
      </w:r>
    </w:p>
    <w:p w:rsidR="00A74063" w:rsidRDefault="000B7904">
      <w:pPr>
        <w:pStyle w:val="af4"/>
      </w:pPr>
      <w:r>
        <w:t xml:space="preserve">   if [ $port -ge 2 ]</w:t>
      </w:r>
    </w:p>
    <w:p w:rsidR="00A74063" w:rsidRDefault="000B7904">
      <w:pPr>
        <w:pStyle w:val="af4"/>
      </w:pPr>
      <w:r>
        <w:t xml:space="preserve">    then</w:t>
      </w:r>
    </w:p>
    <w:p w:rsidR="00A74063" w:rsidRDefault="000B7904">
      <w:pPr>
        <w:pStyle w:val="af4"/>
      </w:pPr>
      <w:r>
        <w:rPr>
          <w:rFonts w:hint="eastAsia"/>
        </w:rPr>
        <w:t xml:space="preserve">     echo "nginx</w:t>
      </w:r>
      <w:r>
        <w:rPr>
          <w:rFonts w:hint="eastAsia"/>
        </w:rPr>
        <w:t>已经启动，请勿重复启动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lastRenderedPageBreak/>
        <w:t xml:space="preserve">   fi</w:t>
      </w:r>
    </w:p>
    <w:p w:rsidR="00A74063" w:rsidRDefault="000B7904">
      <w:pPr>
        <w:pStyle w:val="af4"/>
      </w:pPr>
      <w:r>
        <w:t xml:space="preserve">   ;;</w:t>
      </w:r>
    </w:p>
    <w:p w:rsidR="00A74063" w:rsidRDefault="000B7904">
      <w:pPr>
        <w:pStyle w:val="af4"/>
      </w:pPr>
      <w:r>
        <w:t>restart)</w:t>
      </w:r>
    </w:p>
    <w:p w:rsidR="00A74063" w:rsidRDefault="000B7904">
      <w:pPr>
        <w:pStyle w:val="af4"/>
      </w:pPr>
      <w:r>
        <w:t xml:space="preserve">   pkill nginx</w:t>
      </w:r>
    </w:p>
    <w:p w:rsidR="00A74063" w:rsidRDefault="000B7904">
      <w:pPr>
        <w:pStyle w:val="af4"/>
      </w:pPr>
      <w:r>
        <w:t xml:space="preserve">   sleep 2</w:t>
      </w:r>
    </w:p>
    <w:p w:rsidR="00A74063" w:rsidRDefault="000B7904">
      <w:pPr>
        <w:pStyle w:val="af4"/>
      </w:pPr>
      <w:r>
        <w:t xml:space="preserve">   /usr/sbin/nginx</w:t>
      </w:r>
    </w:p>
    <w:p w:rsidR="00A74063" w:rsidRDefault="000B7904">
      <w:pPr>
        <w:pStyle w:val="af4"/>
      </w:pPr>
      <w:r>
        <w:t xml:space="preserve">   if [ $port -lt 2 ]</w:t>
      </w:r>
    </w:p>
    <w:p w:rsidR="00A74063" w:rsidRDefault="000B7904">
      <w:pPr>
        <w:pStyle w:val="af4"/>
      </w:pPr>
      <w:r>
        <w:t xml:space="preserve">    then</w:t>
      </w:r>
    </w:p>
    <w:p w:rsidR="00A74063" w:rsidRDefault="000B7904">
      <w:pPr>
        <w:pStyle w:val="af4"/>
      </w:pPr>
      <w:r>
        <w:rPr>
          <w:rFonts w:hint="eastAsia"/>
        </w:rPr>
        <w:t xml:space="preserve">    echo "nginx</w:t>
      </w:r>
      <w:r>
        <w:rPr>
          <w:rFonts w:hint="eastAsia"/>
        </w:rPr>
        <w:t>尚未启动，请先启动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fi</w:t>
      </w:r>
    </w:p>
    <w:p w:rsidR="00A74063" w:rsidRDefault="000B7904">
      <w:pPr>
        <w:pStyle w:val="af4"/>
      </w:pPr>
      <w:r>
        <w:t xml:space="preserve">   ;;</w:t>
      </w:r>
    </w:p>
    <w:p w:rsidR="00A74063" w:rsidRDefault="000B7904">
      <w:pPr>
        <w:pStyle w:val="af4"/>
      </w:pPr>
      <w:r>
        <w:t>stop)</w:t>
      </w:r>
    </w:p>
    <w:p w:rsidR="00A74063" w:rsidRDefault="000B7904">
      <w:pPr>
        <w:pStyle w:val="af4"/>
      </w:pPr>
      <w:r>
        <w:t xml:space="preserve">   pkill nginx</w:t>
      </w:r>
    </w:p>
    <w:p w:rsidR="00A74063" w:rsidRDefault="000B7904">
      <w:pPr>
        <w:pStyle w:val="af4"/>
      </w:pPr>
      <w:r>
        <w:t xml:space="preserve">   if [ $port -lt 2 ]</w:t>
      </w:r>
    </w:p>
    <w:p w:rsidR="00A74063" w:rsidRDefault="000B7904">
      <w:pPr>
        <w:pStyle w:val="af4"/>
      </w:pPr>
      <w:r>
        <w:t xml:space="preserve">    then</w:t>
      </w:r>
    </w:p>
    <w:p w:rsidR="00A74063" w:rsidRDefault="000B7904">
      <w:pPr>
        <w:pStyle w:val="af4"/>
      </w:pPr>
      <w:r>
        <w:rPr>
          <w:rFonts w:hint="eastAsia"/>
        </w:rPr>
        <w:t xml:space="preserve">    echo "nginx</w:t>
      </w:r>
      <w:r>
        <w:rPr>
          <w:rFonts w:hint="eastAsia"/>
        </w:rPr>
        <w:t>处于停止状态</w:t>
      </w:r>
      <w:r>
        <w:rPr>
          <w:rFonts w:hint="eastAsia"/>
        </w:rPr>
        <w:t>,</w:t>
      </w:r>
      <w:r>
        <w:rPr>
          <w:rFonts w:hint="eastAsia"/>
        </w:rPr>
        <w:t>请先启动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fi</w:t>
      </w:r>
    </w:p>
    <w:p w:rsidR="00A74063" w:rsidRDefault="000B7904">
      <w:pPr>
        <w:pStyle w:val="af4"/>
      </w:pPr>
      <w:r>
        <w:t xml:space="preserve">   ;;</w:t>
      </w:r>
    </w:p>
    <w:p w:rsidR="00A74063" w:rsidRDefault="000B7904">
      <w:pPr>
        <w:pStyle w:val="af4"/>
      </w:pPr>
      <w:r>
        <w:t>*)</w:t>
      </w:r>
    </w:p>
    <w:p w:rsidR="00A74063" w:rsidRDefault="000B7904">
      <w:pPr>
        <w:pStyle w:val="af4"/>
      </w:pPr>
      <w:r>
        <w:t xml:space="preserve">   echo "USAGE $0 {start|restart|stop}</w:t>
      </w:r>
      <w:r>
        <w:t>"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esac</w:t>
      </w:r>
    </w:p>
    <w:p w:rsidR="00A74063" w:rsidRDefault="00A74063"/>
    <w:p w:rsidR="00A74063" w:rsidRDefault="000B7904">
      <w:pPr>
        <w:pStyle w:val="1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for</w:t>
      </w:r>
      <w:r>
        <w:rPr>
          <w:rFonts w:hint="eastAsia"/>
        </w:rPr>
        <w:t>循环语句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简写：</w:t>
      </w:r>
      <w:r>
        <w:rPr>
          <w:rFonts w:hint="eastAsia"/>
        </w:rPr>
        <w:t>for i in {1..10};do echo $i;done</w:t>
      </w:r>
    </w:p>
    <w:p w:rsidR="00A74063" w:rsidRDefault="000B7904">
      <w:pPr>
        <w:pStyle w:val="af4"/>
      </w:pPr>
      <w:r>
        <w:t>for i in {1..10}</w:t>
      </w:r>
    </w:p>
    <w:p w:rsidR="00A74063" w:rsidRDefault="000B7904">
      <w:pPr>
        <w:pStyle w:val="af4"/>
      </w:pPr>
      <w:r>
        <w:t xml:space="preserve">  do </w:t>
      </w:r>
    </w:p>
    <w:p w:rsidR="00A74063" w:rsidRDefault="000B7904">
      <w:pPr>
        <w:pStyle w:val="af4"/>
      </w:pPr>
      <w:r>
        <w:tab/>
        <w:t>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格式</w:t>
      </w:r>
    </w:p>
    <w:p w:rsidR="00A74063" w:rsidRDefault="000B7904">
      <w:pPr>
        <w:pStyle w:val="af4"/>
      </w:pPr>
      <w:r>
        <w:rPr>
          <w:rFonts w:hint="eastAsia"/>
        </w:rPr>
        <w:t xml:space="preserve">for i in </w:t>
      </w:r>
      <w:r>
        <w:rPr>
          <w:rFonts w:hint="eastAsia"/>
        </w:rPr>
        <w:t>变量取值列表（有</w:t>
      </w:r>
      <w:r>
        <w:rPr>
          <w:rFonts w:hint="eastAsia"/>
        </w:rPr>
        <w:t>n</w:t>
      </w:r>
      <w:r>
        <w:rPr>
          <w:rFonts w:hint="eastAsia"/>
        </w:rPr>
        <w:t>个值，就给</w:t>
      </w:r>
      <w:r>
        <w:rPr>
          <w:rFonts w:hint="eastAsia"/>
        </w:rPr>
        <w:t>i</w:t>
      </w:r>
      <w:r>
        <w:rPr>
          <w:rFonts w:hint="eastAsia"/>
        </w:rPr>
        <w:t>赋值</w:t>
      </w:r>
      <w:r>
        <w:rPr>
          <w:rFonts w:hint="eastAsia"/>
        </w:rPr>
        <w:t>n</w:t>
      </w:r>
      <w:r>
        <w:rPr>
          <w:rFonts w:hint="eastAsia"/>
        </w:rPr>
        <w:t>次，同理循环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A74063" w:rsidRDefault="000B7904">
      <w:pPr>
        <w:pStyle w:val="af4"/>
      </w:pPr>
      <w:r>
        <w:tab/>
        <w:t>do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</w:t>
      </w:r>
      <w:r>
        <w:rPr>
          <w:rFonts w:hint="eastAsia"/>
        </w:rPr>
        <w:t>执行命令</w:t>
      </w:r>
    </w:p>
    <w:p w:rsidR="00A74063" w:rsidRDefault="000B7904">
      <w:pPr>
        <w:pStyle w:val="af4"/>
      </w:pPr>
      <w:r>
        <w:t>done</w:t>
      </w:r>
    </w:p>
    <w:p w:rsidR="00A74063" w:rsidRDefault="000B7904">
      <w:r>
        <w:rPr>
          <w:rFonts w:hint="eastAsia"/>
        </w:rPr>
        <w:t>注：</w:t>
      </w:r>
      <w:r>
        <w:rPr>
          <w:rFonts w:hint="eastAsia"/>
        </w:rPr>
        <w:t xml:space="preserve">i </w:t>
      </w:r>
      <w:r>
        <w:rPr>
          <w:rFonts w:hint="eastAsia"/>
        </w:rPr>
        <w:t>是</w:t>
      </w:r>
      <w:r>
        <w:rPr>
          <w:rFonts w:hint="eastAsia"/>
        </w:rPr>
        <w:t xml:space="preserve"> index</w:t>
      </w:r>
      <w:r>
        <w:rPr>
          <w:rFonts w:hint="eastAsia"/>
        </w:rPr>
        <w:t>（索引）</w:t>
      </w:r>
      <w:r>
        <w:rPr>
          <w:rFonts w:hint="eastAsia"/>
        </w:rPr>
        <w:t xml:space="preserve"> </w:t>
      </w:r>
      <w:r>
        <w:rPr>
          <w:rFonts w:hint="eastAsia"/>
        </w:rPr>
        <w:t>缩写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变量取值列表</w:t>
      </w:r>
      <w:r>
        <w:rPr>
          <w:rFonts w:hint="eastAsia"/>
        </w:rPr>
        <w:t xml:space="preserve">  </w:t>
      </w:r>
      <w:r>
        <w:rPr>
          <w:rFonts w:hint="eastAsia"/>
        </w:rPr>
        <w:t>写法：</w:t>
      </w:r>
    </w:p>
    <w:p w:rsidR="00A74063" w:rsidRDefault="000B7904">
      <w:pPr>
        <w:pStyle w:val="af4"/>
      </w:pPr>
      <w:r>
        <w:tab/>
        <w:t xml:space="preserve">a.  1 2 3 4 </w:t>
      </w:r>
    </w:p>
    <w:p w:rsidR="00A74063" w:rsidRDefault="000B7904">
      <w:pPr>
        <w:pStyle w:val="af4"/>
      </w:pPr>
      <w:r>
        <w:tab/>
        <w:t>b.  {1..4}</w:t>
      </w:r>
    </w:p>
    <w:p w:rsidR="00A74063" w:rsidRDefault="000B7904">
      <w:pPr>
        <w:pStyle w:val="af4"/>
      </w:pPr>
      <w:r>
        <w:rPr>
          <w:rFonts w:hint="eastAsia"/>
        </w:rPr>
        <w:tab/>
        <w:t>c.</w:t>
      </w:r>
      <w:r>
        <w:rPr>
          <w:rFonts w:hint="eastAsia"/>
        </w:rPr>
        <w:t>文件</w:t>
      </w:r>
      <w:r>
        <w:rPr>
          <w:rFonts w:hint="eastAsia"/>
        </w:rPr>
        <w:t>list.txt</w:t>
      </w:r>
    </w:p>
    <w:p w:rsidR="00A74063" w:rsidRDefault="000B7904">
      <w:pPr>
        <w:pStyle w:val="af4"/>
      </w:pPr>
      <w:r>
        <w:tab/>
      </w:r>
      <w:r>
        <w:tab/>
        <w:t xml:space="preserve"> 1</w:t>
      </w:r>
    </w:p>
    <w:p w:rsidR="00A74063" w:rsidRDefault="000B7904">
      <w:pPr>
        <w:pStyle w:val="af4"/>
      </w:pPr>
      <w:r>
        <w:tab/>
      </w:r>
      <w:r>
        <w:tab/>
        <w:t xml:space="preserve"> 2</w:t>
      </w:r>
    </w:p>
    <w:p w:rsidR="00A74063" w:rsidRDefault="000B7904">
      <w:pPr>
        <w:pStyle w:val="af4"/>
      </w:pPr>
      <w:r>
        <w:tab/>
      </w:r>
      <w:r>
        <w:tab/>
        <w:t xml:space="preserve"> 3</w:t>
      </w:r>
    </w:p>
    <w:p w:rsidR="00A74063" w:rsidRDefault="000B7904">
      <w:pPr>
        <w:pStyle w:val="af4"/>
      </w:pPr>
      <w:r>
        <w:tab/>
      </w:r>
      <w:r>
        <w:tab/>
        <w:t xml:space="preserve"> 4</w:t>
      </w:r>
    </w:p>
    <w:p w:rsidR="00A74063" w:rsidRDefault="000B7904">
      <w:pPr>
        <w:pStyle w:val="af4"/>
      </w:pPr>
      <w:r>
        <w:tab/>
        <w:t>for i in `c</w:t>
      </w:r>
      <w:r>
        <w:t>at list.txt`</w:t>
      </w:r>
    </w:p>
    <w:p w:rsidR="00A74063" w:rsidRDefault="000B7904">
      <w:pPr>
        <w:pStyle w:val="af4"/>
      </w:pPr>
      <w:r>
        <w:tab/>
      </w:r>
    </w:p>
    <w:p w:rsidR="00A74063" w:rsidRDefault="000B7904">
      <w:pPr>
        <w:pStyle w:val="af4"/>
      </w:pPr>
      <w:r>
        <w:rPr>
          <w:rFonts w:hint="eastAsia"/>
        </w:rPr>
        <w:tab/>
        <w:t xml:space="preserve">d. </w:t>
      </w:r>
      <w:r>
        <w:rPr>
          <w:rFonts w:hint="eastAsia"/>
        </w:rPr>
        <w:t>从命令执行结果赋值</w:t>
      </w:r>
    </w:p>
    <w:p w:rsidR="00A74063" w:rsidRDefault="000B7904">
      <w:pPr>
        <w:pStyle w:val="af4"/>
      </w:pPr>
      <w:r>
        <w:tab/>
        <w:t>for i in `ls`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列表</w:t>
      </w:r>
    </w:p>
    <w:p w:rsidR="00A74063" w:rsidRDefault="000B7904">
      <w:pPr>
        <w:pStyle w:val="4"/>
      </w:pPr>
      <w:r>
        <w:rPr>
          <w:rFonts w:hint="eastAsia"/>
        </w:rPr>
        <w:t>显示</w:t>
      </w:r>
      <w:r>
        <w:rPr>
          <w:rFonts w:hint="eastAsia"/>
        </w:rPr>
        <w:t>1 2 3 4 5 .... 10</w:t>
      </w:r>
    </w:p>
    <w:p w:rsidR="00A74063" w:rsidRDefault="000B7904">
      <w:pPr>
        <w:pStyle w:val="af4"/>
      </w:pPr>
      <w:r>
        <w:t xml:space="preserve">[root@oldboy-01-nb ~]# for num in 1 2 3 4 5 6 7 8 9 10 </w:t>
      </w:r>
    </w:p>
    <w:p w:rsidR="00A74063" w:rsidRDefault="000B7904">
      <w:pPr>
        <w:pStyle w:val="af4"/>
      </w:pPr>
      <w:r>
        <w:t>&gt; do</w:t>
      </w:r>
    </w:p>
    <w:p w:rsidR="00A74063" w:rsidRDefault="000B7904">
      <w:pPr>
        <w:pStyle w:val="af4"/>
      </w:pPr>
      <w:r>
        <w:t xml:space="preserve">&gt;      echo $num </w:t>
      </w:r>
    </w:p>
    <w:p w:rsidR="00A74063" w:rsidRDefault="000B7904">
      <w:pPr>
        <w:pStyle w:val="af4"/>
      </w:pPr>
      <w:r>
        <w:t xml:space="preserve">&gt; done 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3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af4"/>
      </w:pPr>
      <w:r>
        <w:t>6</w:t>
      </w:r>
    </w:p>
    <w:p w:rsidR="00A74063" w:rsidRDefault="000B7904">
      <w:pPr>
        <w:pStyle w:val="af4"/>
      </w:pPr>
      <w:r>
        <w:t>7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af4"/>
      </w:pPr>
      <w:r>
        <w:t>9</w:t>
      </w:r>
    </w:p>
    <w:p w:rsidR="00A74063" w:rsidRDefault="000B7904">
      <w:pPr>
        <w:pStyle w:val="af4"/>
      </w:pPr>
      <w:r>
        <w:lastRenderedPageBreak/>
        <w:t>10</w:t>
      </w:r>
    </w:p>
    <w:p w:rsidR="00A74063" w:rsidRDefault="000B7904">
      <w:pPr>
        <w:pStyle w:val="af4"/>
      </w:pPr>
      <w:r>
        <w:t xml:space="preserve">[root@oldboy-01-nb ~]# for num in {1..10} </w:t>
      </w:r>
    </w:p>
    <w:p w:rsidR="00A74063" w:rsidRDefault="000B7904">
      <w:pPr>
        <w:pStyle w:val="af4"/>
      </w:pPr>
      <w:r>
        <w:t>&gt; do</w:t>
      </w:r>
    </w:p>
    <w:p w:rsidR="00A74063" w:rsidRDefault="000B7904">
      <w:pPr>
        <w:pStyle w:val="af4"/>
      </w:pPr>
      <w:r>
        <w:t xml:space="preserve">&gt;      echo $num </w:t>
      </w:r>
    </w:p>
    <w:p w:rsidR="00A74063" w:rsidRDefault="000B7904">
      <w:pPr>
        <w:pStyle w:val="af4"/>
      </w:pPr>
      <w:r>
        <w:t>&gt;</w:t>
      </w:r>
      <w:r>
        <w:t xml:space="preserve"> done 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3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af4"/>
      </w:pPr>
      <w:r>
        <w:t>6</w:t>
      </w:r>
    </w:p>
    <w:p w:rsidR="00A74063" w:rsidRDefault="000B7904">
      <w:pPr>
        <w:pStyle w:val="af4"/>
      </w:pPr>
      <w:r>
        <w:t>7</w:t>
      </w:r>
    </w:p>
    <w:p w:rsidR="00A74063" w:rsidRDefault="000B7904">
      <w:pPr>
        <w:pStyle w:val="af4"/>
      </w:pPr>
      <w:r>
        <w:t>8</w:t>
      </w:r>
    </w:p>
    <w:p w:rsidR="00A74063" w:rsidRDefault="000B7904">
      <w:pPr>
        <w:pStyle w:val="af4"/>
      </w:pPr>
      <w:r>
        <w:t>9</w:t>
      </w:r>
    </w:p>
    <w:p w:rsidR="00A74063" w:rsidRDefault="000B7904">
      <w:pPr>
        <w:pStyle w:val="af4"/>
      </w:pPr>
      <w:r>
        <w:t>10</w:t>
      </w:r>
    </w:p>
    <w:p w:rsidR="00A74063" w:rsidRDefault="000B7904">
      <w:pPr>
        <w:pStyle w:val="4"/>
      </w:pPr>
      <w:r>
        <w:rPr>
          <w:rFonts w:hint="eastAsia"/>
        </w:rPr>
        <w:t>显示命令，</w:t>
      </w:r>
      <w:r>
        <w:t>跟啥就显示啥</w:t>
      </w:r>
    </w:p>
    <w:p w:rsidR="00A74063" w:rsidRDefault="000B7904">
      <w:pPr>
        <w:pStyle w:val="af4"/>
      </w:pPr>
      <w:r>
        <w:t xml:space="preserve">[root@oldboy-01-nb ~]# for num in awk sed ls mkdir cp rm mv  </w:t>
      </w:r>
    </w:p>
    <w:p w:rsidR="00A74063" w:rsidRDefault="000B7904">
      <w:pPr>
        <w:pStyle w:val="af4"/>
      </w:pPr>
      <w:r>
        <w:t>&gt; do</w:t>
      </w:r>
    </w:p>
    <w:p w:rsidR="00A74063" w:rsidRDefault="000B7904">
      <w:pPr>
        <w:pStyle w:val="af4"/>
      </w:pPr>
      <w:r>
        <w:t xml:space="preserve">&gt;      echo $num </w:t>
      </w:r>
    </w:p>
    <w:p w:rsidR="00A74063" w:rsidRDefault="000B7904">
      <w:pPr>
        <w:pStyle w:val="af4"/>
      </w:pPr>
      <w:r>
        <w:t xml:space="preserve">&gt; done </w:t>
      </w:r>
    </w:p>
    <w:p w:rsidR="00A74063" w:rsidRDefault="000B7904">
      <w:pPr>
        <w:pStyle w:val="af4"/>
      </w:pPr>
      <w:r>
        <w:t>awk</w:t>
      </w:r>
    </w:p>
    <w:p w:rsidR="00A74063" w:rsidRDefault="000B7904">
      <w:pPr>
        <w:pStyle w:val="af4"/>
      </w:pPr>
      <w:r>
        <w:t>sed</w:t>
      </w:r>
    </w:p>
    <w:p w:rsidR="00A74063" w:rsidRDefault="000B7904">
      <w:pPr>
        <w:pStyle w:val="af4"/>
      </w:pPr>
      <w:r>
        <w:t>ls</w:t>
      </w:r>
    </w:p>
    <w:p w:rsidR="00A74063" w:rsidRDefault="000B7904">
      <w:pPr>
        <w:pStyle w:val="af4"/>
      </w:pPr>
      <w:r>
        <w:t>mkdir</w:t>
      </w:r>
    </w:p>
    <w:p w:rsidR="00A74063" w:rsidRDefault="000B7904">
      <w:pPr>
        <w:pStyle w:val="af4"/>
      </w:pPr>
      <w:r>
        <w:t>cp</w:t>
      </w:r>
    </w:p>
    <w:p w:rsidR="00A74063" w:rsidRDefault="000B7904">
      <w:pPr>
        <w:pStyle w:val="af4"/>
      </w:pPr>
      <w:r>
        <w:t>rm</w:t>
      </w:r>
    </w:p>
    <w:p w:rsidR="00A74063" w:rsidRDefault="000B7904">
      <w:pPr>
        <w:pStyle w:val="af4"/>
      </w:pPr>
      <w:r>
        <w:t>mv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优化</w:t>
      </w:r>
      <w:r>
        <w:rPr>
          <w:rFonts w:hint="eastAsia"/>
        </w:rPr>
        <w:t>linux</w:t>
      </w:r>
      <w:r>
        <w:rPr>
          <w:rFonts w:hint="eastAsia"/>
        </w:rPr>
        <w:t>开机启动项目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第一个里程碑明确目标</w:t>
      </w:r>
      <w:r>
        <w:rPr>
          <w:rFonts w:hint="eastAsia"/>
        </w:rPr>
        <w:t>-</w:t>
      </w:r>
      <w:r>
        <w:rPr>
          <w:rFonts w:hint="eastAsia"/>
        </w:rPr>
        <w:t>关闭不必要的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network crond sshd rsyslog sysstat</w:t>
      </w:r>
    </w:p>
    <w:p w:rsidR="00A74063" w:rsidRDefault="000B7904">
      <w:pPr>
        <w:pStyle w:val="af4"/>
      </w:pPr>
      <w:r>
        <w:t xml:space="preserve">[root@oldboy-01-nb ~]# </w:t>
      </w:r>
      <w:r>
        <w:t>chkconfig|egrep "sshd|crond|network|rsyslog|sysstat"</w:t>
      </w:r>
    </w:p>
    <w:p w:rsidR="00A74063" w:rsidRDefault="000B7904">
      <w:pPr>
        <w:pStyle w:val="af4"/>
      </w:pPr>
      <w:r>
        <w:t xml:space="preserve">crond  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network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rsyslog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lastRenderedPageBreak/>
        <w:t xml:space="preserve">sshd   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</w:t>
      </w:r>
      <w:r>
        <w:t>:on6:off</w:t>
      </w:r>
    </w:p>
    <w:p w:rsidR="00A74063" w:rsidRDefault="000B7904">
      <w:pPr>
        <w:pStyle w:val="af4"/>
      </w:pPr>
      <w:r>
        <w:t xml:space="preserve">sysstat        </w:t>
      </w:r>
      <w:r>
        <w:tab/>
        <w:t>0:off</w:t>
      </w:r>
      <w:r>
        <w:tab/>
        <w:t>1:on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第二个里程碑</w:t>
      </w:r>
      <w:r>
        <w:rPr>
          <w:rFonts w:hint="eastAsia"/>
        </w:rPr>
        <w:t>-</w:t>
      </w:r>
      <w:r>
        <w:rPr>
          <w:rFonts w:hint="eastAsia"/>
        </w:rPr>
        <w:t>使用循环之后</w:t>
      </w:r>
      <w:r>
        <w:rPr>
          <w:rFonts w:hint="eastAsia"/>
        </w:rPr>
        <w:t xml:space="preserve"> </w:t>
      </w:r>
      <w:r>
        <w:rPr>
          <w:rFonts w:hint="eastAsia"/>
        </w:rPr>
        <w:t>我们要的样子</w:t>
      </w:r>
    </w:p>
    <w:p w:rsidR="00A74063" w:rsidRDefault="000B7904">
      <w:pPr>
        <w:pStyle w:val="af4"/>
      </w:pPr>
      <w:r>
        <w:t>[root@oldboy-01-nb ~]# chkconfig |egrep -v "sshd|crond|network|rsyslog|sysstat"</w:t>
      </w:r>
    </w:p>
    <w:p w:rsidR="00A74063" w:rsidRDefault="000B7904">
      <w:pPr>
        <w:pStyle w:val="af4"/>
      </w:pPr>
      <w:r>
        <w:t xml:space="preserve">abrt-ccpp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4:off</w:t>
      </w:r>
      <w:r>
        <w:tab/>
        <w:t>5:on6:off</w:t>
      </w:r>
    </w:p>
    <w:p w:rsidR="00A74063" w:rsidRDefault="000B7904">
      <w:pPr>
        <w:pStyle w:val="af4"/>
      </w:pPr>
      <w:r>
        <w:t xml:space="preserve">abrtd    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</w:r>
      <w:r>
        <w:t>4:off</w:t>
      </w:r>
      <w:r>
        <w:tab/>
        <w:t>5:on6:off</w:t>
      </w:r>
    </w:p>
    <w:p w:rsidR="00A74063" w:rsidRDefault="000B7904">
      <w:pPr>
        <w:pStyle w:val="af4"/>
      </w:pPr>
      <w:r>
        <w:t xml:space="preserve">acpid  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atd      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auditd   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>blk-availability</w:t>
      </w:r>
      <w:r>
        <w:tab/>
        <w:t>0:off</w:t>
      </w:r>
      <w:r>
        <w:tab/>
        <w:t>1:on</w:t>
      </w:r>
      <w:r>
        <w:tab/>
        <w:t>2:on</w:t>
      </w:r>
      <w:r>
        <w:tab/>
        <w:t>3:on</w:t>
      </w:r>
      <w:r>
        <w:tab/>
        <w:t>4:on5:on</w:t>
      </w:r>
      <w:r>
        <w:tab/>
        <w:t>6:off</w:t>
      </w:r>
    </w:p>
    <w:p w:rsidR="00A74063" w:rsidRDefault="000B7904">
      <w:pPr>
        <w:pStyle w:val="af4"/>
      </w:pPr>
      <w:r>
        <w:t xml:space="preserve">cpuspeed       </w:t>
      </w:r>
      <w:r>
        <w:tab/>
        <w:t>0:off</w:t>
      </w:r>
      <w:r>
        <w:tab/>
        <w:t>1:on</w:t>
      </w:r>
      <w:r>
        <w:tab/>
      </w:r>
      <w:r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haldaemon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ip6tables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iptables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irqbalance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kdump    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lvm2-monitor   </w:t>
      </w:r>
      <w:r>
        <w:tab/>
        <w:t>0:off</w:t>
      </w:r>
      <w:r>
        <w:tab/>
        <w:t>1:on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mdmonitor 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messagebus     </w:t>
      </w:r>
      <w:r>
        <w:tab/>
        <w:t>0:off</w:t>
      </w:r>
      <w:r>
        <w:tab/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netconsole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</w:t>
      </w:r>
      <w:r>
        <w:t>f</w:t>
      </w:r>
      <w:r>
        <w:tab/>
        <w:t>5:of6:off</w:t>
      </w:r>
    </w:p>
    <w:p w:rsidR="00A74063" w:rsidRDefault="000B7904">
      <w:pPr>
        <w:pStyle w:val="af4"/>
      </w:pPr>
      <w:r>
        <w:t xml:space="preserve">netfs          </w:t>
      </w:r>
      <w:r>
        <w:tab/>
        <w:t>0:off</w:t>
      </w:r>
      <w:r>
        <w:tab/>
        <w:t>1:off</w:t>
      </w:r>
      <w:r>
        <w:tab/>
        <w:t>2:off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nfs-rdma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ntpd   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ntpdate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postfix        </w:t>
      </w:r>
      <w:r>
        <w:tab/>
        <w:t>0:off</w:t>
      </w:r>
      <w:r>
        <w:tab/>
      </w:r>
      <w:r>
        <w:t>1:off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 xml:space="preserve">psacct 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quota_nld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rdisc  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rdma           </w:t>
      </w:r>
      <w:r>
        <w:tab/>
        <w:t>0:off</w:t>
      </w:r>
      <w:r>
        <w:tab/>
        <w:t>1:on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af4"/>
      </w:pPr>
      <w:r>
        <w:t>resto</w:t>
      </w:r>
      <w:r>
        <w:t xml:space="preserve">recond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rngd   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saslauthd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smartd         </w:t>
      </w:r>
      <w:r>
        <w:tab/>
        <w:t>0:off</w:t>
      </w:r>
      <w:r>
        <w:tab/>
        <w:t>1:off</w:t>
      </w:r>
      <w:r>
        <w:tab/>
        <w:t>2:off</w:t>
      </w:r>
      <w:r>
        <w:tab/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t xml:space="preserve">svnserve       </w:t>
      </w:r>
      <w:r>
        <w:tab/>
        <w:t>0:off</w:t>
      </w:r>
      <w:r>
        <w:tab/>
        <w:t>1:off</w:t>
      </w:r>
      <w:r>
        <w:tab/>
        <w:t>2:off</w:t>
      </w:r>
      <w:r>
        <w:tab/>
      </w:r>
      <w:r>
        <w:t>3:off</w:t>
      </w:r>
      <w:r>
        <w:tab/>
        <w:t>4:off</w:t>
      </w:r>
      <w:r>
        <w:tab/>
        <w:t>5:of6:off</w:t>
      </w:r>
    </w:p>
    <w:p w:rsidR="00A74063" w:rsidRDefault="000B7904">
      <w:pPr>
        <w:pStyle w:val="af4"/>
      </w:pPr>
      <w:r>
        <w:lastRenderedPageBreak/>
        <w:t xml:space="preserve">udev-post      </w:t>
      </w:r>
      <w:r>
        <w:tab/>
        <w:t>0:off</w:t>
      </w:r>
      <w:r>
        <w:tab/>
        <w:t>1:on</w:t>
      </w:r>
      <w:r>
        <w:tab/>
        <w:t>2:on</w:t>
      </w:r>
      <w:r>
        <w:tab/>
        <w:t>3:on</w:t>
      </w:r>
      <w:r>
        <w:tab/>
        <w:t>4:on</w:t>
      </w:r>
      <w:r>
        <w:tab/>
        <w:t>5:on6:off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第三个里程碑</w:t>
      </w:r>
      <w:r>
        <w:rPr>
          <w:rFonts w:hint="eastAsia"/>
        </w:rPr>
        <w:t>-</w:t>
      </w:r>
      <w:r>
        <w:rPr>
          <w:rFonts w:hint="eastAsia"/>
        </w:rPr>
        <w:t>取出服务的名字</w:t>
      </w:r>
    </w:p>
    <w:p w:rsidR="00A74063" w:rsidRDefault="000B7904">
      <w:pPr>
        <w:pStyle w:val="af4"/>
      </w:pPr>
      <w:r>
        <w:t>[root@oldboy-01-nb ~]# chkconfig |egrep -v "sshd|crond|network|rsyslog|sysstat"|awk '{print $1}'</w:t>
      </w:r>
    </w:p>
    <w:p w:rsidR="00A74063" w:rsidRDefault="000B7904">
      <w:pPr>
        <w:pStyle w:val="af4"/>
      </w:pPr>
      <w:r>
        <w:t>abrt-ccpp</w:t>
      </w:r>
    </w:p>
    <w:p w:rsidR="00A74063" w:rsidRDefault="000B7904">
      <w:pPr>
        <w:pStyle w:val="af4"/>
      </w:pPr>
      <w:r>
        <w:t>abrtd</w:t>
      </w:r>
    </w:p>
    <w:p w:rsidR="00A74063" w:rsidRDefault="000B7904">
      <w:pPr>
        <w:pStyle w:val="af4"/>
      </w:pPr>
      <w:r>
        <w:t>acpid</w:t>
      </w:r>
    </w:p>
    <w:p w:rsidR="00A74063" w:rsidRDefault="000B7904">
      <w:pPr>
        <w:pStyle w:val="af4"/>
      </w:pPr>
      <w:r>
        <w:t>atd</w:t>
      </w:r>
    </w:p>
    <w:p w:rsidR="00A74063" w:rsidRDefault="000B7904">
      <w:pPr>
        <w:pStyle w:val="af4"/>
      </w:pPr>
      <w:r>
        <w:t>auditd</w:t>
      </w:r>
    </w:p>
    <w:p w:rsidR="00A74063" w:rsidRDefault="000B7904">
      <w:pPr>
        <w:pStyle w:val="af4"/>
      </w:pPr>
      <w:r>
        <w:t>blk-availability</w:t>
      </w:r>
    </w:p>
    <w:p w:rsidR="00A74063" w:rsidRDefault="000B7904">
      <w:pPr>
        <w:pStyle w:val="af4"/>
      </w:pPr>
      <w:r>
        <w:t>cpuspeed</w:t>
      </w:r>
    </w:p>
    <w:p w:rsidR="00A74063" w:rsidRDefault="000B7904">
      <w:pPr>
        <w:pStyle w:val="af4"/>
      </w:pPr>
      <w:r>
        <w:t>haldaemon</w:t>
      </w:r>
    </w:p>
    <w:p w:rsidR="00A74063" w:rsidRDefault="000B7904">
      <w:pPr>
        <w:pStyle w:val="af4"/>
      </w:pPr>
      <w:r>
        <w:t>i</w:t>
      </w:r>
      <w:r>
        <w:t>p6tables</w:t>
      </w:r>
    </w:p>
    <w:p w:rsidR="00A74063" w:rsidRDefault="000B7904">
      <w:pPr>
        <w:pStyle w:val="af4"/>
      </w:pPr>
      <w:r>
        <w:t>iptables</w:t>
      </w:r>
    </w:p>
    <w:p w:rsidR="00A74063" w:rsidRDefault="000B7904">
      <w:pPr>
        <w:pStyle w:val="af4"/>
      </w:pPr>
      <w:r>
        <w:t>irqbalance</w:t>
      </w:r>
    </w:p>
    <w:p w:rsidR="00A74063" w:rsidRDefault="000B7904">
      <w:pPr>
        <w:pStyle w:val="af4"/>
      </w:pPr>
      <w:r>
        <w:t>kdump</w:t>
      </w:r>
    </w:p>
    <w:p w:rsidR="00A74063" w:rsidRDefault="000B7904">
      <w:pPr>
        <w:pStyle w:val="af4"/>
      </w:pPr>
      <w:r>
        <w:t>lvm2-monitor</w:t>
      </w:r>
    </w:p>
    <w:p w:rsidR="00A74063" w:rsidRDefault="000B7904">
      <w:pPr>
        <w:pStyle w:val="af4"/>
      </w:pPr>
      <w:r>
        <w:t>mdmonitor</w:t>
      </w:r>
    </w:p>
    <w:p w:rsidR="00A74063" w:rsidRDefault="000B7904">
      <w:pPr>
        <w:pStyle w:val="af4"/>
      </w:pPr>
      <w:r>
        <w:t>messagebus</w:t>
      </w:r>
    </w:p>
    <w:p w:rsidR="00A74063" w:rsidRDefault="000B7904">
      <w:pPr>
        <w:pStyle w:val="af4"/>
      </w:pPr>
      <w:r>
        <w:t>netconsole</w:t>
      </w:r>
    </w:p>
    <w:p w:rsidR="00A74063" w:rsidRDefault="000B7904">
      <w:pPr>
        <w:pStyle w:val="af4"/>
      </w:pPr>
      <w:r>
        <w:t>netfs</w:t>
      </w:r>
    </w:p>
    <w:p w:rsidR="00A74063" w:rsidRDefault="000B7904">
      <w:pPr>
        <w:pStyle w:val="af4"/>
      </w:pPr>
      <w:r>
        <w:t>nfs-rdma</w:t>
      </w:r>
    </w:p>
    <w:p w:rsidR="00A74063" w:rsidRDefault="000B7904">
      <w:pPr>
        <w:pStyle w:val="af4"/>
      </w:pPr>
      <w:r>
        <w:t>ntpd</w:t>
      </w:r>
    </w:p>
    <w:p w:rsidR="00A74063" w:rsidRDefault="000B7904">
      <w:pPr>
        <w:pStyle w:val="af4"/>
      </w:pPr>
      <w:r>
        <w:t>ntpdate</w:t>
      </w:r>
    </w:p>
    <w:p w:rsidR="00A74063" w:rsidRDefault="000B7904">
      <w:pPr>
        <w:pStyle w:val="af4"/>
      </w:pPr>
      <w:r>
        <w:t>postfix</w:t>
      </w:r>
    </w:p>
    <w:p w:rsidR="00A74063" w:rsidRDefault="000B7904">
      <w:pPr>
        <w:pStyle w:val="af4"/>
      </w:pPr>
      <w:r>
        <w:t>psacct</w:t>
      </w:r>
    </w:p>
    <w:p w:rsidR="00A74063" w:rsidRDefault="000B7904">
      <w:pPr>
        <w:pStyle w:val="af4"/>
      </w:pPr>
      <w:r>
        <w:t>quota_nld</w:t>
      </w:r>
    </w:p>
    <w:p w:rsidR="00A74063" w:rsidRDefault="000B7904">
      <w:pPr>
        <w:pStyle w:val="af4"/>
      </w:pPr>
      <w:r>
        <w:t>rdisc</w:t>
      </w:r>
    </w:p>
    <w:p w:rsidR="00A74063" w:rsidRDefault="000B7904">
      <w:pPr>
        <w:pStyle w:val="af4"/>
      </w:pPr>
      <w:r>
        <w:t>rdma</w:t>
      </w:r>
    </w:p>
    <w:p w:rsidR="00A74063" w:rsidRDefault="000B7904">
      <w:pPr>
        <w:pStyle w:val="af4"/>
      </w:pPr>
      <w:r>
        <w:t>restorecond</w:t>
      </w:r>
    </w:p>
    <w:p w:rsidR="00A74063" w:rsidRDefault="000B7904">
      <w:pPr>
        <w:pStyle w:val="af4"/>
      </w:pPr>
      <w:r>
        <w:t>rngd</w:t>
      </w:r>
    </w:p>
    <w:p w:rsidR="00A74063" w:rsidRDefault="000B7904">
      <w:pPr>
        <w:pStyle w:val="af4"/>
      </w:pPr>
      <w:r>
        <w:t>saslauthd</w:t>
      </w:r>
    </w:p>
    <w:p w:rsidR="00A74063" w:rsidRDefault="000B7904">
      <w:pPr>
        <w:pStyle w:val="af4"/>
      </w:pPr>
      <w:r>
        <w:t>smartd</w:t>
      </w:r>
    </w:p>
    <w:p w:rsidR="00A74063" w:rsidRDefault="000B7904">
      <w:pPr>
        <w:pStyle w:val="af4"/>
      </w:pPr>
      <w:r>
        <w:t>svnserve</w:t>
      </w:r>
    </w:p>
    <w:p w:rsidR="00A74063" w:rsidRDefault="000B7904">
      <w:pPr>
        <w:pStyle w:val="af4"/>
      </w:pPr>
      <w:r>
        <w:t>udev-post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第四个里程碑</w:t>
      </w:r>
      <w:r>
        <w:rPr>
          <w:rFonts w:hint="eastAsia"/>
        </w:rPr>
        <w:t>-</w:t>
      </w:r>
      <w:r>
        <w:rPr>
          <w:rFonts w:hint="eastAsia"/>
        </w:rPr>
        <w:t>得到结果</w:t>
      </w:r>
    </w:p>
    <w:p w:rsidR="00A74063" w:rsidRDefault="000B7904">
      <w:pPr>
        <w:pStyle w:val="af4"/>
      </w:pPr>
      <w:r>
        <w:t xml:space="preserve">[root@oldboy-01-nb ~]# for fu in  $(chkconfig </w:t>
      </w:r>
      <w:r>
        <w:t>|egrep -v "sshd|crond|network|rsyslog|sysstat"|awk '{print $1}' )</w:t>
      </w:r>
    </w:p>
    <w:p w:rsidR="00A74063" w:rsidRDefault="000B7904">
      <w:pPr>
        <w:pStyle w:val="af4"/>
      </w:pPr>
      <w:r>
        <w:t>&gt; do</w:t>
      </w:r>
    </w:p>
    <w:p w:rsidR="00A74063" w:rsidRDefault="000B7904">
      <w:pPr>
        <w:pStyle w:val="af4"/>
      </w:pPr>
      <w:r>
        <w:t>&gt; #     chkconfig $fu off</w:t>
      </w:r>
    </w:p>
    <w:p w:rsidR="00A74063" w:rsidRDefault="000B7904">
      <w:pPr>
        <w:pStyle w:val="af4"/>
      </w:pPr>
      <w:r>
        <w:t xml:space="preserve">&gt;       echo $fu </w:t>
      </w:r>
    </w:p>
    <w:p w:rsidR="00A74063" w:rsidRDefault="000B7904">
      <w:pPr>
        <w:pStyle w:val="af4"/>
      </w:pPr>
      <w:r>
        <w:t xml:space="preserve">&gt; done </w:t>
      </w:r>
    </w:p>
    <w:p w:rsidR="00A74063" w:rsidRDefault="000B7904">
      <w:pPr>
        <w:pStyle w:val="af4"/>
      </w:pPr>
      <w:r>
        <w:t>abrt-ccpp</w:t>
      </w:r>
    </w:p>
    <w:p w:rsidR="00A74063" w:rsidRDefault="000B7904">
      <w:pPr>
        <w:pStyle w:val="af4"/>
      </w:pPr>
      <w:r>
        <w:t>abrtd</w:t>
      </w:r>
    </w:p>
    <w:p w:rsidR="00A74063" w:rsidRDefault="000B7904">
      <w:pPr>
        <w:pStyle w:val="af4"/>
      </w:pPr>
      <w:r>
        <w:t>acpid</w:t>
      </w:r>
    </w:p>
    <w:p w:rsidR="00A74063" w:rsidRDefault="000B7904">
      <w:pPr>
        <w:pStyle w:val="af4"/>
      </w:pPr>
      <w:r>
        <w:t>atd</w:t>
      </w:r>
    </w:p>
    <w:p w:rsidR="00A74063" w:rsidRDefault="000B7904">
      <w:pPr>
        <w:pStyle w:val="af4"/>
      </w:pPr>
      <w:r>
        <w:t>auditd</w:t>
      </w:r>
    </w:p>
    <w:p w:rsidR="00A74063" w:rsidRDefault="000B7904">
      <w:pPr>
        <w:pStyle w:val="af4"/>
      </w:pPr>
      <w:r>
        <w:t>blk-availability</w:t>
      </w:r>
    </w:p>
    <w:p w:rsidR="00A74063" w:rsidRDefault="000B7904">
      <w:pPr>
        <w:pStyle w:val="af4"/>
      </w:pPr>
      <w:r>
        <w:t>cpuspeed</w:t>
      </w:r>
    </w:p>
    <w:p w:rsidR="00A74063" w:rsidRDefault="000B7904">
      <w:pPr>
        <w:pStyle w:val="af4"/>
      </w:pPr>
      <w:r>
        <w:t>haldaemon</w:t>
      </w:r>
    </w:p>
    <w:p w:rsidR="00A74063" w:rsidRDefault="000B7904">
      <w:pPr>
        <w:pStyle w:val="af4"/>
      </w:pPr>
      <w:r>
        <w:t>ip6tables</w:t>
      </w:r>
    </w:p>
    <w:p w:rsidR="00A74063" w:rsidRDefault="000B7904">
      <w:pPr>
        <w:pStyle w:val="af4"/>
      </w:pPr>
      <w:r>
        <w:t>iptables</w:t>
      </w:r>
    </w:p>
    <w:p w:rsidR="00A74063" w:rsidRDefault="000B7904">
      <w:pPr>
        <w:pStyle w:val="af4"/>
      </w:pPr>
      <w:r>
        <w:t>irqbalance</w:t>
      </w:r>
    </w:p>
    <w:p w:rsidR="00A74063" w:rsidRDefault="000B7904">
      <w:pPr>
        <w:pStyle w:val="af4"/>
      </w:pPr>
      <w:r>
        <w:t>kdump</w:t>
      </w:r>
    </w:p>
    <w:p w:rsidR="00A74063" w:rsidRDefault="000B7904">
      <w:pPr>
        <w:pStyle w:val="af4"/>
      </w:pPr>
      <w:r>
        <w:t>lvm2-monitor</w:t>
      </w:r>
    </w:p>
    <w:p w:rsidR="00A74063" w:rsidRDefault="000B7904">
      <w:pPr>
        <w:pStyle w:val="af4"/>
      </w:pPr>
      <w:r>
        <w:t>mdmonitor</w:t>
      </w:r>
    </w:p>
    <w:p w:rsidR="00A74063" w:rsidRDefault="000B7904">
      <w:pPr>
        <w:pStyle w:val="af4"/>
      </w:pPr>
      <w:r>
        <w:t>messa</w:t>
      </w:r>
      <w:r>
        <w:t>gebus</w:t>
      </w:r>
    </w:p>
    <w:p w:rsidR="00A74063" w:rsidRDefault="000B7904">
      <w:pPr>
        <w:pStyle w:val="af4"/>
      </w:pPr>
      <w:r>
        <w:t>netconsole</w:t>
      </w:r>
    </w:p>
    <w:p w:rsidR="00A74063" w:rsidRDefault="000B7904">
      <w:pPr>
        <w:pStyle w:val="af4"/>
      </w:pPr>
      <w:r>
        <w:t>netfs</w:t>
      </w:r>
    </w:p>
    <w:p w:rsidR="00A74063" w:rsidRDefault="000B7904">
      <w:pPr>
        <w:pStyle w:val="af4"/>
      </w:pPr>
      <w:r>
        <w:t>nfs-rdma</w:t>
      </w:r>
    </w:p>
    <w:p w:rsidR="00A74063" w:rsidRDefault="000B7904">
      <w:pPr>
        <w:pStyle w:val="af4"/>
      </w:pPr>
      <w:r>
        <w:t>ntpd</w:t>
      </w:r>
    </w:p>
    <w:p w:rsidR="00A74063" w:rsidRDefault="000B7904">
      <w:pPr>
        <w:pStyle w:val="af4"/>
      </w:pPr>
      <w:r>
        <w:t>ntpdate</w:t>
      </w:r>
    </w:p>
    <w:p w:rsidR="00A74063" w:rsidRDefault="000B7904">
      <w:pPr>
        <w:pStyle w:val="af4"/>
      </w:pPr>
      <w:r>
        <w:t>postfix</w:t>
      </w:r>
    </w:p>
    <w:p w:rsidR="00A74063" w:rsidRDefault="000B7904">
      <w:pPr>
        <w:pStyle w:val="af4"/>
      </w:pPr>
      <w:r>
        <w:t>psacct</w:t>
      </w:r>
    </w:p>
    <w:p w:rsidR="00A74063" w:rsidRDefault="000B7904">
      <w:pPr>
        <w:pStyle w:val="af4"/>
      </w:pPr>
      <w:r>
        <w:t>quota_nld</w:t>
      </w:r>
    </w:p>
    <w:p w:rsidR="00A74063" w:rsidRDefault="000B7904">
      <w:pPr>
        <w:pStyle w:val="af4"/>
      </w:pPr>
      <w:r>
        <w:t>rdisc</w:t>
      </w:r>
    </w:p>
    <w:p w:rsidR="00A74063" w:rsidRDefault="000B7904">
      <w:pPr>
        <w:pStyle w:val="af4"/>
      </w:pPr>
      <w:r>
        <w:t>rdma</w:t>
      </w:r>
    </w:p>
    <w:p w:rsidR="00A74063" w:rsidRDefault="000B7904">
      <w:pPr>
        <w:pStyle w:val="af4"/>
      </w:pPr>
      <w:r>
        <w:t>restorecond</w:t>
      </w:r>
    </w:p>
    <w:p w:rsidR="00A74063" w:rsidRDefault="000B7904">
      <w:pPr>
        <w:pStyle w:val="af4"/>
      </w:pPr>
      <w:r>
        <w:t>rngd</w:t>
      </w:r>
    </w:p>
    <w:p w:rsidR="00A74063" w:rsidRDefault="000B7904">
      <w:pPr>
        <w:pStyle w:val="af4"/>
      </w:pPr>
      <w:r>
        <w:t>saslauthd</w:t>
      </w:r>
    </w:p>
    <w:p w:rsidR="00A74063" w:rsidRDefault="000B7904">
      <w:pPr>
        <w:pStyle w:val="af4"/>
      </w:pPr>
      <w:r>
        <w:lastRenderedPageBreak/>
        <w:t>smartd</w:t>
      </w:r>
    </w:p>
    <w:p w:rsidR="00A74063" w:rsidRDefault="000B7904">
      <w:pPr>
        <w:pStyle w:val="af4"/>
      </w:pPr>
      <w:r>
        <w:t>svnserve</w:t>
      </w:r>
    </w:p>
    <w:p w:rsidR="00A74063" w:rsidRDefault="000B7904">
      <w:pPr>
        <w:pStyle w:val="af4"/>
      </w:pPr>
      <w:r>
        <w:t>udev-post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</w:t>
      </w:r>
      <w:r>
        <w:rPr>
          <w:rFonts w:hint="eastAsia"/>
        </w:rPr>
        <w:t>：批量生成随机字符文件名案例</w:t>
      </w:r>
    </w:p>
    <w:p w:rsidR="00A74063" w:rsidRDefault="000B7904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生成随机字母</w:t>
      </w:r>
    </w:p>
    <w:p w:rsidR="00A74063" w:rsidRDefault="000B7904">
      <w:r>
        <w:t>uuidgen tr  sed</w:t>
      </w:r>
    </w:p>
    <w:p w:rsidR="00A74063" w:rsidRDefault="000B7904">
      <w:pPr>
        <w:pStyle w:val="af4"/>
      </w:pPr>
      <w:r>
        <w:t xml:space="preserve">[root@oldboyedu scripts]# cat 30-1.sh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30-1.sh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2017-11-01 10:15:10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dir=/oldboy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 -d $dir ]|| mkdir -p $dir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cd $dir  &amp;&amp;\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for i in {1..10}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tab/>
        <w:t>ranStr=`uuidgen|tr '0-9-' 'a-z'|cut -c -10`</w:t>
      </w:r>
    </w:p>
    <w:p w:rsidR="00A74063" w:rsidRDefault="000B7904">
      <w:pPr>
        <w:pStyle w:val="af4"/>
      </w:pPr>
      <w:r>
        <w:tab/>
        <w:t>touch ${ranStr}_oldboy.html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2</w:t>
      </w:r>
      <w:r>
        <w:rPr>
          <w:rFonts w:hint="eastAsia"/>
        </w:rPr>
        <w:t>：批量改名特殊案例</w:t>
      </w:r>
    </w:p>
    <w:p w:rsidR="00A74063" w:rsidRDefault="000B7904">
      <w:pPr>
        <w:pStyle w:val="af4"/>
      </w:pPr>
      <w:r>
        <w:t>[root@oldboyed</w:t>
      </w:r>
      <w:r>
        <w:t xml:space="preserve">u scripts]# cat 30-2.sh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30-2.sh</w:t>
      </w:r>
    </w:p>
    <w:p w:rsidR="00A74063" w:rsidRDefault="000B7904">
      <w:pPr>
        <w:pStyle w:val="af4"/>
      </w:pPr>
      <w:r>
        <w:lastRenderedPageBreak/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2017-11-01 10:39:40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</w:t>
      </w:r>
      <w:r>
        <w:t>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dir=/oldboy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cd $dir || exit 1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for i in `ls *html`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tab/>
        <w:t>ranStr=`echo $i|cut -c -10`</w:t>
      </w:r>
    </w:p>
    <w:p w:rsidR="00A74063" w:rsidRDefault="000B7904">
      <w:pPr>
        <w:pStyle w:val="af4"/>
      </w:pPr>
      <w:r>
        <w:tab/>
        <w:t>mv $i ${ranStr}_oldgirl.HTML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：批量创建特殊要求用户案例</w:t>
      </w:r>
    </w:p>
    <w:p w:rsidR="00A74063" w:rsidRDefault="000B7904">
      <w:r>
        <w:rPr>
          <w:rFonts w:hint="eastAsia"/>
        </w:rPr>
        <w:t>批量创建</w:t>
      </w:r>
      <w:r>
        <w:rPr>
          <w:rFonts w:hint="eastAsia"/>
        </w:rPr>
        <w:t>10</w:t>
      </w:r>
      <w:r>
        <w:rPr>
          <w:rFonts w:hint="eastAsia"/>
        </w:rPr>
        <w:t>个系统帐号</w:t>
      </w:r>
      <w:r>
        <w:rPr>
          <w:rFonts w:hint="eastAsia"/>
        </w:rPr>
        <w:t>oldboy01-oldboy10</w:t>
      </w:r>
      <w:r>
        <w:rPr>
          <w:rFonts w:hint="eastAsia"/>
        </w:rPr>
        <w:t>并设置密码（密码为随机数，要求字符和数字等混合）。</w:t>
      </w:r>
    </w:p>
    <w:p w:rsidR="00A74063" w:rsidRDefault="00A74063"/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A74063" w:rsidRDefault="000B7904">
      <w:r>
        <w:tab/>
      </w:r>
      <w:r>
        <w:tab/>
        <w:t>b. useradd oldboy01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随机密码</w:t>
      </w:r>
      <w:r>
        <w:rPr>
          <w:rFonts w:hint="eastAsia"/>
        </w:rPr>
        <w:t xml:space="preserve"> uuidgen 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记录密码！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ab/>
        <w:t xml:space="preserve">e. </w:t>
      </w:r>
      <w:r>
        <w:rPr>
          <w:rFonts w:hint="eastAsia"/>
        </w:rPr>
        <w:t>友好提示</w:t>
      </w:r>
    </w:p>
    <w:p w:rsidR="00A74063" w:rsidRDefault="000B7904">
      <w:pPr>
        <w:pStyle w:val="af4"/>
      </w:pPr>
      <w:r>
        <w:t xml:space="preserve">[root@oldboyedu scripts]# cat 30-3.sh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30-3.sh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</w:t>
      </w:r>
      <w:r>
        <w:t>: www.oldboyedu.com</w:t>
      </w:r>
    </w:p>
    <w:p w:rsidR="00A74063" w:rsidRDefault="000B7904">
      <w:pPr>
        <w:pStyle w:val="af4"/>
      </w:pPr>
      <w:r>
        <w:t># Created Time : 2017-11-01 11:09:21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lastRenderedPageBreak/>
        <w:t>##############################################################</w:t>
      </w:r>
    </w:p>
    <w:p w:rsidR="00A74063" w:rsidRDefault="000B7904">
      <w:pPr>
        <w:pStyle w:val="af4"/>
      </w:pPr>
      <w:r>
        <w:t>. /etc/init.d/functions</w:t>
      </w:r>
    </w:p>
    <w:p w:rsidR="00A74063" w:rsidRDefault="000B7904">
      <w:pPr>
        <w:pStyle w:val="af4"/>
      </w:pPr>
      <w:r>
        <w:t>dbFile=/tmp/userlist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for i in oldboy{11..20}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tab/>
        <w:t>useradd $i &amp;&gt;/dev/null</w:t>
      </w:r>
    </w:p>
    <w:p w:rsidR="00A74063" w:rsidRDefault="000B7904">
      <w:pPr>
        <w:pStyle w:val="af4"/>
      </w:pPr>
      <w:r>
        <w:tab/>
        <w:t>if [ $? -eq 0 ]</w:t>
      </w:r>
    </w:p>
    <w:p w:rsidR="00A74063" w:rsidRDefault="000B7904">
      <w:pPr>
        <w:pStyle w:val="af4"/>
      </w:pPr>
      <w:r>
        <w:tab/>
      </w:r>
      <w:r>
        <w:t xml:space="preserve">  then</w:t>
      </w:r>
    </w:p>
    <w:p w:rsidR="00A74063" w:rsidRDefault="000B7904">
      <w:pPr>
        <w:pStyle w:val="af4"/>
      </w:pPr>
      <w:r>
        <w:tab/>
      </w:r>
      <w:r>
        <w:tab/>
        <w:t>action "$i" /bin/true</w:t>
      </w:r>
    </w:p>
    <w:p w:rsidR="00A74063" w:rsidRDefault="000B7904">
      <w:pPr>
        <w:pStyle w:val="af4"/>
      </w:pPr>
      <w:r>
        <w:tab/>
        <w:t>else</w:t>
      </w:r>
    </w:p>
    <w:p w:rsidR="00A74063" w:rsidRDefault="000B7904">
      <w:pPr>
        <w:pStyle w:val="af4"/>
      </w:pPr>
      <w:r>
        <w:tab/>
      </w:r>
      <w:r>
        <w:tab/>
        <w:t>action "$i" /bin/false</w:t>
      </w:r>
    </w:p>
    <w:p w:rsidR="00A74063" w:rsidRDefault="000B7904">
      <w:pPr>
        <w:pStyle w:val="af4"/>
      </w:pPr>
      <w:r>
        <w:tab/>
        <w:t>continue</w:t>
      </w:r>
    </w:p>
    <w:p w:rsidR="00A74063" w:rsidRDefault="000B7904">
      <w:pPr>
        <w:pStyle w:val="af4"/>
      </w:pPr>
      <w:r>
        <w:tab/>
        <w:t>fi</w:t>
      </w:r>
    </w:p>
    <w:p w:rsidR="00A74063" w:rsidRDefault="000B7904">
      <w:pPr>
        <w:pStyle w:val="af4"/>
      </w:pPr>
      <w:r>
        <w:tab/>
        <w:t>pass=`uuidgen`</w:t>
      </w:r>
    </w:p>
    <w:p w:rsidR="00A74063" w:rsidRDefault="000B7904">
      <w:pPr>
        <w:pStyle w:val="af4"/>
      </w:pPr>
      <w:r>
        <w:tab/>
        <w:t>echo $pass|passwd --stdin $i &amp;&gt;/dev/null</w:t>
      </w:r>
    </w:p>
    <w:p w:rsidR="00A74063" w:rsidRDefault="000B7904">
      <w:pPr>
        <w:pStyle w:val="af4"/>
      </w:pPr>
      <w:r>
        <w:tab/>
        <w:t>echo "$i:$pass" &gt;&gt; $dbFile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exit</w:t>
      </w:r>
    </w:p>
    <w:p w:rsidR="00A74063" w:rsidRDefault="000B7904">
      <w:pPr>
        <w:pStyle w:val="af4"/>
      </w:pPr>
      <w:r>
        <w:t xml:space="preserve">[root@oldboyedu scripts]# cat continue.sh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</w:t>
      </w:r>
      <w:r>
        <w:t>#########################################</w:t>
      </w:r>
    </w:p>
    <w:p w:rsidR="00A74063" w:rsidRDefault="000B7904">
      <w:pPr>
        <w:pStyle w:val="af4"/>
      </w:pPr>
      <w:r>
        <w:t># File Name: continue.sh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2017-11-01 11:22:33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 xml:space="preserve">for </w:t>
      </w:r>
      <w:r>
        <w:t>i in {1..5}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if [ $i -eq 3 ] ;then</w:t>
      </w:r>
    </w:p>
    <w:p w:rsidR="00A74063" w:rsidRDefault="000B7904">
      <w:pPr>
        <w:pStyle w:val="af4"/>
      </w:pPr>
      <w:r>
        <w:tab/>
        <w:t xml:space="preserve">  continue</w:t>
      </w:r>
    </w:p>
    <w:p w:rsidR="00A74063" w:rsidRDefault="000B7904">
      <w:pPr>
        <w:pStyle w:val="af4"/>
      </w:pPr>
      <w:r>
        <w:lastRenderedPageBreak/>
        <w:t xml:space="preserve">  fi</w:t>
      </w:r>
    </w:p>
    <w:p w:rsidR="00A74063" w:rsidRDefault="000B7904">
      <w:pPr>
        <w:pStyle w:val="af4"/>
      </w:pPr>
      <w:r>
        <w:tab/>
        <w:t>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 "ok"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exit</w:t>
      </w:r>
    </w:p>
    <w:p w:rsidR="00A74063" w:rsidRDefault="000B7904">
      <w:pPr>
        <w:pStyle w:val="af4"/>
      </w:pPr>
      <w:r>
        <w:t xml:space="preserve">[root@oldboyedu scripts]# cat exit.sh 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Name: continue.sh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 xml:space="preserve"># Author: zhang </w:t>
      </w:r>
      <w:r>
        <w:t>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2017-11-01 11:22:33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for i in {1..5}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if [ $i -eq 3 ] ;then</w:t>
      </w:r>
    </w:p>
    <w:p w:rsidR="00A74063" w:rsidRDefault="000B7904">
      <w:pPr>
        <w:pStyle w:val="af4"/>
      </w:pPr>
      <w:r>
        <w:tab/>
        <w:t xml:space="preserve">  exit</w:t>
      </w:r>
    </w:p>
    <w:p w:rsidR="00A74063" w:rsidRDefault="000B7904">
      <w:pPr>
        <w:pStyle w:val="af4"/>
      </w:pPr>
      <w:r>
        <w:t xml:space="preserve">  fi</w:t>
      </w:r>
    </w:p>
    <w:p w:rsidR="00A74063" w:rsidRDefault="000B7904">
      <w:pPr>
        <w:pStyle w:val="af4"/>
      </w:pPr>
      <w:r>
        <w:tab/>
        <w:t>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 "ok"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4</w:t>
      </w:r>
      <w:r>
        <w:rPr>
          <w:rFonts w:hint="eastAsia"/>
        </w:rPr>
        <w:t>：扫描网络内存活主机案例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串行</w:t>
      </w:r>
    </w:p>
    <w:p w:rsidR="00A74063" w:rsidRDefault="000B7904">
      <w:pPr>
        <w:pStyle w:val="af4"/>
      </w:pPr>
      <w:r>
        <w:t>. /etc/init.d/functions</w:t>
      </w:r>
    </w:p>
    <w:p w:rsidR="00A74063" w:rsidRDefault="000B7904">
      <w:pPr>
        <w:pStyle w:val="af4"/>
      </w:pPr>
      <w:r>
        <w:t>for i in 10.0.0.{1..254}</w:t>
      </w:r>
    </w:p>
    <w:p w:rsidR="00A74063" w:rsidRDefault="000B7904">
      <w:pPr>
        <w:pStyle w:val="af4"/>
      </w:pPr>
      <w:r>
        <w:t xml:space="preserve"> do</w:t>
      </w:r>
    </w:p>
    <w:p w:rsidR="00A74063" w:rsidRDefault="000B7904">
      <w:pPr>
        <w:pStyle w:val="af4"/>
      </w:pPr>
      <w:r>
        <w:t xml:space="preserve">  ping -c 1 -W 1 $i &amp;&gt;/dev/null</w:t>
      </w:r>
    </w:p>
    <w:p w:rsidR="00A74063" w:rsidRDefault="000B7904">
      <w:pPr>
        <w:pStyle w:val="af4"/>
      </w:pPr>
      <w:r>
        <w:t xml:space="preserve">  [ $? -eq 0 ] &amp;&amp; action "$i" /bin/true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并行</w:t>
      </w:r>
    </w:p>
    <w:p w:rsidR="00A74063" w:rsidRDefault="000B7904">
      <w:pPr>
        <w:pStyle w:val="af4"/>
      </w:pPr>
      <w:r>
        <w:t>. /etc/init.d/functions</w:t>
      </w:r>
    </w:p>
    <w:p w:rsidR="00A74063" w:rsidRDefault="000B7904">
      <w:pPr>
        <w:pStyle w:val="af4"/>
      </w:pPr>
      <w:r>
        <w:t>for i in 10.0.0.{1..254}</w:t>
      </w:r>
    </w:p>
    <w:p w:rsidR="00A74063" w:rsidRDefault="000B7904">
      <w:pPr>
        <w:pStyle w:val="af4"/>
      </w:pPr>
      <w:r>
        <w:t xml:space="preserve"> do</w:t>
      </w:r>
    </w:p>
    <w:p w:rsidR="00A74063" w:rsidRDefault="000B7904">
      <w:pPr>
        <w:pStyle w:val="af4"/>
      </w:pPr>
      <w:r>
        <w:t xml:space="preserve">  ping -c 1 -W 1 $i &amp;&gt;/dev/null &amp;&amp; action "</w:t>
      </w:r>
      <w:r>
        <w:t>$i" /bin/true &amp;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8</w:t>
      </w:r>
      <w:r>
        <w:rPr>
          <w:rFonts w:hint="eastAsia"/>
        </w:rPr>
        <w:t>：筛选符合长度的单词案例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一般写法</w:t>
      </w:r>
    </w:p>
    <w:p w:rsidR="00A74063" w:rsidRDefault="000B7904">
      <w:pPr>
        <w:pStyle w:val="af4"/>
      </w:pPr>
      <w:r>
        <w:t xml:space="preserve">[root@backup scripts]# cat 8.sh </w:t>
      </w:r>
    </w:p>
    <w:p w:rsidR="00A74063" w:rsidRDefault="000B7904">
      <w:pPr>
        <w:pStyle w:val="af4"/>
      </w:pPr>
      <w:r>
        <w:t>#!/bin/sh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word="I am oldboy teacher welcome to oldboy trainingclass"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for i in $word</w:t>
      </w:r>
    </w:p>
    <w:p w:rsidR="00A74063" w:rsidRDefault="000B7904">
      <w:pPr>
        <w:pStyle w:val="af4"/>
      </w:pPr>
      <w:r>
        <w:t xml:space="preserve">  do </w:t>
      </w:r>
    </w:p>
    <w:p w:rsidR="00A74063" w:rsidRDefault="000B7904">
      <w:pPr>
        <w:pStyle w:val="af4"/>
      </w:pPr>
      <w:r>
        <w:t>#    [ ${#i} -le 6 ] &amp;&amp; echo $i</w:t>
      </w:r>
    </w:p>
    <w:p w:rsidR="00A74063" w:rsidRDefault="000B7904">
      <w:pPr>
        <w:pStyle w:val="af4"/>
      </w:pPr>
      <w:r>
        <w:t>#     [ `echo $i|wc -L` -le 6 ]  &amp;&amp; echo $i</w:t>
      </w:r>
    </w:p>
    <w:p w:rsidR="00A74063" w:rsidRDefault="000B7904">
      <w:pPr>
        <w:pStyle w:val="af4"/>
      </w:pPr>
      <w:r>
        <w:tab/>
        <w:t xml:space="preserve"> [ `</w:t>
      </w:r>
      <w:r>
        <w:t>expr length "$i"` -le 6 ]  &amp;&amp; 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切割法</w:t>
      </w:r>
    </w:p>
    <w:p w:rsidR="00A74063" w:rsidRDefault="000B7904">
      <w:pPr>
        <w:pStyle w:val="af4"/>
      </w:pPr>
      <w:r>
        <w:t>[root@db03 scripts]# cat 30-8.sh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zimu="I am oldboy teacher welcome to oldboy trainingclass"</w:t>
      </w:r>
    </w:p>
    <w:p w:rsidR="00A74063" w:rsidRDefault="000B7904">
      <w:pPr>
        <w:pStyle w:val="af4"/>
      </w:pPr>
      <w:r>
        <w:t>for i in $zimu</w:t>
      </w:r>
    </w:p>
    <w:p w:rsidR="00A74063" w:rsidRDefault="000B7904">
      <w:pPr>
        <w:pStyle w:val="af4"/>
      </w:pPr>
      <w:r>
        <w:tab/>
        <w:t>do</w:t>
      </w:r>
    </w:p>
    <w:p w:rsidR="00A74063" w:rsidRDefault="000B7904">
      <w:pPr>
        <w:pStyle w:val="af4"/>
      </w:pPr>
      <w:r>
        <w:tab/>
        <w:t xml:space="preserve">  zifu=`echo $i|cut -c 7`</w:t>
      </w:r>
    </w:p>
    <w:p w:rsidR="00A74063" w:rsidRDefault="000B7904">
      <w:pPr>
        <w:pStyle w:val="af4"/>
      </w:pPr>
      <w:r>
        <w:tab/>
        <w:t xml:space="preserve">   if  [ -z "$zifu" ]</w:t>
      </w:r>
    </w:p>
    <w:p w:rsidR="00A74063" w:rsidRDefault="000B7904">
      <w:pPr>
        <w:pStyle w:val="af4"/>
      </w:pPr>
      <w:r>
        <w:tab/>
      </w:r>
      <w:r>
        <w:tab/>
        <w:t xml:space="preserve">   then</w:t>
      </w:r>
    </w:p>
    <w:p w:rsidR="00A74063" w:rsidRDefault="000B7904">
      <w:pPr>
        <w:pStyle w:val="af4"/>
      </w:pPr>
      <w:r>
        <w:tab/>
      </w:r>
      <w:r>
        <w:tab/>
      </w:r>
      <w:r>
        <w:tab/>
        <w:t xml:space="preserve">   echo $i</w:t>
      </w:r>
    </w:p>
    <w:p w:rsidR="00A74063" w:rsidRDefault="000B7904">
      <w:pPr>
        <w:pStyle w:val="af4"/>
      </w:pPr>
      <w:r>
        <w:tab/>
        <w:t xml:space="preserve">   fi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lastRenderedPageBreak/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18</w:t>
      </w:r>
      <w:r>
        <w:rPr>
          <w:rFonts w:hint="eastAsia"/>
        </w:rPr>
        <w:t>：破解</w:t>
      </w:r>
      <w:r>
        <w:rPr>
          <w:rFonts w:hint="eastAsia"/>
        </w:rPr>
        <w:t>RANDOM</w:t>
      </w:r>
      <w:r>
        <w:rPr>
          <w:rFonts w:hint="eastAsia"/>
        </w:rPr>
        <w:t>随机数案例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：生成密码字典，然后查字典</w:t>
      </w:r>
    </w:p>
    <w:p w:rsidR="00A74063" w:rsidRDefault="000B7904">
      <w:pPr>
        <w:pStyle w:val="af4"/>
      </w:pPr>
      <w:r>
        <w:t>if [ ! -f /tmp/pass.txt ]</w:t>
      </w:r>
    </w:p>
    <w:p w:rsidR="00A74063" w:rsidRDefault="000B7904">
      <w:pPr>
        <w:pStyle w:val="af4"/>
      </w:pPr>
      <w:r>
        <w:t>then</w:t>
      </w:r>
    </w:p>
    <w:p w:rsidR="00A74063" w:rsidRDefault="000B7904">
      <w:pPr>
        <w:pStyle w:val="af4"/>
      </w:pPr>
      <w:r>
        <w:t>for i in `seq 0 32767`</w:t>
      </w:r>
    </w:p>
    <w:p w:rsidR="00A74063" w:rsidRDefault="000B7904">
      <w:pPr>
        <w:pStyle w:val="af4"/>
      </w:pPr>
      <w:r>
        <w:t xml:space="preserve">do  </w:t>
      </w:r>
    </w:p>
    <w:p w:rsidR="00A74063" w:rsidRDefault="000B7904">
      <w:pPr>
        <w:pStyle w:val="af4"/>
      </w:pPr>
      <w:r>
        <w:t xml:space="preserve"> a=`echo $i|md5sum`</w:t>
      </w:r>
    </w:p>
    <w:p w:rsidR="00A74063" w:rsidRDefault="000B7904">
      <w:pPr>
        <w:pStyle w:val="af4"/>
      </w:pPr>
      <w:r>
        <w:t xml:space="preserve"> echo "$i:$a" &gt;&gt;/tmp/pass.txt 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af4"/>
      </w:pPr>
      <w:r>
        <w:t>grep "$1" /tmp/pass.txt|awk -F ":" '{print $1}'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：实时加密实时对比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 xml:space="preserve"># File Name: ranDOM.sh 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 xml:space="preserve"># Organization: www.oldboyedu.com 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# Created Time : 2017-11-01 23:55:54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for i in {1..32767}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>for o in 21029299 00205d1c a3da1677 1f6d12dd 890684b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 if [ `echo $i |md5sum |grep $o|wc -l` -ne 0 ]</w:t>
      </w:r>
    </w:p>
    <w:p w:rsidR="00A74063" w:rsidRDefault="000B7904">
      <w:pPr>
        <w:pStyle w:val="af4"/>
      </w:pPr>
      <w:r>
        <w:t xml:space="preserve">   then </w:t>
      </w:r>
    </w:p>
    <w:p w:rsidR="00A74063" w:rsidRDefault="000B7904">
      <w:pPr>
        <w:pStyle w:val="af4"/>
      </w:pPr>
      <w:r>
        <w:tab/>
        <w:t xml:space="preserve">  echo "$i:$o"</w:t>
      </w:r>
    </w:p>
    <w:p w:rsidR="00A74063" w:rsidRDefault="000B7904">
      <w:pPr>
        <w:pStyle w:val="af4"/>
      </w:pPr>
      <w:r>
        <w:t xml:space="preserve">   fi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>自写方法</w:t>
      </w:r>
    </w:p>
    <w:p w:rsidR="00A74063" w:rsidRDefault="000B7904">
      <w:pPr>
        <w:pStyle w:val="af4"/>
      </w:pPr>
      <w:r>
        <w:rPr>
          <w:rFonts w:hint="eastAsia"/>
        </w:rPr>
        <w:t>read -p "</w:t>
      </w:r>
      <w:r>
        <w:rPr>
          <w:rFonts w:hint="eastAsia"/>
        </w:rPr>
        <w:t>输入字符串</w:t>
      </w:r>
      <w:r>
        <w:rPr>
          <w:rFonts w:hint="eastAsia"/>
        </w:rPr>
        <w:t>:" a</w:t>
      </w:r>
    </w:p>
    <w:p w:rsidR="00A74063" w:rsidRDefault="000B7904">
      <w:pPr>
        <w:pStyle w:val="af4"/>
      </w:pPr>
      <w:r>
        <w:t>txt=/tmp/md5.txt</w:t>
      </w:r>
    </w:p>
    <w:p w:rsidR="00A74063" w:rsidRDefault="000B7904">
      <w:pPr>
        <w:pStyle w:val="af4"/>
      </w:pPr>
      <w:r>
        <w:t>if [ -f $txt ]</w:t>
      </w:r>
    </w:p>
    <w:p w:rsidR="00A74063" w:rsidRDefault="000B7904">
      <w:pPr>
        <w:pStyle w:val="af4"/>
      </w:pPr>
      <w:r>
        <w:t xml:space="preserve">  then</w:t>
      </w:r>
    </w:p>
    <w:p w:rsidR="00A74063" w:rsidRDefault="000B7904">
      <w:pPr>
        <w:pStyle w:val="af4"/>
      </w:pPr>
      <w:r>
        <w:t xml:space="preserve">   echo `grep $a $txt`</w:t>
      </w:r>
    </w:p>
    <w:p w:rsidR="00A74063" w:rsidRDefault="000B7904">
      <w:pPr>
        <w:pStyle w:val="af4"/>
      </w:pPr>
      <w:r>
        <w:t xml:space="preserve">  else</w:t>
      </w:r>
    </w:p>
    <w:p w:rsidR="00A74063" w:rsidRDefault="000B7904">
      <w:pPr>
        <w:pStyle w:val="af4"/>
      </w:pPr>
      <w:r>
        <w:t xml:space="preserve">     for i in {0..32767}</w:t>
      </w:r>
    </w:p>
    <w:p w:rsidR="00A74063" w:rsidRDefault="000B7904">
      <w:pPr>
        <w:pStyle w:val="af4"/>
      </w:pPr>
      <w:r>
        <w:t xml:space="preserve">        do</w:t>
      </w:r>
    </w:p>
    <w:p w:rsidR="00A74063" w:rsidRDefault="000B7904">
      <w:pPr>
        <w:pStyle w:val="af4"/>
      </w:pPr>
      <w:r>
        <w:t xml:space="preserve">          num="$i `echo $i|md5sum`"     </w:t>
      </w:r>
    </w:p>
    <w:p w:rsidR="00A74063" w:rsidRDefault="000B7904">
      <w:pPr>
        <w:pStyle w:val="af4"/>
      </w:pPr>
      <w:r>
        <w:t xml:space="preserve">          echo $num&gt;&gt;$txt</w:t>
      </w:r>
    </w:p>
    <w:p w:rsidR="00A74063" w:rsidRDefault="000B7904">
      <w:pPr>
        <w:pStyle w:val="af4"/>
      </w:pPr>
      <w:r>
        <w:t xml:space="preserve">     done</w:t>
      </w:r>
    </w:p>
    <w:p w:rsidR="00A74063" w:rsidRDefault="000B7904">
      <w:pPr>
        <w:pStyle w:val="af4"/>
      </w:pPr>
      <w:r>
        <w:t xml:space="preserve">   echo `grep $a $txt`</w:t>
      </w:r>
    </w:p>
    <w:p w:rsidR="00A74063" w:rsidRDefault="000B7904">
      <w:pPr>
        <w:pStyle w:val="af4"/>
      </w:pPr>
      <w:r>
        <w:t>fi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51CTO</w:t>
      </w:r>
      <w:r>
        <w:rPr>
          <w:rFonts w:hint="eastAsia"/>
        </w:rPr>
        <w:t>博文爬虫案例</w:t>
      </w:r>
    </w:p>
    <w:p w:rsidR="00A74063" w:rsidRDefault="000B7904"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语法，从文件中提取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74063" w:rsidRDefault="000B7904"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：中文乱码</w:t>
      </w:r>
      <w:r>
        <w:rPr>
          <w:rFonts w:hint="eastAsia"/>
        </w:rPr>
        <w:t xml:space="preserve">  iconv -f gb2312 -t utf-8 -c index.html</w:t>
      </w:r>
    </w:p>
    <w:p w:rsidR="00A74063" w:rsidRDefault="000B7904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循环语句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;</w:t>
      </w:r>
      <w:r>
        <w:rPr>
          <w:rFonts w:hint="eastAsia"/>
        </w:rPr>
        <w:t>语法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while </w:t>
      </w:r>
      <w:r>
        <w:rPr>
          <w:rFonts w:hint="eastAsia"/>
        </w:rPr>
        <w:t>条件表达式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   </w:t>
      </w:r>
      <w:r>
        <w:rPr>
          <w:rFonts w:hint="eastAsia"/>
        </w:rPr>
        <w:t>（表达式成立，继续执行循环，表达式不成立，立即退出循环）</w:t>
      </w:r>
    </w:p>
    <w:p w:rsidR="00A74063" w:rsidRDefault="000B7904">
      <w:pPr>
        <w:pStyle w:val="af4"/>
      </w:pPr>
      <w:r>
        <w:tab/>
        <w:t xml:space="preserve">   do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   </w:t>
      </w:r>
      <w:r>
        <w:rPr>
          <w:rFonts w:hint="eastAsia"/>
        </w:rPr>
        <w:t>命令</w:t>
      </w:r>
    </w:p>
    <w:p w:rsidR="00A74063" w:rsidRDefault="000B7904">
      <w:pPr>
        <w:pStyle w:val="af4"/>
      </w:pPr>
      <w:r>
        <w:tab/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死循环</w:t>
      </w:r>
      <w:r>
        <w:rPr>
          <w:rFonts w:hint="eastAsia"/>
        </w:rPr>
        <w:t xml:space="preserve">  </w:t>
      </w:r>
      <w:r>
        <w:rPr>
          <w:rFonts w:hint="eastAsia"/>
        </w:rPr>
        <w:t>守护进程</w:t>
      </w:r>
    </w:p>
    <w:p w:rsidR="00A74063" w:rsidRDefault="000B7904">
      <w:pPr>
        <w:pStyle w:val="af4"/>
      </w:pPr>
      <w:r>
        <w:tab/>
        <w:t>while true</w:t>
      </w:r>
    </w:p>
    <w:p w:rsidR="00A74063" w:rsidRDefault="000B7904">
      <w:pPr>
        <w:pStyle w:val="af4"/>
      </w:pPr>
      <w:r>
        <w:tab/>
        <w:t xml:space="preserve">  do</w:t>
      </w:r>
    </w:p>
    <w:p w:rsidR="00A74063" w:rsidRDefault="000B7904">
      <w:pPr>
        <w:pStyle w:val="af4"/>
      </w:pPr>
      <w:r>
        <w:tab/>
        <w:t xml:space="preserve">    uptime</w:t>
      </w:r>
    </w:p>
    <w:p w:rsidR="00A74063" w:rsidRDefault="000B7904">
      <w:pPr>
        <w:pStyle w:val="af4"/>
      </w:pPr>
      <w:r>
        <w:tab/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lastRenderedPageBreak/>
        <w:tab/>
      </w:r>
      <w:r>
        <w:rPr>
          <w:rFonts w:hint="eastAsia"/>
        </w:rPr>
        <w:t>作用：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a. </w:t>
      </w:r>
      <w:r>
        <w:rPr>
          <w:rFonts w:hint="eastAsia"/>
        </w:rPr>
        <w:t>补充定时任务功能，执行小于</w:t>
      </w:r>
      <w:r>
        <w:rPr>
          <w:rFonts w:hint="eastAsia"/>
        </w:rPr>
        <w:t>1</w:t>
      </w:r>
      <w:r>
        <w:rPr>
          <w:rFonts w:hint="eastAsia"/>
        </w:rPr>
        <w:t>分钟的定时任务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b. </w:t>
      </w:r>
      <w:r>
        <w:rPr>
          <w:rFonts w:hint="eastAsia"/>
        </w:rPr>
        <w:t>循环执行某些操作，比如我们的水果菜单。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数学运算</w:t>
      </w:r>
    </w:p>
    <w:p w:rsidR="00A74063" w:rsidRDefault="000B7904">
      <w:pPr>
        <w:pStyle w:val="af4"/>
      </w:pPr>
      <w:r>
        <w:tab/>
        <w:t>sum=0</w:t>
      </w:r>
    </w:p>
    <w:p w:rsidR="00A74063" w:rsidRDefault="000B7904">
      <w:pPr>
        <w:pStyle w:val="af4"/>
      </w:pPr>
      <w:r>
        <w:tab/>
        <w:t>i=1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ab/>
      </w:r>
      <w:r>
        <w:t>while [ $i -le 100 ]</w:t>
      </w:r>
    </w:p>
    <w:p w:rsidR="00A74063" w:rsidRDefault="000B7904">
      <w:pPr>
        <w:pStyle w:val="af4"/>
      </w:pPr>
      <w:r>
        <w:tab/>
        <w:t xml:space="preserve">  do</w:t>
      </w:r>
    </w:p>
    <w:p w:rsidR="00A74063" w:rsidRDefault="000B7904">
      <w:pPr>
        <w:pStyle w:val="af4"/>
      </w:pPr>
      <w:r>
        <w:tab/>
      </w:r>
      <w:r>
        <w:tab/>
        <w:t>((sum=sum+i))</w:t>
      </w:r>
    </w:p>
    <w:p w:rsidR="00A74063" w:rsidRDefault="000B7904">
      <w:pPr>
        <w:pStyle w:val="af4"/>
      </w:pPr>
      <w:r>
        <w:tab/>
      </w:r>
      <w:r>
        <w:tab/>
        <w:t>((i++))</w:t>
      </w:r>
    </w:p>
    <w:p w:rsidR="00A74063" w:rsidRDefault="000B7904">
      <w:pPr>
        <w:pStyle w:val="af4"/>
      </w:pPr>
      <w:r>
        <w:tab/>
        <w:t>done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ab/>
        <w:t>echo $sum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手机充值</w:t>
      </w:r>
      <w:r>
        <w:rPr>
          <w:rFonts w:hint="eastAsia"/>
        </w:rPr>
        <w:t>10</w:t>
      </w:r>
      <w:r>
        <w:rPr>
          <w:rFonts w:hint="eastAsia"/>
        </w:rPr>
        <w:t>元，每发一条短信</w:t>
      </w:r>
      <w:r>
        <w:rPr>
          <w:rFonts w:hint="eastAsia"/>
        </w:rPr>
        <w:t>(</w:t>
      </w:r>
      <w:r>
        <w:rPr>
          <w:rFonts w:hint="eastAsia"/>
        </w:rPr>
        <w:t>输出当期余额</w:t>
      </w:r>
      <w:r>
        <w:rPr>
          <w:rFonts w:hint="eastAsia"/>
        </w:rPr>
        <w:t>)</w:t>
      </w:r>
      <w:r>
        <w:rPr>
          <w:rFonts w:hint="eastAsia"/>
        </w:rPr>
        <w:t>花费</w:t>
      </w:r>
      <w:r>
        <w:rPr>
          <w:rFonts w:hint="eastAsia"/>
        </w:rPr>
        <w:t>1</w:t>
      </w:r>
      <w:r>
        <w:rPr>
          <w:rFonts w:hint="eastAsia"/>
        </w:rPr>
        <w:t>角</w:t>
      </w:r>
      <w:r>
        <w:rPr>
          <w:rFonts w:hint="eastAsia"/>
        </w:rPr>
        <w:t>5</w:t>
      </w:r>
      <w:r>
        <w:rPr>
          <w:rFonts w:hint="eastAsia"/>
        </w:rPr>
        <w:t>分，当余额低于</w:t>
      </w:r>
      <w:r>
        <w:rPr>
          <w:rFonts w:hint="eastAsia"/>
        </w:rPr>
        <w:t>1</w:t>
      </w:r>
      <w:r>
        <w:rPr>
          <w:rFonts w:hint="eastAsia"/>
        </w:rPr>
        <w:t>角</w:t>
      </w:r>
      <w:r>
        <w:rPr>
          <w:rFonts w:hint="eastAsia"/>
        </w:rPr>
        <w:t>5</w:t>
      </w:r>
      <w:r>
        <w:rPr>
          <w:rFonts w:hint="eastAsia"/>
        </w:rPr>
        <w:t>分则不能发短信，提示余额不足，请充值。</w:t>
      </w:r>
    </w:p>
    <w:p w:rsidR="00A74063" w:rsidRDefault="000B7904">
      <w:pPr>
        <w:pStyle w:val="af4"/>
      </w:pPr>
      <w:r>
        <w:t>a=1000</w:t>
      </w:r>
    </w:p>
    <w:p w:rsidR="00A74063" w:rsidRDefault="000B7904">
      <w:pPr>
        <w:pStyle w:val="af4"/>
      </w:pPr>
      <w:r>
        <w:t>i=15</w:t>
      </w:r>
    </w:p>
    <w:p w:rsidR="00A74063" w:rsidRDefault="000B7904">
      <w:pPr>
        <w:pStyle w:val="af4"/>
      </w:pPr>
      <w:r>
        <w:t>while [ $a -gt 15 ]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t xml:space="preserve">   printf "</w:t>
      </w:r>
    </w:p>
    <w:p w:rsidR="00A74063" w:rsidRDefault="000B7904">
      <w:pPr>
        <w:pStyle w:val="af4"/>
      </w:pPr>
      <w:r>
        <w:rPr>
          <w:rFonts w:hint="eastAsia"/>
        </w:rPr>
        <w:t xml:space="preserve">         1. </w:t>
      </w:r>
      <w:r>
        <w:rPr>
          <w:rFonts w:hint="eastAsia"/>
        </w:rPr>
        <w:t>发短信</w:t>
      </w:r>
    </w:p>
    <w:p w:rsidR="00A74063" w:rsidRDefault="000B7904">
      <w:pPr>
        <w:pStyle w:val="af4"/>
      </w:pPr>
      <w:r>
        <w:rPr>
          <w:rFonts w:hint="eastAsia"/>
        </w:rPr>
        <w:t xml:space="preserve">         2. </w:t>
      </w:r>
      <w:r>
        <w:rPr>
          <w:rFonts w:hint="eastAsia"/>
        </w:rPr>
        <w:t>查询余额</w:t>
      </w:r>
    </w:p>
    <w:p w:rsidR="00A74063" w:rsidRDefault="000B7904">
      <w:pPr>
        <w:pStyle w:val="af4"/>
      </w:pPr>
      <w:r>
        <w:rPr>
          <w:rFonts w:hint="eastAsia"/>
        </w:rPr>
        <w:t xml:space="preserve">         3. </w:t>
      </w:r>
      <w:r>
        <w:rPr>
          <w:rFonts w:hint="eastAsia"/>
        </w:rPr>
        <w:t>退出</w:t>
      </w:r>
    </w:p>
    <w:p w:rsidR="00A74063" w:rsidRDefault="000B7904">
      <w:pPr>
        <w:pStyle w:val="af4"/>
      </w:pPr>
      <w:r>
        <w:t xml:space="preserve">         "</w:t>
      </w:r>
    </w:p>
    <w:p w:rsidR="00A74063" w:rsidRDefault="000B7904">
      <w:pPr>
        <w:pStyle w:val="af4"/>
      </w:pPr>
      <w:r>
        <w:rPr>
          <w:rFonts w:hint="eastAsia"/>
        </w:rPr>
        <w:t xml:space="preserve">  read -p "</w:t>
      </w:r>
      <w:r>
        <w:rPr>
          <w:rFonts w:hint="eastAsia"/>
        </w:rPr>
        <w:t>选择业务：</w:t>
      </w:r>
      <w:r>
        <w:rPr>
          <w:rFonts w:hint="eastAsia"/>
        </w:rPr>
        <w:t>"</w:t>
      </w:r>
      <w:r>
        <w:rPr>
          <w:rFonts w:hint="eastAsia"/>
        </w:rPr>
        <w:t xml:space="preserve"> num</w:t>
      </w:r>
    </w:p>
    <w:p w:rsidR="00A74063" w:rsidRDefault="000B7904">
      <w:pPr>
        <w:pStyle w:val="af4"/>
      </w:pPr>
      <w:r>
        <w:t xml:space="preserve"> case $num in</w:t>
      </w:r>
    </w:p>
    <w:p w:rsidR="00A74063" w:rsidRDefault="000B7904">
      <w:pPr>
        <w:pStyle w:val="af4"/>
      </w:pPr>
      <w:r>
        <w:t xml:space="preserve">  1)</w:t>
      </w:r>
    </w:p>
    <w:p w:rsidR="00A74063" w:rsidRDefault="000B7904">
      <w:pPr>
        <w:pStyle w:val="af4"/>
      </w:pPr>
      <w:r>
        <w:rPr>
          <w:rFonts w:hint="eastAsia"/>
        </w:rPr>
        <w:t xml:space="preserve">    echo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 ((a=a-i))</w:t>
      </w:r>
    </w:p>
    <w:p w:rsidR="00A74063" w:rsidRDefault="000B7904">
      <w:pPr>
        <w:pStyle w:val="af4"/>
      </w:pPr>
      <w:r>
        <w:rPr>
          <w:rFonts w:hint="eastAsia"/>
        </w:rPr>
        <w:t xml:space="preserve">    [ $a -lt 15 ] &amp;&amp; echo "</w:t>
      </w:r>
      <w:r>
        <w:rPr>
          <w:rFonts w:hint="eastAsia"/>
        </w:rPr>
        <w:t>余额不足</w:t>
      </w:r>
      <w:r>
        <w:rPr>
          <w:rFonts w:hint="eastAsia"/>
        </w:rPr>
        <w:t>"</w:t>
      </w:r>
    </w:p>
    <w:p w:rsidR="00A74063" w:rsidRDefault="000B7904">
      <w:pPr>
        <w:pStyle w:val="af4"/>
      </w:pPr>
      <w:r>
        <w:t xml:space="preserve">    ;;</w:t>
      </w:r>
    </w:p>
    <w:p w:rsidR="00A74063" w:rsidRDefault="000B7904">
      <w:pPr>
        <w:pStyle w:val="af4"/>
      </w:pPr>
      <w:r>
        <w:t xml:space="preserve">  2)</w:t>
      </w:r>
    </w:p>
    <w:p w:rsidR="00A74063" w:rsidRDefault="000B7904">
      <w:pPr>
        <w:pStyle w:val="af4"/>
      </w:pPr>
      <w:r>
        <w:rPr>
          <w:rFonts w:hint="eastAsia"/>
        </w:rPr>
        <w:lastRenderedPageBreak/>
        <w:t xml:space="preserve">    echo "</w:t>
      </w:r>
      <w:r>
        <w:rPr>
          <w:rFonts w:hint="eastAsia"/>
        </w:rPr>
        <w:t>余额为：</w:t>
      </w:r>
      <w:r>
        <w:rPr>
          <w:rFonts w:hint="eastAsia"/>
        </w:rPr>
        <w:t>$a"</w:t>
      </w:r>
    </w:p>
    <w:p w:rsidR="00A74063" w:rsidRDefault="000B7904">
      <w:pPr>
        <w:pStyle w:val="af4"/>
      </w:pPr>
      <w:r>
        <w:t xml:space="preserve">    ;;</w:t>
      </w:r>
    </w:p>
    <w:p w:rsidR="00A74063" w:rsidRDefault="000B7904">
      <w:pPr>
        <w:pStyle w:val="af4"/>
      </w:pPr>
      <w:r>
        <w:t xml:space="preserve">  3)</w:t>
      </w:r>
    </w:p>
    <w:p w:rsidR="00A74063" w:rsidRDefault="000B7904">
      <w:pPr>
        <w:pStyle w:val="af4"/>
      </w:pPr>
      <w:r>
        <w:t xml:space="preserve">    exit</w:t>
      </w:r>
    </w:p>
    <w:p w:rsidR="00A74063" w:rsidRDefault="000B7904">
      <w:pPr>
        <w:pStyle w:val="af4"/>
      </w:pPr>
      <w:r>
        <w:t xml:space="preserve">    ;;</w:t>
      </w:r>
    </w:p>
    <w:p w:rsidR="00A74063" w:rsidRDefault="000B7904">
      <w:pPr>
        <w:pStyle w:val="af4"/>
      </w:pPr>
      <w:r>
        <w:t xml:space="preserve"> esac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防止脚本执行中断的方法</w:t>
      </w:r>
    </w:p>
    <w:p w:rsidR="00A74063" w:rsidRDefault="000B7904">
      <w:r>
        <w:t xml:space="preserve">screen  </w:t>
      </w:r>
      <w:r>
        <w:rPr>
          <w:rFonts w:hint="eastAsia"/>
        </w:rPr>
        <w:t>分离</w:t>
      </w:r>
      <w:r>
        <w:t xml:space="preserve">ctrl+a+d     </w:t>
      </w:r>
      <w:r>
        <w:rPr>
          <w:rFonts w:hint="eastAsia"/>
        </w:rPr>
        <w:t>查看</w:t>
      </w:r>
      <w:r>
        <w:t xml:space="preserve"> screen -ls    </w:t>
      </w:r>
      <w:r>
        <w:rPr>
          <w:rFonts w:hint="eastAsia"/>
        </w:rPr>
        <w:t>进入</w:t>
      </w:r>
      <w:r>
        <w:t>screen -r num</w:t>
      </w:r>
    </w:p>
    <w:p w:rsidR="00A74063" w:rsidRDefault="00A74063"/>
    <w:p w:rsidR="00A74063" w:rsidRDefault="000B7904">
      <w:pPr>
        <w:pStyle w:val="af4"/>
      </w:pPr>
      <w:r>
        <w:tab/>
        <w:t>[root@oldboyedu ~]# screen -ls</w:t>
      </w:r>
    </w:p>
    <w:p w:rsidR="00A74063" w:rsidRDefault="000B7904">
      <w:pPr>
        <w:pStyle w:val="af4"/>
      </w:pPr>
      <w:r>
        <w:tab/>
        <w:t>There is a screen on:</w:t>
      </w:r>
    </w:p>
    <w:p w:rsidR="00A74063" w:rsidRDefault="000B7904">
      <w:pPr>
        <w:pStyle w:val="af4"/>
      </w:pPr>
      <w:r>
        <w:tab/>
      </w:r>
      <w:r>
        <w:tab/>
        <w:t>5938.pts-2.oldboyedu</w:t>
      </w:r>
      <w:r>
        <w:tab/>
        <w:t>(Detached)</w:t>
      </w:r>
    </w:p>
    <w:p w:rsidR="00A74063" w:rsidRDefault="000B7904">
      <w:pPr>
        <w:pStyle w:val="af4"/>
      </w:pPr>
      <w:r>
        <w:tab/>
        <w:t>1 Socket in /var/run/screen/S-root.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ab/>
        <w:t>[root@oldboyedu ~]# screen -r 5938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获取文件中的行、单词和字符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迭代文件中的每一行</w:t>
      </w:r>
    </w:p>
    <w:p w:rsidR="00A74063" w:rsidRDefault="000B7904">
      <w:pPr>
        <w:pStyle w:val="4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循环从标准输入获取</w:t>
      </w:r>
    </w:p>
    <w:p w:rsidR="00A74063" w:rsidRDefault="000B7904">
      <w:pPr>
        <w:pStyle w:val="af4"/>
      </w:pPr>
      <w:r>
        <w:tab/>
      </w:r>
      <w:r>
        <w:tab/>
        <w:t>while read line</w:t>
      </w:r>
    </w:p>
    <w:p w:rsidR="00A74063" w:rsidRDefault="000B7904">
      <w:pPr>
        <w:pStyle w:val="af4"/>
      </w:pPr>
      <w:r>
        <w:tab/>
      </w:r>
      <w:r>
        <w:tab/>
        <w:t xml:space="preserve">   do</w:t>
      </w:r>
    </w:p>
    <w:p w:rsidR="00A74063" w:rsidRDefault="000B7904">
      <w:pPr>
        <w:pStyle w:val="af4"/>
      </w:pPr>
      <w:r>
        <w:tab/>
      </w:r>
      <w:r>
        <w:tab/>
      </w:r>
      <w:r>
        <w:tab/>
        <w:t xml:space="preserve"> echo $line</w:t>
      </w:r>
    </w:p>
    <w:p w:rsidR="00A74063" w:rsidRDefault="000B7904">
      <w:pPr>
        <w:pStyle w:val="af4"/>
      </w:pPr>
      <w:r>
        <w:tab/>
      </w:r>
      <w:r>
        <w:tab/>
        <w:t>done &lt; file.txt</w:t>
      </w:r>
    </w:p>
    <w:p w:rsidR="00A74063" w:rsidRDefault="000B7904">
      <w:pPr>
        <w:pStyle w:val="4"/>
      </w:pPr>
      <w:r>
        <w:rPr>
          <w:rFonts w:hint="eastAsia"/>
        </w:rPr>
        <w:t>使用子</w:t>
      </w:r>
      <w:r>
        <w:rPr>
          <w:rFonts w:hint="eastAsia"/>
        </w:rPr>
        <w:t>shell</w:t>
      </w:r>
      <w:r>
        <w:rPr>
          <w:rFonts w:hint="eastAsia"/>
        </w:rPr>
        <w:t>方式</w:t>
      </w:r>
    </w:p>
    <w:p w:rsidR="00A74063" w:rsidRDefault="000B7904">
      <w:pPr>
        <w:pStyle w:val="af4"/>
      </w:pPr>
      <w:r>
        <w:tab/>
      </w:r>
      <w:r>
        <w:tab/>
        <w:t xml:space="preserve">cat </w:t>
      </w:r>
      <w:r>
        <w:t>file.txt|while read line</w:t>
      </w:r>
    </w:p>
    <w:p w:rsidR="00A74063" w:rsidRDefault="000B7904">
      <w:pPr>
        <w:pStyle w:val="af4"/>
      </w:pPr>
      <w:r>
        <w:tab/>
      </w:r>
      <w:r>
        <w:tab/>
        <w:t xml:space="preserve">  do </w:t>
      </w:r>
    </w:p>
    <w:p w:rsidR="00A74063" w:rsidRDefault="000B7904">
      <w:pPr>
        <w:pStyle w:val="af4"/>
      </w:pPr>
      <w:r>
        <w:tab/>
      </w:r>
      <w:r>
        <w:tab/>
      </w:r>
      <w:r>
        <w:tab/>
        <w:t>echo $line</w:t>
      </w:r>
    </w:p>
    <w:p w:rsidR="00A74063" w:rsidRDefault="000B7904">
      <w:pPr>
        <w:pStyle w:val="af4"/>
      </w:pPr>
      <w:r>
        <w:tab/>
      </w:r>
      <w:r>
        <w:tab/>
        <w:t>done</w:t>
      </w:r>
    </w:p>
    <w:p w:rsidR="00A74063" w:rsidRDefault="000B7904">
      <w:pPr>
        <w:pStyle w:val="4"/>
      </w:pPr>
      <w:r>
        <w:tab/>
        <w:t>exec</w:t>
      </w:r>
    </w:p>
    <w:p w:rsidR="00A74063" w:rsidRDefault="000B7904">
      <w:pPr>
        <w:pStyle w:val="af4"/>
      </w:pPr>
      <w:r>
        <w:tab/>
      </w:r>
      <w:r>
        <w:tab/>
        <w:t>exec &lt; file.txt</w:t>
      </w:r>
    </w:p>
    <w:p w:rsidR="00A74063" w:rsidRDefault="000B7904">
      <w:pPr>
        <w:pStyle w:val="af4"/>
      </w:pPr>
      <w:r>
        <w:tab/>
      </w:r>
      <w:r>
        <w:tab/>
        <w:t>while read line</w:t>
      </w:r>
    </w:p>
    <w:p w:rsidR="00A74063" w:rsidRDefault="000B7904">
      <w:pPr>
        <w:pStyle w:val="af4"/>
      </w:pPr>
      <w:r>
        <w:tab/>
      </w:r>
      <w:r>
        <w:tab/>
        <w:t xml:space="preserve">   do</w:t>
      </w:r>
    </w:p>
    <w:p w:rsidR="00A74063" w:rsidRDefault="000B7904">
      <w:pPr>
        <w:pStyle w:val="af4"/>
      </w:pPr>
      <w:r>
        <w:lastRenderedPageBreak/>
        <w:tab/>
      </w:r>
      <w:r>
        <w:tab/>
      </w:r>
      <w:r>
        <w:tab/>
        <w:t>echo $line</w:t>
      </w:r>
    </w:p>
    <w:p w:rsidR="00A74063" w:rsidRDefault="000B7904">
      <w:pPr>
        <w:pStyle w:val="af4"/>
      </w:pPr>
      <w:r>
        <w:tab/>
      </w:r>
      <w:r>
        <w:tab/>
        <w:t>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案例：迭代文件每一行，一行中每一个单词，每个单词每个字母</w:t>
      </w:r>
    </w:p>
    <w:p w:rsidR="00A74063" w:rsidRDefault="00A74063"/>
    <w:p w:rsidR="00A74063" w:rsidRDefault="000B7904">
      <w:pPr>
        <w:pStyle w:val="af4"/>
      </w:pPr>
      <w:r>
        <w:t>while read line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t xml:space="preserve">    echo $line</w:t>
      </w:r>
    </w:p>
    <w:p w:rsidR="00A74063" w:rsidRDefault="000B7904">
      <w:pPr>
        <w:pStyle w:val="af4"/>
      </w:pPr>
      <w:r>
        <w:t xml:space="preserve">    sleep 2</w:t>
      </w:r>
    </w:p>
    <w:p w:rsidR="00A74063" w:rsidRDefault="000B7904">
      <w:pPr>
        <w:pStyle w:val="af4"/>
      </w:pPr>
      <w:r>
        <w:t xml:space="preserve">   for word in $line</w:t>
      </w:r>
    </w:p>
    <w:p w:rsidR="00A74063" w:rsidRDefault="000B7904">
      <w:pPr>
        <w:pStyle w:val="af4"/>
      </w:pPr>
      <w:r>
        <w:t xml:space="preserve">     do</w:t>
      </w:r>
    </w:p>
    <w:p w:rsidR="00A74063" w:rsidRDefault="000B7904">
      <w:pPr>
        <w:pStyle w:val="af4"/>
      </w:pPr>
      <w:r>
        <w:t xml:space="preserve">       echo $word</w:t>
      </w:r>
    </w:p>
    <w:p w:rsidR="00A74063" w:rsidRDefault="000B7904">
      <w:pPr>
        <w:pStyle w:val="af4"/>
      </w:pPr>
      <w:r>
        <w:t xml:space="preserve">       sleep 1</w:t>
      </w:r>
    </w:p>
    <w:p w:rsidR="00A74063" w:rsidRDefault="000B7904">
      <w:pPr>
        <w:pStyle w:val="af4"/>
      </w:pPr>
      <w:r>
        <w:t xml:space="preserve">     for((i=0;i&lt;${#word};i++))</w:t>
      </w:r>
    </w:p>
    <w:p w:rsidR="00A74063" w:rsidRDefault="000B7904">
      <w:pPr>
        <w:pStyle w:val="af4"/>
      </w:pPr>
      <w:r>
        <w:t xml:space="preserve">       do</w:t>
      </w:r>
    </w:p>
    <w:p w:rsidR="00A74063" w:rsidRDefault="000B7904">
      <w:pPr>
        <w:pStyle w:val="af4"/>
      </w:pPr>
      <w:r>
        <w:t xml:space="preserve">        echo ${word:i:1}</w:t>
      </w:r>
    </w:p>
    <w:p w:rsidR="00A74063" w:rsidRDefault="000B7904">
      <w:pPr>
        <w:pStyle w:val="af4"/>
      </w:pPr>
      <w:r>
        <w:t xml:space="preserve">     done</w:t>
      </w:r>
    </w:p>
    <w:p w:rsidR="00A74063" w:rsidRDefault="000B7904">
      <w:pPr>
        <w:pStyle w:val="af4"/>
      </w:pPr>
      <w:r>
        <w:t xml:space="preserve">   done</w:t>
      </w:r>
    </w:p>
    <w:p w:rsidR="00A74063" w:rsidRDefault="000B7904">
      <w:pPr>
        <w:pStyle w:val="af4"/>
      </w:pPr>
      <w:r>
        <w:t>done &lt;/etc/hosts</w:t>
      </w:r>
    </w:p>
    <w:p w:rsidR="00A74063" w:rsidRDefault="000B7904">
      <w:pPr>
        <w:pStyle w:val="4"/>
      </w:pPr>
      <w:r>
        <w:t>老师版本</w:t>
      </w:r>
    </w:p>
    <w:p w:rsidR="00A74063" w:rsidRDefault="000B7904">
      <w:pPr>
        <w:pStyle w:val="af4"/>
      </w:pPr>
      <w:r>
        <w:rPr>
          <w:rFonts w:hint="eastAsia"/>
        </w:rPr>
        <w:t>遍历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A74063" w:rsidRDefault="000B7904">
      <w:pPr>
        <w:pStyle w:val="af4"/>
      </w:pPr>
      <w:r>
        <w:t>[root@oldboyedu scripts]# cat diedai.sh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0B7904">
      <w:pPr>
        <w:pStyle w:val="af4"/>
      </w:pPr>
      <w:r>
        <w:t># File Nam</w:t>
      </w:r>
      <w:r>
        <w:t>e: diedai.sh</w:t>
      </w:r>
    </w:p>
    <w:p w:rsidR="00A74063" w:rsidRDefault="000B7904">
      <w:pPr>
        <w:pStyle w:val="af4"/>
      </w:pPr>
      <w:r>
        <w:t># Version: V1.0</w:t>
      </w:r>
    </w:p>
    <w:p w:rsidR="00A74063" w:rsidRDefault="000B7904">
      <w:pPr>
        <w:pStyle w:val="af4"/>
      </w:pPr>
      <w:r>
        <w:t># Author: zhang yao</w:t>
      </w:r>
    </w:p>
    <w:p w:rsidR="00A74063" w:rsidRDefault="000B7904">
      <w:pPr>
        <w:pStyle w:val="af4"/>
      </w:pPr>
      <w:r>
        <w:t># Organization: www.oldboyedu.com</w:t>
      </w:r>
    </w:p>
    <w:p w:rsidR="00A74063" w:rsidRDefault="000B7904">
      <w:pPr>
        <w:pStyle w:val="af4"/>
      </w:pPr>
      <w:r>
        <w:t># Created Time : 2017-11-02 11:12:15</w:t>
      </w:r>
    </w:p>
    <w:p w:rsidR="00A74063" w:rsidRDefault="000B7904">
      <w:pPr>
        <w:pStyle w:val="af4"/>
      </w:pPr>
      <w:r>
        <w:t># Description:</w:t>
      </w:r>
    </w:p>
    <w:p w:rsidR="00A74063" w:rsidRDefault="000B7904">
      <w:pPr>
        <w:pStyle w:val="af4"/>
      </w:pPr>
      <w:r>
        <w:t>##############################################################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file=/etc/hosts</w:t>
      </w:r>
    </w:p>
    <w:p w:rsidR="00A74063" w:rsidRDefault="000B7904">
      <w:pPr>
        <w:pStyle w:val="af4"/>
      </w:pPr>
      <w:r>
        <w:t>[ -f $file ]|| exit 1</w:t>
      </w:r>
    </w:p>
    <w:p w:rsidR="00A74063" w:rsidRDefault="000B7904">
      <w:pPr>
        <w:pStyle w:val="af4"/>
      </w:pPr>
      <w:r>
        <w:t>i=1</w:t>
      </w:r>
    </w:p>
    <w:p w:rsidR="00A74063" w:rsidRDefault="000B7904">
      <w:pPr>
        <w:pStyle w:val="af4"/>
      </w:pPr>
      <w:r>
        <w:lastRenderedPageBreak/>
        <w:t>while read line</w:t>
      </w:r>
    </w:p>
    <w:p w:rsidR="00A74063" w:rsidRDefault="000B7904">
      <w:pPr>
        <w:pStyle w:val="af4"/>
      </w:pPr>
      <w:r>
        <w:t xml:space="preserve">  do</w:t>
      </w:r>
    </w:p>
    <w:p w:rsidR="00A74063" w:rsidRDefault="000B7904">
      <w:pPr>
        <w:pStyle w:val="af4"/>
      </w:pPr>
      <w:r>
        <w:rPr>
          <w:rFonts w:hint="eastAsia"/>
        </w:rPr>
        <w:t xml:space="preserve">   echo "</w:t>
      </w:r>
      <w:r>
        <w:rPr>
          <w:rFonts w:hint="eastAsia"/>
        </w:rPr>
        <w:t>第</w:t>
      </w:r>
      <w:r>
        <w:rPr>
          <w:rFonts w:hint="eastAsia"/>
        </w:rPr>
        <w:t>$i</w:t>
      </w:r>
      <w:r>
        <w:rPr>
          <w:rFonts w:hint="eastAsia"/>
        </w:rPr>
        <w:t>行：</w:t>
      </w:r>
      <w:r>
        <w:rPr>
          <w:rFonts w:hint="eastAsia"/>
        </w:rPr>
        <w:t>$line"</w:t>
      </w:r>
    </w:p>
    <w:p w:rsidR="00A74063" w:rsidRDefault="000B7904">
      <w:pPr>
        <w:pStyle w:val="af4"/>
      </w:pPr>
      <w:r>
        <w:t xml:space="preserve">   </w:t>
      </w:r>
    </w:p>
    <w:p w:rsidR="00A74063" w:rsidRDefault="000B7904">
      <w:pPr>
        <w:pStyle w:val="af4"/>
      </w:pPr>
      <w:r>
        <w:t xml:space="preserve">   m=1</w:t>
      </w:r>
    </w:p>
    <w:p w:rsidR="00A74063" w:rsidRDefault="000B7904">
      <w:pPr>
        <w:pStyle w:val="af4"/>
      </w:pPr>
      <w:r>
        <w:t xml:space="preserve">   for x in $line</w:t>
      </w:r>
    </w:p>
    <w:p w:rsidR="00A74063" w:rsidRDefault="000B7904">
      <w:pPr>
        <w:pStyle w:val="af4"/>
      </w:pPr>
      <w:r>
        <w:tab/>
        <w:t xml:space="preserve"> do       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   echo "</w:t>
      </w:r>
      <w:r>
        <w:rPr>
          <w:rFonts w:hint="eastAsia"/>
        </w:rPr>
        <w:t>第</w:t>
      </w:r>
      <w:r>
        <w:rPr>
          <w:rFonts w:hint="eastAsia"/>
        </w:rPr>
        <w:t>$i</w:t>
      </w:r>
      <w:r>
        <w:rPr>
          <w:rFonts w:hint="eastAsia"/>
        </w:rPr>
        <w:t>行第</w:t>
      </w:r>
      <w:r>
        <w:rPr>
          <w:rFonts w:hint="eastAsia"/>
        </w:rPr>
        <w:t>$m</w:t>
      </w:r>
      <w:r>
        <w:rPr>
          <w:rFonts w:hint="eastAsia"/>
        </w:rPr>
        <w:t>个单词：</w:t>
      </w:r>
      <w:r>
        <w:rPr>
          <w:rFonts w:hint="eastAsia"/>
        </w:rPr>
        <w:t>$x"</w:t>
      </w:r>
    </w:p>
    <w:p w:rsidR="00A74063" w:rsidRDefault="000B7904">
      <w:pPr>
        <w:pStyle w:val="af4"/>
      </w:pPr>
      <w:r>
        <w:tab/>
        <w:t xml:space="preserve">   echo $x|grep -o .</w:t>
      </w:r>
    </w:p>
    <w:p w:rsidR="00A74063" w:rsidRDefault="000B7904">
      <w:pPr>
        <w:pStyle w:val="af4"/>
      </w:pPr>
      <w:r>
        <w:tab/>
        <w:t xml:space="preserve">   ((m++))</w:t>
      </w:r>
    </w:p>
    <w:p w:rsidR="00A74063" w:rsidRDefault="000B7904">
      <w:pPr>
        <w:pStyle w:val="af4"/>
      </w:pPr>
      <w:r>
        <w:t xml:space="preserve">   done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 xml:space="preserve">   ((i++))</w:t>
      </w:r>
    </w:p>
    <w:p w:rsidR="00A74063" w:rsidRDefault="000B7904">
      <w:pPr>
        <w:pStyle w:val="af4"/>
      </w:pPr>
      <w:r>
        <w:t>done &lt; $file</w:t>
      </w:r>
    </w:p>
    <w:p w:rsidR="00A74063" w:rsidRDefault="000B7904">
      <w:pPr>
        <w:pStyle w:val="2"/>
        <w:spacing w:before="163" w:after="163"/>
      </w:pPr>
      <w:r>
        <w:t xml:space="preserve">break </w:t>
      </w:r>
      <w:r>
        <w:rPr>
          <w:rFonts w:hint="eastAsia"/>
        </w:rPr>
        <w:t>/</w:t>
      </w:r>
      <w:r>
        <w:t xml:space="preserve">continue/ exit/ return  </w:t>
      </w:r>
      <w:r>
        <w:t>区别</w:t>
      </w:r>
    </w:p>
    <w:p w:rsidR="00A74063" w:rsidRDefault="000B7904">
      <w:r>
        <w:rPr>
          <w:rFonts w:hint="eastAsia"/>
        </w:rPr>
        <w:t xml:space="preserve">break exit return </w:t>
      </w:r>
      <w:r>
        <w:rPr>
          <w:rFonts w:hint="eastAsia"/>
        </w:rPr>
        <w:t>都有中断的功能：</w:t>
      </w:r>
    </w:p>
    <w:p w:rsidR="00A74063" w:rsidRDefault="000B7904">
      <w:pPr>
        <w:pStyle w:val="af4"/>
      </w:pPr>
      <w:r>
        <w:t>break</w:t>
      </w:r>
      <w:r>
        <w:rPr>
          <w:rFonts w:hint="eastAsia"/>
        </w:rPr>
        <w:t>只能在循环中起作用</w:t>
      </w:r>
    </w:p>
    <w:p w:rsidR="00A74063" w:rsidRDefault="000B7904">
      <w:pPr>
        <w:pStyle w:val="af4"/>
      </w:pPr>
      <w:r>
        <w:rPr>
          <w:rFonts w:hint="eastAsia"/>
        </w:rPr>
        <w:t>其作用是：跳出整个循环，继续循环外后面的</w:t>
      </w:r>
      <w:r>
        <w:rPr>
          <w:rFonts w:hint="eastAsia"/>
        </w:rPr>
        <w:t>程序执行。</w:t>
      </w:r>
    </w:p>
    <w:p w:rsidR="00A74063" w:rsidRDefault="000B7904">
      <w:pPr>
        <w:pStyle w:val="af4"/>
      </w:pPr>
      <w:r>
        <w:t xml:space="preserve">continue </w:t>
      </w:r>
    </w:p>
    <w:p w:rsidR="00A74063" w:rsidRDefault="000B7904">
      <w:pPr>
        <w:pStyle w:val="af4"/>
      </w:pPr>
      <w:r>
        <w:rPr>
          <w:rFonts w:hint="eastAsia"/>
        </w:rPr>
        <w:t>结束本次循环，继续下一次循环。</w:t>
      </w:r>
    </w:p>
    <w:p w:rsidR="00A74063" w:rsidRDefault="000B7904">
      <w:pPr>
        <w:pStyle w:val="af4"/>
      </w:pPr>
      <w:r>
        <w:t xml:space="preserve">exit </w:t>
      </w:r>
      <w:r>
        <w:rPr>
          <w:rFonts w:hint="eastAsia"/>
        </w:rPr>
        <w:t>在任何地方都能生效</w:t>
      </w:r>
    </w:p>
    <w:p w:rsidR="00A74063" w:rsidRDefault="000B7904">
      <w:pPr>
        <w:pStyle w:val="af4"/>
      </w:pPr>
      <w:r>
        <w:rPr>
          <w:rFonts w:hint="eastAsia"/>
        </w:rPr>
        <w:t>退出整个脚本</w:t>
      </w:r>
    </w:p>
    <w:p w:rsidR="00A74063" w:rsidRDefault="000B7904">
      <w:pPr>
        <w:pStyle w:val="af4"/>
      </w:pPr>
      <w:r>
        <w:rPr>
          <w:rFonts w:hint="eastAsia"/>
        </w:rPr>
        <w:t>return</w:t>
      </w:r>
      <w:r>
        <w:rPr>
          <w:rFonts w:hint="eastAsia"/>
        </w:rPr>
        <w:t>只能在函数中生效</w:t>
      </w:r>
    </w:p>
    <w:p w:rsidR="00A74063" w:rsidRDefault="000B7904">
      <w:pPr>
        <w:pStyle w:val="af4"/>
      </w:pPr>
      <w:r>
        <w:t>退出函数</w:t>
      </w:r>
    </w:p>
    <w:p w:rsidR="00A74063" w:rsidRDefault="000B7904">
      <w:r>
        <w:rPr>
          <w:noProof/>
        </w:rPr>
        <w:lastRenderedPageBreak/>
        <w:drawing>
          <wp:inline distT="0" distB="0" distL="0" distR="0">
            <wp:extent cx="6645910" cy="3196590"/>
            <wp:effectExtent l="0" t="0" r="2540" b="3810"/>
            <wp:docPr id="7" name="图片 7" descr="C:\Users\yyc15\Documents\Tencent Files\1015685833\Image\Group\XWGPU7R8}LPK[1P~[[EX@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yc15\Documents\Tencent Files\1015685833\Image\Group\XWGPU7R8}LPK[1P~[[EX@(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63" w:rsidRDefault="000B7904">
      <w:pPr>
        <w:pStyle w:val="3"/>
        <w:spacing w:before="163" w:after="163"/>
      </w:pPr>
      <w:r>
        <w:t>break</w:t>
      </w:r>
    </w:p>
    <w:p w:rsidR="00A74063" w:rsidRDefault="000B7904">
      <w:r>
        <w:t>执行脚本</w:t>
      </w:r>
    </w:p>
    <w:p w:rsidR="00A74063" w:rsidRDefault="000B7904">
      <w:pPr>
        <w:pStyle w:val="af4"/>
      </w:pPr>
      <w:r>
        <w:t>for i in {1..5}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if [ $i -eq 3 ] ;then</w:t>
      </w:r>
    </w:p>
    <w:p w:rsidR="00A74063" w:rsidRDefault="000B7904">
      <w:pPr>
        <w:pStyle w:val="af4"/>
      </w:pPr>
      <w:r>
        <w:t xml:space="preserve">      break</w:t>
      </w:r>
    </w:p>
    <w:p w:rsidR="00A74063" w:rsidRDefault="000B7904">
      <w:pPr>
        <w:pStyle w:val="af4"/>
      </w:pPr>
      <w:r>
        <w:t xml:space="preserve">  fi</w:t>
      </w:r>
    </w:p>
    <w:p w:rsidR="00A74063" w:rsidRDefault="000B7904">
      <w:pPr>
        <w:pStyle w:val="af4"/>
      </w:pPr>
      <w:r>
        <w:t xml:space="preserve">    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 "ok"</w:t>
      </w:r>
    </w:p>
    <w:p w:rsidR="00A74063" w:rsidRDefault="000B7904">
      <w:pPr>
        <w:widowControl/>
        <w:spacing w:line="240" w:lineRule="auto"/>
        <w:rPr>
          <w:kern w:val="0"/>
          <w:szCs w:val="24"/>
        </w:rPr>
      </w:pPr>
      <w:r>
        <w:rPr>
          <w:kern w:val="0"/>
          <w:szCs w:val="24"/>
        </w:rPr>
        <w:t>结果</w:t>
      </w:r>
      <w:r>
        <w:rPr>
          <w:rFonts w:hint="eastAsia"/>
          <w:kern w:val="0"/>
          <w:szCs w:val="24"/>
        </w:rPr>
        <w:t>：</w:t>
      </w:r>
      <w:r>
        <w:rPr>
          <w:kern w:val="0"/>
          <w:szCs w:val="24"/>
        </w:rPr>
        <w:t>结束当前循环</w:t>
      </w:r>
    </w:p>
    <w:p w:rsidR="00A74063" w:rsidRDefault="000B7904">
      <w:pPr>
        <w:pStyle w:val="af4"/>
      </w:pPr>
      <w:r>
        <w:t>[root@centos7 ~]# sh break.sh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  <w:rPr>
          <w:sz w:val="24"/>
        </w:rPr>
      </w:pPr>
      <w:r>
        <w:t>ok</w:t>
      </w:r>
    </w:p>
    <w:p w:rsidR="00A74063" w:rsidRDefault="000B7904">
      <w:pPr>
        <w:pStyle w:val="3"/>
        <w:spacing w:before="163" w:after="163"/>
      </w:pPr>
      <w:r>
        <w:t>continue</w:t>
      </w:r>
    </w:p>
    <w:p w:rsidR="00A74063" w:rsidRDefault="000B7904">
      <w:r>
        <w:t>执行脚本</w:t>
      </w:r>
    </w:p>
    <w:p w:rsidR="00A74063" w:rsidRDefault="000B7904">
      <w:pPr>
        <w:pStyle w:val="af4"/>
      </w:pPr>
      <w:r>
        <w:t>for i in {1..5}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if [ $i -eq 3 ] ;then</w:t>
      </w:r>
    </w:p>
    <w:p w:rsidR="00A74063" w:rsidRDefault="000B7904">
      <w:pPr>
        <w:pStyle w:val="af4"/>
      </w:pPr>
      <w:r>
        <w:lastRenderedPageBreak/>
        <w:t xml:space="preserve">      continue</w:t>
      </w:r>
    </w:p>
    <w:p w:rsidR="00A74063" w:rsidRDefault="000B7904">
      <w:pPr>
        <w:pStyle w:val="af4"/>
      </w:pPr>
      <w:r>
        <w:t xml:space="preserve">  fi</w:t>
      </w:r>
    </w:p>
    <w:p w:rsidR="00A74063" w:rsidRDefault="000B7904">
      <w:pPr>
        <w:pStyle w:val="af4"/>
      </w:pPr>
      <w:r>
        <w:t xml:space="preserve">    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 "ok"</w:t>
      </w:r>
    </w:p>
    <w:p w:rsidR="00A74063" w:rsidRDefault="000B7904">
      <w:pPr>
        <w:widowControl/>
        <w:spacing w:line="240" w:lineRule="auto"/>
        <w:rPr>
          <w:kern w:val="0"/>
          <w:szCs w:val="24"/>
        </w:rPr>
      </w:pPr>
      <w:r>
        <w:rPr>
          <w:kern w:val="0"/>
          <w:szCs w:val="24"/>
        </w:rPr>
        <w:t>结果</w:t>
      </w:r>
      <w:r>
        <w:rPr>
          <w:rFonts w:hint="eastAsia"/>
          <w:kern w:val="0"/>
          <w:szCs w:val="24"/>
        </w:rPr>
        <w:t>：</w:t>
      </w:r>
      <w:r>
        <w:rPr>
          <w:kern w:val="0"/>
          <w:szCs w:val="24"/>
        </w:rPr>
        <w:t>退出当前参数</w:t>
      </w:r>
      <w:r>
        <w:rPr>
          <w:rFonts w:hint="eastAsia"/>
          <w:kern w:val="0"/>
          <w:szCs w:val="24"/>
        </w:rPr>
        <w:t>，</w:t>
      </w:r>
      <w:r>
        <w:rPr>
          <w:kern w:val="0"/>
          <w:szCs w:val="24"/>
        </w:rPr>
        <w:t>执行下一个参数</w:t>
      </w:r>
    </w:p>
    <w:p w:rsidR="00A74063" w:rsidRDefault="000B7904">
      <w:pPr>
        <w:pStyle w:val="af4"/>
      </w:pPr>
      <w:r>
        <w:t xml:space="preserve">[root@centos7 ~]# sh continue.sh 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af4"/>
        <w:rPr>
          <w:sz w:val="24"/>
        </w:rPr>
      </w:pPr>
      <w:r>
        <w:t>ok</w:t>
      </w:r>
    </w:p>
    <w:p w:rsidR="00A74063" w:rsidRDefault="00A74063">
      <w:pPr>
        <w:pStyle w:val="af4"/>
        <w:rPr>
          <w:sz w:val="20"/>
          <w:szCs w:val="20"/>
        </w:rPr>
      </w:pPr>
    </w:p>
    <w:p w:rsidR="00A74063" w:rsidRDefault="000B7904">
      <w:pPr>
        <w:pStyle w:val="3"/>
        <w:spacing w:before="163" w:after="163"/>
      </w:pPr>
      <w:r>
        <w:t>exit</w:t>
      </w:r>
    </w:p>
    <w:p w:rsidR="00A74063" w:rsidRDefault="000B7904">
      <w:r>
        <w:t>执行脚本</w:t>
      </w:r>
    </w:p>
    <w:p w:rsidR="00A74063" w:rsidRDefault="000B7904">
      <w:pPr>
        <w:pStyle w:val="af4"/>
      </w:pPr>
      <w:r>
        <w:t>for i in {1..5}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if [ $i -eq 3 ] ;then</w:t>
      </w:r>
    </w:p>
    <w:p w:rsidR="00A74063" w:rsidRDefault="000B7904">
      <w:pPr>
        <w:pStyle w:val="af4"/>
      </w:pPr>
      <w:r>
        <w:t xml:space="preserve">      exit</w:t>
      </w:r>
    </w:p>
    <w:p w:rsidR="00A74063" w:rsidRDefault="000B7904">
      <w:pPr>
        <w:pStyle w:val="af4"/>
      </w:pPr>
      <w:r>
        <w:t xml:space="preserve">  fi</w:t>
      </w:r>
    </w:p>
    <w:p w:rsidR="00A74063" w:rsidRDefault="000B7904">
      <w:pPr>
        <w:pStyle w:val="af4"/>
      </w:pPr>
      <w:r>
        <w:t xml:space="preserve">    echo $i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 "ok"</w:t>
      </w:r>
    </w:p>
    <w:p w:rsidR="00A74063" w:rsidRDefault="000B7904">
      <w:r>
        <w:rPr>
          <w:rFonts w:hint="eastAsia"/>
        </w:rPr>
        <w:t>结果：</w:t>
      </w:r>
      <w:r>
        <w:rPr>
          <w:rFonts w:hint="eastAsia"/>
        </w:rPr>
        <w:t xml:space="preserve">exit </w:t>
      </w:r>
      <w:r>
        <w:rPr>
          <w:rFonts w:hint="eastAsia"/>
        </w:rPr>
        <w:t>直接退出</w:t>
      </w:r>
    </w:p>
    <w:p w:rsidR="00A74063" w:rsidRDefault="000B7904">
      <w:pPr>
        <w:pStyle w:val="af4"/>
      </w:pPr>
      <w:r>
        <w:t>[root@centos7 ~]# sh exit.sh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return</w:t>
      </w:r>
    </w:p>
    <w:p w:rsidR="00A74063" w:rsidRDefault="000B7904">
      <w:r>
        <w:rPr>
          <w:rFonts w:hint="eastAsia"/>
        </w:rPr>
        <w:t>退出当前函数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读取进度条脚本</w:t>
      </w:r>
    </w:p>
    <w:p w:rsidR="00A74063" w:rsidRDefault="000B7904">
      <w:pPr>
        <w:pStyle w:val="af4"/>
      </w:pPr>
      <w:r>
        <w:t>b=''</w:t>
      </w:r>
    </w:p>
    <w:p w:rsidR="00A74063" w:rsidRDefault="000B7904">
      <w:pPr>
        <w:pStyle w:val="af4"/>
      </w:pPr>
      <w:r>
        <w:t>i=0</w:t>
      </w:r>
    </w:p>
    <w:p w:rsidR="00A74063" w:rsidRDefault="000B7904">
      <w:pPr>
        <w:pStyle w:val="af4"/>
      </w:pPr>
      <w:r>
        <w:lastRenderedPageBreak/>
        <w:t>while [ $i -le  100 ]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 xml:space="preserve">    printf "progress:[%-50s]%d%%\r" $b $i</w:t>
      </w:r>
    </w:p>
    <w:p w:rsidR="00A74063" w:rsidRDefault="000B7904">
      <w:pPr>
        <w:pStyle w:val="af4"/>
      </w:pPr>
      <w:r>
        <w:t xml:space="preserve">    sleep 0.1</w:t>
      </w:r>
    </w:p>
    <w:p w:rsidR="00A74063" w:rsidRDefault="000B7904">
      <w:pPr>
        <w:pStyle w:val="af4"/>
      </w:pPr>
      <w:r>
        <w:t xml:space="preserve">    i=`expr 2 + $i`        </w:t>
      </w:r>
    </w:p>
    <w:p w:rsidR="00A74063" w:rsidRDefault="000B7904">
      <w:pPr>
        <w:pStyle w:val="af4"/>
      </w:pPr>
      <w:r>
        <w:t xml:space="preserve">    b=#$b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af4"/>
      </w:pPr>
      <w:r>
        <w:t>echo</w:t>
      </w:r>
    </w:p>
    <w:p w:rsidR="00A74063" w:rsidRDefault="000B7904">
      <w:pPr>
        <w:pStyle w:val="1"/>
      </w:pPr>
      <w:r>
        <w:t>数组</w:t>
      </w:r>
      <w:r>
        <w:rPr>
          <w:rFonts w:hint="eastAsia"/>
        </w:rPr>
        <w:t>、函数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定义数组</w:t>
      </w:r>
    </w:p>
    <w:p w:rsidR="00A74063" w:rsidRDefault="000B7904">
      <w:pPr>
        <w:pStyle w:val="4"/>
      </w:pPr>
      <w:r>
        <w:rPr>
          <w:rFonts w:hint="eastAsia"/>
        </w:rPr>
        <w:t xml:space="preserve"># </w:t>
      </w:r>
      <w:r>
        <w:rPr>
          <w:rFonts w:hint="eastAsia"/>
        </w:rPr>
        <w:t>一对括号表示是数组，数组元素用“空格”符号分隔开</w:t>
      </w:r>
    </w:p>
    <w:p w:rsidR="00A74063" w:rsidRDefault="000B7904">
      <w:pPr>
        <w:pStyle w:val="af4"/>
      </w:pPr>
      <w:r>
        <w:t xml:space="preserve">[root@oldboyedu ~]# array=(1 2 3 4 5)  </w:t>
      </w:r>
    </w:p>
    <w:p w:rsidR="00A74063" w:rsidRDefault="000B7904">
      <w:pPr>
        <w:pStyle w:val="4"/>
      </w:pPr>
      <w:r>
        <w:rPr>
          <w:rFonts w:hint="eastAsia"/>
        </w:rPr>
        <w:t>查看数组长度</w:t>
      </w:r>
    </w:p>
    <w:p w:rsidR="00A74063" w:rsidRDefault="000B7904">
      <w:pPr>
        <w:pStyle w:val="af4"/>
      </w:pPr>
      <w:r>
        <w:t>[root@oldboyedu ~]# echo ${#array[@]}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查看数组内容</w:t>
      </w:r>
      <w:r>
        <w:rPr>
          <w:rFonts w:hint="eastAsia"/>
        </w:rPr>
        <w:t xml:space="preserve">  &lt;==</w:t>
      </w:r>
      <w:r>
        <w:rPr>
          <w:rFonts w:hint="eastAsia"/>
        </w:rPr>
        <w:t>数组下标从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]}</w:t>
      </w:r>
    </w:p>
    <w:p w:rsidR="00A74063" w:rsidRDefault="000B7904">
      <w:pPr>
        <w:pStyle w:val="4"/>
      </w:pPr>
      <w:r>
        <w:tab/>
      </w:r>
      <w:r>
        <w:t>查看数组所有内容</w:t>
      </w:r>
    </w:p>
    <w:p w:rsidR="00A74063" w:rsidRDefault="000B7904">
      <w:pPr>
        <w:pStyle w:val="af4"/>
      </w:pPr>
      <w:r>
        <w:tab/>
        <w:t>[root@oldboyedu ~]# echo ${array[*]}</w:t>
      </w:r>
    </w:p>
    <w:p w:rsidR="00A74063" w:rsidRDefault="000B7904">
      <w:pPr>
        <w:pStyle w:val="af4"/>
      </w:pPr>
      <w:r>
        <w:tab/>
        <w:t>1 2 3 4 5</w:t>
      </w:r>
    </w:p>
    <w:p w:rsidR="00A74063" w:rsidRDefault="000B7904">
      <w:pPr>
        <w:pStyle w:val="af4"/>
      </w:pPr>
      <w:r>
        <w:tab/>
        <w:t>[root@oldboyedu ~]# echo ${array[@]}</w:t>
      </w:r>
    </w:p>
    <w:p w:rsidR="00A74063" w:rsidRDefault="000B7904">
      <w:pPr>
        <w:pStyle w:val="af4"/>
      </w:pPr>
      <w:r>
        <w:tab/>
        <w:t>1 2 3 4 5</w:t>
      </w:r>
    </w:p>
    <w:p w:rsidR="00A74063" w:rsidRDefault="000B7904">
      <w:pPr>
        <w:pStyle w:val="4"/>
      </w:pPr>
      <w:r>
        <w:t>查看数组内第几个数字</w:t>
      </w:r>
      <w:r>
        <w:rPr>
          <w:rFonts w:hint="eastAsia"/>
        </w:rPr>
        <w:t>，</w:t>
      </w:r>
      <w:r>
        <w:t>系统默认从</w:t>
      </w:r>
      <w:r>
        <w:rPr>
          <w:rFonts w:hint="eastAsia"/>
        </w:rPr>
        <w:t>0</w:t>
      </w:r>
      <w:r>
        <w:rPr>
          <w:rFonts w:hint="eastAsia"/>
        </w:rPr>
        <w:t>位开始</w:t>
      </w:r>
    </w:p>
    <w:p w:rsidR="00A74063" w:rsidRDefault="000B7904">
      <w:pPr>
        <w:pStyle w:val="af4"/>
      </w:pPr>
      <w:r>
        <w:t>[root@old</w:t>
      </w:r>
      <w:r>
        <w:t>boyedu ~]# echo ${array[2]}</w:t>
      </w:r>
    </w:p>
    <w:p w:rsidR="00A74063" w:rsidRDefault="000B7904">
      <w:pPr>
        <w:pStyle w:val="af4"/>
      </w:pPr>
      <w:r>
        <w:t>3</w:t>
      </w:r>
    </w:p>
    <w:p w:rsidR="00A74063" w:rsidRDefault="000B7904">
      <w:pPr>
        <w:pStyle w:val="af4"/>
      </w:pPr>
      <w:r>
        <w:t>[root@oldboyedu ~]# echo ${array[0]}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 xml:space="preserve">[root@oldboyedu ~]# echo ${array[43]}         </w:t>
      </w:r>
      <w:r>
        <w:t>如果查看的位数不存在就显示空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[root@oldboyedu ~]# echo ${array[4]}</w:t>
      </w:r>
    </w:p>
    <w:p w:rsidR="00A74063" w:rsidRDefault="000B7904">
      <w:pPr>
        <w:pStyle w:val="af4"/>
      </w:pPr>
      <w:r>
        <w:lastRenderedPageBreak/>
        <w:t>5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遍历数组</w:t>
      </w:r>
    </w:p>
    <w:p w:rsidR="00A74063" w:rsidRDefault="000B7904">
      <w:pPr>
        <w:pStyle w:val="4"/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74063" w:rsidRDefault="000B7904">
      <w:pPr>
        <w:pStyle w:val="af4"/>
      </w:pPr>
      <w:r>
        <w:t>[root@oldboyedu ~]# for i in ${array[*]};do echo $i;done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3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5</w:t>
      </w:r>
    </w:p>
    <w:p w:rsidR="00A74063" w:rsidRDefault="000B7904">
      <w:pPr>
        <w:pStyle w:val="4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74063" w:rsidRDefault="000B7904">
      <w:pPr>
        <w:pStyle w:val="af4"/>
      </w:pPr>
      <w:r>
        <w:t>[root@oldboyedu ~]# for i in `eval echo {1..${#array[@]}}`;do echo ${array[i-1]};done</w:t>
      </w:r>
    </w:p>
    <w:p w:rsidR="00A74063" w:rsidRDefault="000B7904">
      <w:pPr>
        <w:pStyle w:val="af4"/>
      </w:pPr>
      <w:r>
        <w:t>1</w:t>
      </w:r>
    </w:p>
    <w:p w:rsidR="00A74063" w:rsidRDefault="000B7904">
      <w:pPr>
        <w:pStyle w:val="af4"/>
      </w:pPr>
      <w:r>
        <w:t>2</w:t>
      </w:r>
    </w:p>
    <w:p w:rsidR="00A74063" w:rsidRDefault="000B7904">
      <w:pPr>
        <w:pStyle w:val="af4"/>
      </w:pPr>
      <w:r>
        <w:t>3</w:t>
      </w:r>
    </w:p>
    <w:p w:rsidR="00A74063" w:rsidRDefault="000B7904">
      <w:pPr>
        <w:pStyle w:val="af4"/>
      </w:pPr>
      <w:r>
        <w:t>4</w:t>
      </w:r>
    </w:p>
    <w:p w:rsidR="00A74063" w:rsidRDefault="000B7904">
      <w:pPr>
        <w:pStyle w:val="af4"/>
      </w:pPr>
      <w:r>
        <w:t>5</w:t>
      </w:r>
    </w:p>
    <w:p w:rsidR="00A74063" w:rsidRDefault="000B7904">
      <w:r>
        <w:rPr>
          <w:rFonts w:hint="eastAsia"/>
        </w:rPr>
        <w:t>注：</w:t>
      </w:r>
      <w:r>
        <w:rPr>
          <w:rFonts w:hint="eastAsia"/>
        </w:rPr>
        <w:t xml:space="preserve">eval echo {1..${#array[@]}}  </w:t>
      </w:r>
      <w:r>
        <w:rPr>
          <w:rFonts w:hint="eastAsia"/>
        </w:rPr>
        <w:t>输出</w:t>
      </w:r>
      <w:r>
        <w:rPr>
          <w:rFonts w:hint="eastAsia"/>
        </w:rPr>
        <w:t xml:space="preserve"> 1 2 3 4 5</w:t>
      </w:r>
    </w:p>
    <w:p w:rsidR="00A74063" w:rsidRDefault="000B7904">
      <w:r>
        <w:rPr>
          <w:rFonts w:hint="eastAsia"/>
        </w:rPr>
        <w:t xml:space="preserve">    ${array[i-1]}   i-1 ==</w:t>
      </w:r>
      <w:r>
        <w:rPr>
          <w:rFonts w:hint="eastAsia"/>
        </w:rPr>
        <w:t>》</w:t>
      </w:r>
      <w:r>
        <w:rPr>
          <w:rFonts w:hint="eastAsia"/>
        </w:rPr>
        <w:t xml:space="preserve"> 0 1 2 3 4 </w:t>
      </w:r>
    </w:p>
    <w:p w:rsidR="00A74063" w:rsidRDefault="000B7904">
      <w:r>
        <w:rPr>
          <w:rFonts w:hint="eastAsia"/>
        </w:rPr>
        <w:tab/>
        <w:t>==</w:t>
      </w:r>
      <w:r>
        <w:rPr>
          <w:rFonts w:hint="eastAsia"/>
        </w:rPr>
        <w:t>》</w:t>
      </w:r>
      <w:r>
        <w:rPr>
          <w:rFonts w:hint="eastAsia"/>
        </w:rPr>
        <w:t>${array[0]}  ${array[1]}${array[2]}${array[3]} ${array[4]}</w:t>
      </w:r>
    </w:p>
    <w:p w:rsidR="00A74063" w:rsidRDefault="000B7904">
      <w:pPr>
        <w:pStyle w:val="4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74063" w:rsidRDefault="000B7904">
      <w:pPr>
        <w:pStyle w:val="af4"/>
      </w:pPr>
      <w:r>
        <w:t>sz=(a b c</w:t>
      </w:r>
      <w:r>
        <w:t xml:space="preserve"> d e f g h i j)</w:t>
      </w:r>
    </w:p>
    <w:p w:rsidR="00A74063" w:rsidRDefault="000B7904">
      <w:pPr>
        <w:pStyle w:val="af4"/>
      </w:pPr>
      <w:r>
        <w:t>for i in `seq ${#sz[*]}`</w:t>
      </w:r>
    </w:p>
    <w:p w:rsidR="00A74063" w:rsidRDefault="000B7904">
      <w:pPr>
        <w:pStyle w:val="af4"/>
      </w:pPr>
      <w:r>
        <w:t>do</w:t>
      </w:r>
    </w:p>
    <w:p w:rsidR="00A74063" w:rsidRDefault="000B7904">
      <w:pPr>
        <w:pStyle w:val="af4"/>
      </w:pPr>
      <w:r>
        <w:tab/>
        <w:t>((i--))</w:t>
      </w:r>
    </w:p>
    <w:p w:rsidR="00A74063" w:rsidRDefault="000B7904">
      <w:pPr>
        <w:pStyle w:val="af4"/>
      </w:pPr>
      <w:r>
        <w:tab/>
        <w:t>echo ${sz[$i]}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4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74063" w:rsidRDefault="000B7904">
      <w:pPr>
        <w:pStyle w:val="af4"/>
      </w:pPr>
      <w:r>
        <w:rPr>
          <w:rFonts w:hint="eastAsia"/>
        </w:rPr>
        <w:t>for ((i=0;i&lt;${#array[*]};i++)); do echo ${array[i]}; done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定义值与删除数组元素</w:t>
      </w:r>
    </w:p>
    <w:p w:rsidR="00A74063" w:rsidRDefault="000B7904">
      <w:pPr>
        <w:pStyle w:val="4"/>
      </w:pPr>
      <w:r>
        <w:rPr>
          <w:rFonts w:hint="eastAsia"/>
        </w:rPr>
        <w:t>定义固定数组</w:t>
      </w:r>
    </w:p>
    <w:p w:rsidR="00A74063" w:rsidRDefault="000B7904">
      <w:pPr>
        <w:pStyle w:val="af4"/>
      </w:pPr>
      <w:r>
        <w:t>[root@oldboyedu ~]# array[5]=10</w:t>
      </w:r>
    </w:p>
    <w:p w:rsidR="00A74063" w:rsidRDefault="000B7904">
      <w:pPr>
        <w:pStyle w:val="af4"/>
      </w:pPr>
      <w:r>
        <w:t>[root@oldboyedu ~]# echo ${array[5]}</w:t>
      </w:r>
    </w:p>
    <w:p w:rsidR="00A74063" w:rsidRDefault="000B7904">
      <w:pPr>
        <w:pStyle w:val="af4"/>
      </w:pPr>
      <w:r>
        <w:lastRenderedPageBreak/>
        <w:t>10</w:t>
      </w:r>
    </w:p>
    <w:p w:rsidR="00A74063" w:rsidRDefault="000B7904">
      <w:r>
        <w:t>系统默认从</w:t>
      </w:r>
      <w:r>
        <w:rPr>
          <w:rFonts w:hint="eastAsia"/>
        </w:rPr>
        <w:t>0</w:t>
      </w:r>
      <w:r>
        <w:rPr>
          <w:rFonts w:hint="eastAsia"/>
        </w:rPr>
        <w:t>位开始，所以第</w:t>
      </w:r>
      <w:r>
        <w:rPr>
          <w:rFonts w:hint="eastAsia"/>
        </w:rPr>
        <w:t>5</w:t>
      </w:r>
      <w:r>
        <w:rPr>
          <w:rFonts w:hint="eastAsia"/>
        </w:rPr>
        <w:t>位是</w:t>
      </w:r>
      <w:r>
        <w:rPr>
          <w:rFonts w:hint="eastAsia"/>
        </w:rPr>
        <w:t>10</w:t>
      </w:r>
    </w:p>
    <w:p w:rsidR="00A74063" w:rsidRDefault="000B7904">
      <w:pPr>
        <w:pStyle w:val="af4"/>
      </w:pPr>
      <w:r>
        <w:t>[root@oldboyedu ~]# echo ${array[@]}</w:t>
      </w:r>
    </w:p>
    <w:p w:rsidR="00A74063" w:rsidRDefault="000B7904">
      <w:pPr>
        <w:pStyle w:val="af4"/>
      </w:pPr>
      <w:r>
        <w:t>1 2 3 4 5 10</w:t>
      </w:r>
    </w:p>
    <w:p w:rsidR="00A74063" w:rsidRDefault="000B7904">
      <w:pPr>
        <w:pStyle w:val="4"/>
      </w:pPr>
      <w:r>
        <w:t>删除数组</w:t>
      </w:r>
    </w:p>
    <w:p w:rsidR="00A74063" w:rsidRDefault="000B7904">
      <w:pPr>
        <w:pStyle w:val="af4"/>
      </w:pPr>
      <w:r>
        <w:t>[root@centos7 scripts]# echo ${array[*]}</w:t>
      </w:r>
    </w:p>
    <w:p w:rsidR="00A74063" w:rsidRDefault="000B7904">
      <w:pPr>
        <w:pStyle w:val="af4"/>
      </w:pPr>
      <w:r>
        <w:t>1 2 3 4 5 10</w:t>
      </w:r>
    </w:p>
    <w:p w:rsidR="00A74063" w:rsidRDefault="000B7904">
      <w:pPr>
        <w:pStyle w:val="af4"/>
      </w:pPr>
      <w:r>
        <w:t>[root@oldboyedu ~]# unset array[2]</w:t>
      </w:r>
    </w:p>
    <w:p w:rsidR="00A74063" w:rsidRDefault="000B7904">
      <w:pPr>
        <w:pStyle w:val="af4"/>
      </w:pPr>
      <w:r>
        <w:t>[root@oldboyedu ~]# echo ${array[@]}</w:t>
      </w:r>
    </w:p>
    <w:p w:rsidR="00A74063" w:rsidRDefault="000B7904">
      <w:pPr>
        <w:pStyle w:val="af4"/>
      </w:pPr>
      <w:r>
        <w:t>1 2 4 5 10</w:t>
      </w:r>
    </w:p>
    <w:p w:rsidR="00A74063" w:rsidRDefault="000B7904">
      <w:pPr>
        <w:pStyle w:val="af4"/>
      </w:pPr>
      <w:r>
        <w:rPr>
          <w:rFonts w:hint="eastAsia"/>
        </w:rPr>
        <w:t xml:space="preserve">[root@oldboyedu ~]# echo ${array[2]}  # </w:t>
      </w:r>
      <w:r>
        <w:rPr>
          <w:rFonts w:hint="eastAsia"/>
        </w:rPr>
        <w:t>删除元素的坑依然保留</w:t>
      </w:r>
      <w:r>
        <w:rPr>
          <w:rFonts w:hint="eastAsia"/>
        </w:rPr>
        <w:t xml:space="preserve">  #</w:t>
      </w:r>
      <w:r>
        <w:rPr>
          <w:rFonts w:hint="eastAsia"/>
        </w:rPr>
        <w:t>仍然将原来的位置空出来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[root@oldboyedu ~]# array[2]=10</w:t>
      </w:r>
    </w:p>
    <w:p w:rsidR="00A74063" w:rsidRDefault="000B7904">
      <w:pPr>
        <w:pStyle w:val="af4"/>
      </w:pPr>
      <w:r>
        <w:t>[root@oldboyedu ~]# echo ${array[@]}</w:t>
      </w:r>
    </w:p>
    <w:p w:rsidR="00A74063" w:rsidRDefault="000B7904">
      <w:pPr>
        <w:pStyle w:val="af4"/>
      </w:pPr>
      <w:r>
        <w:t>1 2 10 4 5 10</w:t>
      </w:r>
    </w:p>
    <w:p w:rsidR="00A74063" w:rsidRDefault="000B7904">
      <w:pPr>
        <w:pStyle w:val="af4"/>
      </w:pPr>
      <w:r>
        <w:t xml:space="preserve">[root@oldboyedu ~]# unset array </w:t>
      </w:r>
    </w:p>
    <w:p w:rsidR="00A74063" w:rsidRDefault="000B7904">
      <w:pPr>
        <w:pStyle w:val="af4"/>
      </w:pPr>
      <w:r>
        <w:t>[root@oldboyedu ~]# echo ${array[@]}</w:t>
      </w:r>
    </w:p>
    <w:p w:rsidR="00A74063" w:rsidRDefault="000B7904">
      <w:pPr>
        <w:pStyle w:val="af4"/>
        <w:ind w:firstLineChars="800" w:firstLine="1680"/>
      </w:pPr>
      <w:r>
        <w:rPr>
          <w:rFonts w:hint="eastAsia"/>
        </w:rPr>
        <w:t>##</w:t>
      </w:r>
      <w:r>
        <w:t>此处为空位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数组内容的截取和替换</w:t>
      </w:r>
    </w:p>
    <w:p w:rsidR="00A74063" w:rsidRDefault="000B7904">
      <w:r>
        <w:t>[root@oldboy ~]# array=(1 2 3 4 5)</w:t>
      </w:r>
    </w:p>
    <w:p w:rsidR="00A74063" w:rsidRDefault="000B7904">
      <w:pPr>
        <w:pStyle w:val="4"/>
      </w:pPr>
      <w:r>
        <w:rPr>
          <w:rFonts w:hint="eastAsia"/>
        </w:rPr>
        <w:t>截取</w:t>
      </w:r>
      <w:r>
        <w:rPr>
          <w:rFonts w:hint="eastAsia"/>
        </w:rPr>
        <w:t xml:space="preserve">   array[@]:</w:t>
      </w:r>
      <w:r>
        <w:rPr>
          <w:rFonts w:hint="eastAsia"/>
        </w:rPr>
        <w:t>起始值：截取长度</w:t>
      </w:r>
    </w:p>
    <w:p w:rsidR="00A74063" w:rsidRDefault="000B7904">
      <w:pPr>
        <w:pStyle w:val="af4"/>
      </w:pPr>
      <w:r>
        <w:tab/>
        <w:t>[root@oldboy ~]# echo $</w:t>
      </w:r>
      <w:r>
        <w:t>{array[@]:1:3}</w:t>
      </w:r>
    </w:p>
    <w:p w:rsidR="00A74063" w:rsidRDefault="000B7904">
      <w:pPr>
        <w:pStyle w:val="af4"/>
      </w:pPr>
      <w:r>
        <w:tab/>
        <w:t>2 3 4</w:t>
      </w:r>
    </w:p>
    <w:p w:rsidR="00A74063" w:rsidRDefault="000B7904">
      <w:pPr>
        <w:pStyle w:val="af4"/>
      </w:pPr>
      <w:r>
        <w:tab/>
        <w:t>[root@oldboy ~]# echo ${array[@]:3:2}</w:t>
      </w:r>
    </w:p>
    <w:p w:rsidR="00A74063" w:rsidRDefault="000B7904">
      <w:pPr>
        <w:pStyle w:val="af4"/>
      </w:pPr>
      <w:r>
        <w:tab/>
        <w:t>4 5</w:t>
      </w:r>
    </w:p>
    <w:p w:rsidR="00A74063" w:rsidRDefault="000B7904">
      <w:pPr>
        <w:pStyle w:val="af4"/>
      </w:pPr>
      <w:r>
        <w:tab/>
        <w:t>[root@backup logs]# echo ${array1[@]::2}</w:t>
      </w:r>
    </w:p>
    <w:p w:rsidR="00A74063" w:rsidRDefault="000B7904">
      <w:pPr>
        <w:pStyle w:val="af4"/>
      </w:pPr>
      <w:r>
        <w:tab/>
        <w:t>a b</w:t>
      </w:r>
    </w:p>
    <w:p w:rsidR="00A74063" w:rsidRDefault="000B7904">
      <w:pPr>
        <w:pStyle w:val="af4"/>
      </w:pPr>
      <w:r>
        <w:tab/>
        <w:t>[root@backup logs]# echo ${array1[@]:2}</w:t>
      </w:r>
    </w:p>
    <w:p w:rsidR="00A74063" w:rsidRDefault="000B7904">
      <w:pPr>
        <w:pStyle w:val="af4"/>
      </w:pPr>
      <w:r>
        <w:tab/>
        <w:t>c d e</w:t>
      </w:r>
    </w:p>
    <w:p w:rsidR="00A74063" w:rsidRDefault="000B7904">
      <w:pPr>
        <w:pStyle w:val="4"/>
      </w:pPr>
      <w:r>
        <w:rPr>
          <w:rFonts w:hint="eastAsia"/>
        </w:rPr>
        <w:t>替换</w:t>
      </w:r>
      <w:r>
        <w:rPr>
          <w:rFonts w:hint="eastAsia"/>
        </w:rPr>
        <w:t xml:space="preserve"> array[@]/</w:t>
      </w:r>
      <w:r>
        <w:rPr>
          <w:rFonts w:hint="eastAsia"/>
        </w:rPr>
        <w:t>数组原有内容</w:t>
      </w:r>
      <w:r>
        <w:rPr>
          <w:rFonts w:hint="eastAsia"/>
        </w:rPr>
        <w:t>/</w:t>
      </w:r>
      <w:r>
        <w:rPr>
          <w:rFonts w:hint="eastAsia"/>
        </w:rPr>
        <w:t>想要替换的内容</w:t>
      </w:r>
    </w:p>
    <w:p w:rsidR="00A74063" w:rsidRDefault="000B7904">
      <w:pPr>
        <w:pStyle w:val="af4"/>
      </w:pPr>
      <w:r>
        <w:tab/>
        <w:t>[root@oldboy ~]# echo ${array[@]/5/6}</w:t>
      </w:r>
    </w:p>
    <w:p w:rsidR="00A74063" w:rsidRDefault="000B7904">
      <w:pPr>
        <w:pStyle w:val="af4"/>
      </w:pPr>
      <w:r>
        <w:tab/>
        <w:t>1 2 3 4 6</w:t>
      </w:r>
    </w:p>
    <w:p w:rsidR="00A74063" w:rsidRDefault="000B7904">
      <w:pPr>
        <w:pStyle w:val="af4"/>
      </w:pPr>
      <w:r>
        <w:tab/>
      </w:r>
      <w:r>
        <w:t xml:space="preserve">[root@oldboy ~]# echo ${array[@]}    </w:t>
      </w:r>
    </w:p>
    <w:p w:rsidR="00A74063" w:rsidRDefault="000B7904">
      <w:pPr>
        <w:pStyle w:val="af4"/>
      </w:pPr>
      <w:r>
        <w:lastRenderedPageBreak/>
        <w:tab/>
        <w:t>1 2 3 4 5</w:t>
      </w:r>
    </w:p>
    <w:p w:rsidR="00A74063" w:rsidRDefault="000B7904">
      <w:pPr>
        <w:pStyle w:val="af4"/>
      </w:pPr>
      <w:r>
        <w:tab/>
        <w:t>[root@oldboy ~]# echo ${array[@]/5/zy}</w:t>
      </w:r>
    </w:p>
    <w:p w:rsidR="00A74063" w:rsidRDefault="000B7904">
      <w:pPr>
        <w:pStyle w:val="af4"/>
      </w:pPr>
      <w:r>
        <w:tab/>
        <w:t>1 2 3 4 zy</w:t>
      </w:r>
    </w:p>
    <w:p w:rsidR="00A74063" w:rsidRDefault="000B7904">
      <w:pPr>
        <w:pStyle w:val="4"/>
      </w:pPr>
      <w:r>
        <w:rPr>
          <w:rFonts w:hint="eastAsia"/>
        </w:rPr>
        <w:t>替换操作不会改变原先数组内容，如需修改，则要重新定义数组</w:t>
      </w:r>
    </w:p>
    <w:p w:rsidR="00A74063" w:rsidRDefault="000B7904">
      <w:pPr>
        <w:pStyle w:val="af4"/>
      </w:pPr>
      <w:r>
        <w:tab/>
        <w:t>[root@oldboy ~]# array1=${array[@]/5/zy}</w:t>
      </w:r>
    </w:p>
    <w:p w:rsidR="00A74063" w:rsidRDefault="000B7904">
      <w:pPr>
        <w:pStyle w:val="af4"/>
      </w:pPr>
      <w:r>
        <w:tab/>
        <w:t>[root@oldboy ~]# echo ${array1[@]}</w:t>
      </w:r>
    </w:p>
    <w:p w:rsidR="00A74063" w:rsidRDefault="000B7904">
      <w:pPr>
        <w:pStyle w:val="af4"/>
      </w:pPr>
      <w:r>
        <w:tab/>
        <w:t>1 2 3 4 zy</w:t>
      </w:r>
    </w:p>
    <w:p w:rsidR="00A74063" w:rsidRDefault="000B7904">
      <w:pPr>
        <w:pStyle w:val="4"/>
      </w:pPr>
      <w:r>
        <w:rPr>
          <w:rFonts w:hint="eastAsia"/>
        </w:rPr>
        <w:t>数组也是变量，适合于变量的子串处理功能</w:t>
      </w:r>
    </w:p>
    <w:p w:rsidR="00A74063" w:rsidRDefault="000B7904">
      <w:r>
        <w:rPr>
          <w:rFonts w:hint="eastAsia"/>
        </w:rPr>
        <w:tab/>
        <w:t>#</w:t>
      </w:r>
      <w:r>
        <w:rPr>
          <w:rFonts w:hint="eastAsia"/>
        </w:rPr>
        <w:t>帮助</w:t>
      </w:r>
      <w:r>
        <w:rPr>
          <w:rFonts w:hint="eastAsia"/>
        </w:rPr>
        <w:t xml:space="preserve"> man bash </w:t>
      </w:r>
      <w:r>
        <w:rPr>
          <w:rFonts w:hint="eastAsia"/>
        </w:rPr>
        <w:t>搜寻</w:t>
      </w:r>
      <w:r>
        <w:rPr>
          <w:rFonts w:hint="eastAsia"/>
        </w:rPr>
        <w:t>Arrays</w:t>
      </w:r>
    </w:p>
    <w:p w:rsidR="00A74063" w:rsidRDefault="00A74063"/>
    <w:p w:rsidR="00A74063" w:rsidRDefault="000B7904">
      <w:pPr>
        <w:pStyle w:val="3"/>
        <w:spacing w:before="163" w:after="163"/>
      </w:pPr>
      <w:r>
        <w:rPr>
          <w:rFonts w:hint="eastAsia"/>
        </w:rPr>
        <w:t>将命令的结果赋值给数组</w:t>
      </w:r>
    </w:p>
    <w:p w:rsidR="00A74063" w:rsidRDefault="000B7904">
      <w:pPr>
        <w:pStyle w:val="af4"/>
      </w:pPr>
      <w:r>
        <w:t>[root@oldboyedu ~]# array=(`ls`)</w:t>
      </w:r>
    </w:p>
    <w:p w:rsidR="00A74063" w:rsidRDefault="000B7904">
      <w:pPr>
        <w:pStyle w:val="af4"/>
      </w:pPr>
      <w:r>
        <w:t>[root@oldboyedu ~]# echo ${array[@]}</w:t>
      </w:r>
    </w:p>
    <w:p w:rsidR="00A74063" w:rsidRDefault="000B7904">
      <w:r>
        <w:rPr>
          <w:rFonts w:hint="eastAsia"/>
        </w:rPr>
        <w:t>作用：将文件内容全部读取到内存中</w:t>
      </w:r>
    </w:p>
    <w:p w:rsidR="00A74063" w:rsidRDefault="000B7904">
      <w:pPr>
        <w:pStyle w:val="af4"/>
      </w:pPr>
      <w:r>
        <w:t>[root@oldboyedu ~]# log=(`cat /etc/hosts`)</w:t>
      </w:r>
    </w:p>
    <w:p w:rsidR="00A74063" w:rsidRDefault="000B7904">
      <w:pPr>
        <w:pStyle w:val="af4"/>
      </w:pPr>
      <w:r>
        <w:t>[root@oldboyedu ~]# echo ${log[@]}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数组定义格式</w:t>
      </w:r>
    </w:p>
    <w:p w:rsidR="00A74063" w:rsidRDefault="000B7904">
      <w:pPr>
        <w:pStyle w:val="af4"/>
      </w:pPr>
      <w:r>
        <w:tab/>
        <w:t>array=(red green blue yellow magenta)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>或</w:t>
      </w:r>
    </w:p>
    <w:p w:rsidR="00A74063" w:rsidRDefault="000B7904">
      <w:pPr>
        <w:pStyle w:val="af4"/>
      </w:pPr>
      <w:r>
        <w:tab/>
        <w:t>array=(</w:t>
      </w:r>
    </w:p>
    <w:p w:rsidR="00A74063" w:rsidRDefault="000B7904">
      <w:pPr>
        <w:pStyle w:val="af4"/>
      </w:pPr>
      <w:r>
        <w:tab/>
        <w:t>oldboy1</w:t>
      </w:r>
    </w:p>
    <w:p w:rsidR="00A74063" w:rsidRDefault="000B7904">
      <w:pPr>
        <w:pStyle w:val="af4"/>
      </w:pPr>
      <w:r>
        <w:tab/>
      </w:r>
      <w:r>
        <w:t>oldboy2</w:t>
      </w:r>
    </w:p>
    <w:p w:rsidR="00A74063" w:rsidRDefault="000B7904">
      <w:pPr>
        <w:pStyle w:val="af4"/>
      </w:pPr>
      <w:r>
        <w:tab/>
        <w:t>oldboy3</w:t>
      </w:r>
    </w:p>
    <w:p w:rsidR="00A74063" w:rsidRDefault="000B7904">
      <w:pPr>
        <w:pStyle w:val="af4"/>
      </w:pPr>
      <w:r>
        <w:tab/>
        <w:t>)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数组重要知识小结</w:t>
      </w:r>
    </w:p>
    <w:p w:rsidR="00A74063" w:rsidRDefault="000B7904">
      <w:r>
        <w:rPr>
          <w:rFonts w:hint="eastAsia"/>
        </w:rPr>
        <w:tab/>
      </w:r>
      <w:r>
        <w:rPr>
          <w:rFonts w:hint="eastAsia"/>
        </w:rPr>
        <w:t>数组本质就是一个变量，只是这个变量存储多个值</w:t>
      </w:r>
    </w:p>
    <w:p w:rsidR="00A74063" w:rsidRDefault="000B7904">
      <w:r>
        <w:tab/>
      </w:r>
    </w:p>
    <w:p w:rsidR="00A74063" w:rsidRDefault="000B7904">
      <w:pPr>
        <w:pStyle w:val="4"/>
      </w:pPr>
      <w:r>
        <w:rPr>
          <w:rFonts w:hint="eastAsia"/>
        </w:rPr>
        <w:tab/>
      </w:r>
      <w:r>
        <w:rPr>
          <w:rFonts w:hint="eastAsia"/>
        </w:rPr>
        <w:t>定义</w:t>
      </w:r>
    </w:p>
    <w:p w:rsidR="00A74063" w:rsidRDefault="000B7904">
      <w:pPr>
        <w:pStyle w:val="af4"/>
      </w:pPr>
      <w:r>
        <w:tab/>
        <w:t>array=(1 2 3)</w:t>
      </w:r>
    </w:p>
    <w:p w:rsidR="00A74063" w:rsidRDefault="000B7904">
      <w:pPr>
        <w:pStyle w:val="af4"/>
      </w:pPr>
      <w:r>
        <w:tab/>
        <w:t>array=($(ls))</w:t>
      </w:r>
    </w:p>
    <w:p w:rsidR="00A74063" w:rsidRDefault="000B7904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>打印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${array[@]} </w:t>
      </w:r>
      <w:r>
        <w:rPr>
          <w:rFonts w:hint="eastAsia"/>
        </w:rPr>
        <w:t>所有元素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${#array[@]} </w:t>
      </w:r>
      <w:r>
        <w:rPr>
          <w:rFonts w:hint="eastAsia"/>
        </w:rPr>
        <w:t>数组长度</w:t>
      </w:r>
    </w:p>
    <w:p w:rsidR="00A74063" w:rsidRDefault="000B7904">
      <w:pPr>
        <w:pStyle w:val="af4"/>
      </w:pPr>
      <w:r>
        <w:rPr>
          <w:rFonts w:hint="eastAsia"/>
        </w:rPr>
        <w:tab/>
        <w:t>${array[i]}</w:t>
      </w:r>
      <w:r>
        <w:rPr>
          <w:rFonts w:hint="eastAsia"/>
        </w:rPr>
        <w:t>单个元素，</w:t>
      </w:r>
      <w:r>
        <w:rPr>
          <w:rFonts w:hint="eastAsia"/>
        </w:rPr>
        <w:t>i</w:t>
      </w:r>
      <w:r>
        <w:rPr>
          <w:rFonts w:hint="eastAsia"/>
        </w:rPr>
        <w:t>是下标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企业</w:t>
      </w:r>
      <w:r>
        <w:rPr>
          <w:rFonts w:hint="eastAsia"/>
        </w:rPr>
        <w:t>Shell</w:t>
      </w:r>
      <w:r>
        <w:rPr>
          <w:rFonts w:hint="eastAsia"/>
        </w:rPr>
        <w:t>面试题</w:t>
      </w:r>
      <w:r>
        <w:rPr>
          <w:rFonts w:hint="eastAsia"/>
        </w:rPr>
        <w:t>19</w:t>
      </w:r>
      <w:r>
        <w:rPr>
          <w:rFonts w:hint="eastAsia"/>
        </w:rPr>
        <w:t>：批量检查多个网站地址是否正常</w:t>
      </w:r>
    </w:p>
    <w:p w:rsidR="00A74063" w:rsidRDefault="000B7904">
      <w:pPr>
        <w:pStyle w:val="af4"/>
      </w:pPr>
      <w:r>
        <w:t xml:space="preserve"> . /etc/init.d/functions</w:t>
      </w:r>
    </w:p>
    <w:p w:rsidR="00A74063" w:rsidRDefault="000B7904">
      <w:pPr>
        <w:pStyle w:val="af4"/>
      </w:pPr>
      <w:r>
        <w:t>arry=(</w:t>
      </w:r>
    </w:p>
    <w:p w:rsidR="00A74063" w:rsidRDefault="000B7904">
      <w:pPr>
        <w:pStyle w:val="af4"/>
      </w:pPr>
      <w:r>
        <w:t>http://blog.oldboyedu.com</w:t>
      </w:r>
    </w:p>
    <w:p w:rsidR="00A74063" w:rsidRDefault="000B7904">
      <w:pPr>
        <w:pStyle w:val="af4"/>
      </w:pPr>
      <w:r>
        <w:t>http://oldboy.blog</w:t>
      </w:r>
      <w:r>
        <w:t>.51cto.com</w:t>
      </w:r>
    </w:p>
    <w:p w:rsidR="00A74063" w:rsidRDefault="000B7904">
      <w:pPr>
        <w:pStyle w:val="af4"/>
      </w:pPr>
      <w:r>
        <w:t>)</w:t>
      </w:r>
    </w:p>
    <w:p w:rsidR="00A74063" w:rsidRDefault="000B7904">
      <w:pPr>
        <w:pStyle w:val="af4"/>
      </w:pPr>
      <w:r>
        <w:t>while true</w:t>
      </w:r>
    </w:p>
    <w:p w:rsidR="00A74063" w:rsidRDefault="000B7904">
      <w:pPr>
        <w:pStyle w:val="af4"/>
      </w:pPr>
      <w:r>
        <w:t xml:space="preserve">   do</w:t>
      </w:r>
    </w:p>
    <w:p w:rsidR="00A74063" w:rsidRDefault="000B7904">
      <w:pPr>
        <w:pStyle w:val="af4"/>
      </w:pPr>
      <w:r>
        <w:t xml:space="preserve">     for i in ${arry[*]}</w:t>
      </w:r>
    </w:p>
    <w:p w:rsidR="00A74063" w:rsidRDefault="000B7904">
      <w:pPr>
        <w:pStyle w:val="af4"/>
      </w:pPr>
      <w:r>
        <w:t xml:space="preserve">       do</w:t>
      </w:r>
    </w:p>
    <w:p w:rsidR="00A74063" w:rsidRDefault="000B7904">
      <w:pPr>
        <w:pStyle w:val="af4"/>
      </w:pPr>
      <w:r>
        <w:t xml:space="preserve">        a=`curl -s -I $i|awk 'NR==1{print $2}'`</w:t>
      </w:r>
    </w:p>
    <w:p w:rsidR="00A74063" w:rsidRDefault="000B7904">
      <w:pPr>
        <w:pStyle w:val="af4"/>
      </w:pPr>
      <w:r>
        <w:t xml:space="preserve">        if [ $a -eq 200 ]</w:t>
      </w:r>
    </w:p>
    <w:p w:rsidR="00A74063" w:rsidRDefault="000B7904">
      <w:pPr>
        <w:pStyle w:val="af4"/>
      </w:pPr>
      <w:r>
        <w:t xml:space="preserve">          then</w:t>
      </w:r>
    </w:p>
    <w:p w:rsidR="00A74063" w:rsidRDefault="000B7904">
      <w:pPr>
        <w:pStyle w:val="af4"/>
      </w:pPr>
      <w:r>
        <w:t xml:space="preserve">            action "url" /bin/true</w:t>
      </w:r>
    </w:p>
    <w:p w:rsidR="00A74063" w:rsidRDefault="000B7904">
      <w:pPr>
        <w:pStyle w:val="af4"/>
      </w:pPr>
      <w:r>
        <w:t xml:space="preserve">          else</w:t>
      </w:r>
    </w:p>
    <w:p w:rsidR="00A74063" w:rsidRDefault="000B7904">
      <w:pPr>
        <w:pStyle w:val="af4"/>
      </w:pPr>
      <w:r>
        <w:t xml:space="preserve">            action  "url" /bin/false</w:t>
      </w:r>
    </w:p>
    <w:p w:rsidR="00A74063" w:rsidRDefault="000B7904">
      <w:pPr>
        <w:pStyle w:val="af4"/>
      </w:pPr>
      <w:r>
        <w:t xml:space="preserve">          fi</w:t>
      </w:r>
    </w:p>
    <w:p w:rsidR="00A74063" w:rsidRDefault="000B7904">
      <w:pPr>
        <w:pStyle w:val="af4"/>
      </w:pPr>
      <w:r>
        <w:t xml:space="preserve">     done</w:t>
      </w:r>
    </w:p>
    <w:p w:rsidR="00A74063" w:rsidRDefault="000B7904">
      <w:pPr>
        <w:pStyle w:val="af4"/>
      </w:pPr>
      <w:r>
        <w:t xml:space="preserve">     sleep 10</w:t>
      </w:r>
    </w:p>
    <w:p w:rsidR="00A74063" w:rsidRDefault="000B7904">
      <w:pPr>
        <w:pStyle w:val="af4"/>
      </w:pPr>
      <w:r>
        <w:t>done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函数简介</w:t>
      </w:r>
    </w:p>
    <w:p w:rsidR="00A74063" w:rsidRDefault="000B7904">
      <w:pPr>
        <w:pStyle w:val="af4"/>
      </w:pPr>
      <w:r>
        <w:rPr>
          <w:rFonts w:hint="eastAsia"/>
        </w:rPr>
        <w:t>函数能够让你的脚本更加简洁，清晰明了，更有逼格</w:t>
      </w:r>
    </w:p>
    <w:p w:rsidR="00A74063" w:rsidRDefault="000B7904">
      <w:pPr>
        <w:pStyle w:val="af4"/>
      </w:pPr>
      <w:r>
        <w:rPr>
          <w:rFonts w:hint="eastAsia"/>
        </w:rPr>
        <w:t>函数的作用就是把程序里多次调用相同代码的部分定义成一份，然后起个名字，所有的调用都只用这个名字就可以了。修改代码时，只需要改变函数体内的代码即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Shell</w:t>
      </w:r>
      <w:r>
        <w:rPr>
          <w:rFonts w:hint="eastAsia"/>
        </w:rPr>
        <w:t>函数语法</w:t>
      </w:r>
    </w:p>
    <w:p w:rsidR="00A74063" w:rsidRDefault="000B7904">
      <w:pPr>
        <w:pStyle w:val="4"/>
      </w:pPr>
      <w:r>
        <w:rPr>
          <w:rFonts w:hint="eastAsia"/>
        </w:rPr>
        <w:t>简单的语法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>(){</w:t>
      </w:r>
    </w:p>
    <w:p w:rsidR="00A74063" w:rsidRDefault="000B7904">
      <w:pPr>
        <w:pStyle w:val="af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>...</w:t>
      </w:r>
    </w:p>
    <w:p w:rsidR="00A74063" w:rsidRDefault="000B7904">
      <w:pPr>
        <w:pStyle w:val="af4"/>
      </w:pPr>
      <w:r>
        <w:tab/>
      </w:r>
      <w:r>
        <w:tab/>
        <w:t>return n</w:t>
      </w:r>
    </w:p>
    <w:p w:rsidR="00A74063" w:rsidRDefault="000B7904">
      <w:pPr>
        <w:pStyle w:val="af4"/>
      </w:pPr>
      <w:r>
        <w:tab/>
        <w:t>}</w:t>
      </w:r>
    </w:p>
    <w:p w:rsidR="00A74063" w:rsidRDefault="000B7904">
      <w:pPr>
        <w:pStyle w:val="af4"/>
      </w:pPr>
      <w:r>
        <w:t xml:space="preserve">    oldgirl(){</w:t>
      </w:r>
    </w:p>
    <w:p w:rsidR="00A74063" w:rsidRDefault="000B7904">
      <w:pPr>
        <w:pStyle w:val="af4"/>
      </w:pPr>
      <w:r>
        <w:tab/>
        <w:t xml:space="preserve">   echo "Hello,boy"</w:t>
      </w:r>
    </w:p>
    <w:p w:rsidR="00A74063" w:rsidRDefault="000B7904">
      <w:pPr>
        <w:pStyle w:val="af4"/>
      </w:pPr>
      <w:r>
        <w:tab/>
        <w:t>}</w:t>
      </w:r>
    </w:p>
    <w:p w:rsidR="00A74063" w:rsidRDefault="000B7904">
      <w:pPr>
        <w:pStyle w:val="4"/>
      </w:pPr>
      <w:r>
        <w:rPr>
          <w:rFonts w:hint="eastAsia"/>
        </w:rPr>
        <w:tab/>
      </w:r>
      <w:r>
        <w:rPr>
          <w:rFonts w:hint="eastAsia"/>
        </w:rPr>
        <w:t>规范的语法</w:t>
      </w:r>
    </w:p>
    <w:p w:rsidR="00A74063" w:rsidRDefault="000B7904">
      <w:pPr>
        <w:pStyle w:val="af4"/>
      </w:pPr>
      <w:r>
        <w:rPr>
          <w:rFonts w:hint="eastAsia"/>
        </w:rPr>
        <w:tab/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(){</w:t>
      </w:r>
    </w:p>
    <w:p w:rsidR="00A74063" w:rsidRDefault="000B7904">
      <w:pPr>
        <w:pStyle w:val="af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>...</w:t>
      </w:r>
    </w:p>
    <w:p w:rsidR="00A74063" w:rsidRDefault="000B7904">
      <w:pPr>
        <w:pStyle w:val="af4"/>
      </w:pPr>
      <w:r>
        <w:tab/>
      </w:r>
      <w:r>
        <w:tab/>
        <w:t>return n</w:t>
      </w:r>
    </w:p>
    <w:p w:rsidR="00A74063" w:rsidRDefault="000B7904">
      <w:pPr>
        <w:pStyle w:val="af4"/>
      </w:pPr>
      <w:r>
        <w:tab/>
        <w:t>}</w:t>
      </w:r>
    </w:p>
    <w:p w:rsidR="00A74063" w:rsidRDefault="000B7904">
      <w:pPr>
        <w:pStyle w:val="af4"/>
      </w:pPr>
      <w:r>
        <w:tab/>
        <w:t>function oldboy(){</w:t>
      </w:r>
    </w:p>
    <w:p w:rsidR="00A74063" w:rsidRDefault="000B7904">
      <w:pPr>
        <w:pStyle w:val="af4"/>
      </w:pPr>
      <w:r>
        <w:tab/>
        <w:t xml:space="preserve">   echo 'Hello World'</w:t>
      </w:r>
    </w:p>
    <w:p w:rsidR="00A74063" w:rsidRDefault="000B7904">
      <w:pPr>
        <w:pStyle w:val="af4"/>
      </w:pPr>
      <w:r>
        <w:tab/>
        <w:t>}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函数执行</w:t>
      </w:r>
    </w:p>
    <w:p w:rsidR="00A74063" w:rsidRDefault="000B7904">
      <w:pPr>
        <w:pStyle w:val="4"/>
      </w:pPr>
      <w:r>
        <w:rPr>
          <w:rFonts w:hint="eastAsia"/>
        </w:rPr>
        <w:t>直接执行函数名即可</w:t>
      </w:r>
    </w:p>
    <w:p w:rsidR="00A74063" w:rsidRDefault="000B7904">
      <w:pPr>
        <w:pStyle w:val="af4"/>
      </w:pPr>
      <w:r>
        <w:t>oldboy</w:t>
      </w:r>
    </w:p>
    <w:p w:rsidR="00A74063" w:rsidRDefault="000B7904">
      <w:pPr>
        <w:pStyle w:val="af4"/>
      </w:pPr>
      <w:r>
        <w:t>oldgirl</w:t>
      </w:r>
    </w:p>
    <w:p w:rsidR="00A74063" w:rsidRDefault="000B7904">
      <w:r>
        <w:rPr>
          <w:rFonts w:hint="eastAsia"/>
        </w:rPr>
        <w:t>注意：</w:t>
      </w:r>
    </w:p>
    <w:p w:rsidR="00A74063" w:rsidRDefault="000B7904">
      <w:r>
        <w:rPr>
          <w:rFonts w:hint="eastAsia"/>
        </w:rPr>
        <w:t>执行函数时，不要带小括号。</w:t>
      </w:r>
    </w:p>
    <w:p w:rsidR="00A74063" w:rsidRDefault="000B7904">
      <w:r>
        <w:rPr>
          <w:rFonts w:hint="eastAsia"/>
        </w:rPr>
        <w:t>函数定义及函数体必须在要执行的函数名的前面定义，</w:t>
      </w:r>
      <w:r>
        <w:t>Shell</w:t>
      </w:r>
      <w:r>
        <w:rPr>
          <w:rFonts w:hint="eastAsia"/>
        </w:rPr>
        <w:t>的执行是从上到下的。</w:t>
      </w:r>
    </w:p>
    <w:p w:rsidR="00A74063" w:rsidRDefault="000B7904">
      <w:pPr>
        <w:pStyle w:val="4"/>
      </w:pPr>
      <w:r>
        <w:rPr>
          <w:rFonts w:hint="eastAsia"/>
        </w:rPr>
        <w:t>函数传参</w:t>
      </w:r>
    </w:p>
    <w:p w:rsidR="00A74063" w:rsidRDefault="000B7904">
      <w:pPr>
        <w:pStyle w:val="af4"/>
      </w:pPr>
      <w:r>
        <w:t xml:space="preserve"> [root@oldboyedu scripts]# cat fun1.sh</w:t>
      </w:r>
    </w:p>
    <w:p w:rsidR="00A74063" w:rsidRDefault="000B7904">
      <w:pPr>
        <w:pStyle w:val="af4"/>
      </w:pPr>
      <w:r>
        <w:t>function oldboy(){</w:t>
      </w:r>
    </w:p>
    <w:p w:rsidR="00A74063" w:rsidRDefault="000B7904">
      <w:pPr>
        <w:pStyle w:val="af4"/>
      </w:pPr>
      <w:r>
        <w:t xml:space="preserve">   echo "Hello $1 World $2"</w:t>
      </w:r>
    </w:p>
    <w:p w:rsidR="00A74063" w:rsidRDefault="000B7904">
      <w:pPr>
        <w:pStyle w:val="af4"/>
      </w:pPr>
      <w:r>
        <w:t>}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oldgirl(){</w:t>
      </w:r>
    </w:p>
    <w:p w:rsidR="00A74063" w:rsidRDefault="000B7904">
      <w:pPr>
        <w:pStyle w:val="af4"/>
      </w:pPr>
      <w:r>
        <w:t xml:space="preserve">   echo "Hello,boy"</w:t>
      </w:r>
    </w:p>
    <w:p w:rsidR="00A74063" w:rsidRDefault="000B7904">
      <w:pPr>
        <w:pStyle w:val="af4"/>
      </w:pPr>
      <w:r>
        <w:t>}</w:t>
      </w:r>
    </w:p>
    <w:p w:rsidR="00A74063" w:rsidRDefault="00A74063">
      <w:pPr>
        <w:pStyle w:val="af4"/>
      </w:pPr>
    </w:p>
    <w:p w:rsidR="00A74063" w:rsidRDefault="000B7904">
      <w:pPr>
        <w:pStyle w:val="af4"/>
      </w:pPr>
      <w:r>
        <w:t>echo $1 $2</w:t>
      </w:r>
    </w:p>
    <w:p w:rsidR="00A74063" w:rsidRDefault="000B7904">
      <w:pPr>
        <w:pStyle w:val="af4"/>
      </w:pPr>
      <w:r>
        <w:t>oldboy action true</w:t>
      </w:r>
    </w:p>
    <w:p w:rsidR="00A74063" w:rsidRDefault="000B7904">
      <w:pPr>
        <w:pStyle w:val="af4"/>
      </w:pPr>
      <w:r>
        <w:t>oldboy $1 $2</w:t>
      </w:r>
    </w:p>
    <w:p w:rsidR="00A74063" w:rsidRDefault="000B7904">
      <w:pPr>
        <w:pStyle w:val="af4"/>
      </w:pPr>
      <w:r>
        <w:rPr>
          <w:rFonts w:hint="eastAsia"/>
        </w:rPr>
        <w:lastRenderedPageBreak/>
        <w:t xml:space="preserve">"fun1.sh" 25L, 555C </w:t>
      </w:r>
      <w:r>
        <w:rPr>
          <w:rFonts w:hint="eastAsia"/>
        </w:rPr>
        <w:t>已写入</w:t>
      </w:r>
      <w:r>
        <w:rPr>
          <w:rFonts w:hint="eastAsia"/>
        </w:rPr>
        <w:t xml:space="preserve">                                                 </w:t>
      </w:r>
    </w:p>
    <w:p w:rsidR="00A74063" w:rsidRDefault="000B7904">
      <w:pPr>
        <w:pStyle w:val="af4"/>
      </w:pPr>
      <w:r>
        <w:t>[root@oldboyedu scripts]# sh fun1.sh arg1 arg2</w:t>
      </w:r>
    </w:p>
    <w:p w:rsidR="00A74063" w:rsidRDefault="000B7904">
      <w:pPr>
        <w:pStyle w:val="af4"/>
      </w:pPr>
      <w:r>
        <w:t>arg1 arg2</w:t>
      </w:r>
    </w:p>
    <w:p w:rsidR="00A74063" w:rsidRDefault="000B7904">
      <w:pPr>
        <w:pStyle w:val="af4"/>
      </w:pPr>
      <w:r>
        <w:t>Hello action World true</w:t>
      </w:r>
    </w:p>
    <w:p w:rsidR="00A74063" w:rsidRDefault="000B7904">
      <w:pPr>
        <w:pStyle w:val="af4"/>
      </w:pPr>
      <w:r>
        <w:t>Hello arg1 World arg2</w:t>
      </w:r>
    </w:p>
    <w:p w:rsidR="00A74063" w:rsidRDefault="00A74063"/>
    <w:p w:rsidR="00A74063" w:rsidRDefault="000B7904">
      <w:pPr>
        <w:pStyle w:val="3"/>
        <w:spacing w:before="163" w:after="163"/>
      </w:pPr>
      <w:r>
        <w:rPr>
          <w:rFonts w:hint="eastAsia"/>
        </w:rPr>
        <w:t>脚本加载自定义函数库原理</w:t>
      </w:r>
    </w:p>
    <w:p w:rsidR="00A74063" w:rsidRDefault="000B7904">
      <w:pPr>
        <w:pStyle w:val="af4"/>
      </w:pPr>
      <w:r>
        <w:t>funFile=/server/scripts/fun1.sh</w:t>
      </w:r>
    </w:p>
    <w:p w:rsidR="00A74063" w:rsidRDefault="000B7904">
      <w:pPr>
        <w:pStyle w:val="af4"/>
      </w:pPr>
      <w:r>
        <w:t>[ -f $funFile  ] &amp;&amp; . $funFile</w:t>
      </w:r>
    </w:p>
    <w:p w:rsidR="00A74063" w:rsidRDefault="000B7904">
      <w:pPr>
        <w:pStyle w:val="af4"/>
      </w:pPr>
      <w:r>
        <w:t>oldboy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怎样能够在脚本中使用函数</w:t>
      </w:r>
    </w:p>
    <w:p w:rsidR="00A74063" w:rsidRDefault="000B7904">
      <w:pPr>
        <w:pStyle w:val="af4"/>
      </w:pPr>
      <w:r>
        <w:rPr>
          <w:rFonts w:hint="eastAsia"/>
        </w:rPr>
        <w:t>需要将脚本的功能分析，拆开，模块化</w:t>
      </w:r>
    </w:p>
    <w:p w:rsidR="00A74063" w:rsidRDefault="00A74063"/>
    <w:p w:rsidR="00A74063" w:rsidRDefault="000B7904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脚本的调试</w:t>
      </w:r>
    </w:p>
    <w:p w:rsidR="00A74063" w:rsidRDefault="000B7904">
      <w:r>
        <w:rPr>
          <w:noProof/>
        </w:rPr>
        <w:drawing>
          <wp:inline distT="0" distB="0" distL="0" distR="0">
            <wp:extent cx="6645910" cy="3248025"/>
            <wp:effectExtent l="0" t="0" r="2540" b="9525"/>
            <wp:docPr id="10" name="图片 10" descr="C:\Users\yyc15\Documents\Tencent Files\1015685833\Image\Group\[)6~FA{H1~$SBZ`AL3$_2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yc15\Documents\Tencent Files\1015685833\Image\Group\[)6~FA{H1~$SBZ`AL3$_2[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dos2unix</w:t>
      </w:r>
      <w:r>
        <w:rPr>
          <w:rFonts w:hint="eastAsia"/>
        </w:rPr>
        <w:t>命令处理在</w:t>
      </w:r>
      <w:r>
        <w:rPr>
          <w:rFonts w:hint="eastAsia"/>
        </w:rPr>
        <w:t>Windows</w:t>
      </w:r>
      <w:r>
        <w:rPr>
          <w:rFonts w:hint="eastAsia"/>
        </w:rPr>
        <w:t>下开发的脚本</w:t>
      </w:r>
    </w:p>
    <w:p w:rsidR="00A74063" w:rsidRDefault="000B7904">
      <w:r>
        <w:t>在</w:t>
      </w:r>
      <w:r>
        <w:rPr>
          <w:rFonts w:hint="eastAsia"/>
        </w:rPr>
        <w:t>windos</w:t>
      </w:r>
      <w:r>
        <w:rPr>
          <w:rFonts w:hint="eastAsia"/>
        </w:rPr>
        <w:t>下开发的脚本，明明检查没有发现问题，但就是执行时会出现莫名其妙的语法错误。这时最好执行</w:t>
      </w:r>
      <w:r>
        <w:t xml:space="preserve">dos2unix </w:t>
      </w:r>
      <w:r>
        <w:t>格式化一下</w:t>
      </w:r>
      <w:r>
        <w:rPr>
          <w:rFonts w:hint="eastAsia"/>
        </w:rPr>
        <w:t>。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lastRenderedPageBreak/>
        <w:t>使用</w:t>
      </w:r>
      <w:r>
        <w:rPr>
          <w:rFonts w:hint="eastAsia"/>
        </w:rPr>
        <w:t>echo</w:t>
      </w:r>
      <w:r>
        <w:rPr>
          <w:rFonts w:hint="eastAsia"/>
        </w:rPr>
        <w:t>命令调试</w:t>
      </w:r>
    </w:p>
    <w:p w:rsidR="00A74063" w:rsidRDefault="000B7904">
      <w:r>
        <w:t>在变量读取或者修改操作前后加入</w:t>
      </w:r>
      <w:r>
        <w:t>echo</w:t>
      </w:r>
      <w:r>
        <w:t>命令</w:t>
      </w:r>
      <w:r>
        <w:rPr>
          <w:rFonts w:hint="eastAsia"/>
        </w:rPr>
        <w:t>，</w:t>
      </w:r>
      <w:r>
        <w:t>并紧挨着退出命令</w:t>
      </w:r>
      <w:r>
        <w:rPr>
          <w:rFonts w:hint="eastAsia"/>
        </w:rPr>
        <w:t>exit</w:t>
      </w:r>
    </w:p>
    <w:p w:rsidR="00A74063" w:rsidRDefault="000B7904">
      <w:pPr>
        <w:pStyle w:val="2"/>
        <w:spacing w:before="163" w:after="163"/>
      </w:pPr>
      <w:r>
        <w:rPr>
          <w:rFonts w:hint="eastAsia"/>
        </w:rPr>
        <w:t>使用</w:t>
      </w:r>
      <w:r>
        <w:rPr>
          <w:rFonts w:hint="eastAsia"/>
        </w:rPr>
        <w:t>bash</w:t>
      </w:r>
      <w:r>
        <w:rPr>
          <w:rFonts w:hint="eastAsia"/>
        </w:rPr>
        <w:t>命令参数调试</w:t>
      </w:r>
    </w:p>
    <w:p w:rsidR="00A74063" w:rsidRDefault="000B7904">
      <w:r>
        <w:t>参数说明</w:t>
      </w:r>
      <w:r>
        <w:rPr>
          <w:rFonts w:hint="eastAsia"/>
        </w:rPr>
        <w:t>：</w:t>
      </w:r>
    </w:p>
    <w:p w:rsidR="00A74063" w:rsidRDefault="000B7904">
      <w:r>
        <w:rPr>
          <w:rFonts w:hint="eastAsia"/>
        </w:rPr>
        <w:t xml:space="preserve">-n </w:t>
      </w:r>
      <w:r>
        <w:rPr>
          <w:rFonts w:hint="eastAsia"/>
        </w:rPr>
        <w:t>：不会执行该脚本，仅查询脚本语法是否有问题，并给出错误提示</w:t>
      </w:r>
    </w:p>
    <w:p w:rsidR="00A74063" w:rsidRDefault="000B7904">
      <w:r>
        <w:rPr>
          <w:rFonts w:hint="eastAsia"/>
        </w:rPr>
        <w:t xml:space="preserve">-v </w:t>
      </w:r>
      <w:r>
        <w:rPr>
          <w:rFonts w:hint="eastAsia"/>
        </w:rPr>
        <w:t>：在执行脚本时，现将脚本的内容输出到屏幕上，然后执行脚本，如果有错误，也会给出错误提示</w:t>
      </w:r>
    </w:p>
    <w:p w:rsidR="00A74063" w:rsidRDefault="000B7904">
      <w:r>
        <w:rPr>
          <w:rFonts w:hint="eastAsia"/>
        </w:rPr>
        <w:t xml:space="preserve">-x </w:t>
      </w:r>
      <w:r>
        <w:rPr>
          <w:rFonts w:hint="eastAsia"/>
        </w:rPr>
        <w:t>：将执行的脚本内容及输出显示到屏幕上，这是对调试很有用的参数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参数</w:t>
      </w:r>
      <w:r>
        <w:rPr>
          <w:rFonts w:hint="eastAsia"/>
        </w:rPr>
        <w:t>-n</w:t>
      </w:r>
      <w:r>
        <w:rPr>
          <w:rFonts w:hint="eastAsia"/>
        </w:rPr>
        <w:t>的测试</w:t>
      </w:r>
    </w:p>
    <w:p w:rsidR="00A74063" w:rsidRDefault="000B7904">
      <w:pPr>
        <w:pStyle w:val="4"/>
      </w:pPr>
      <w:r>
        <w:rPr>
          <w:rFonts w:hint="eastAsia"/>
        </w:rPr>
        <w:t>查看脚本内容</w:t>
      </w:r>
    </w:p>
    <w:p w:rsidR="00A74063" w:rsidRDefault="000B7904">
      <w:pPr>
        <w:pStyle w:val="af4"/>
      </w:pPr>
      <w:r>
        <w:t>[root@centos7 ~]# cat  sh.sh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echo "hello $USER"</w:t>
      </w:r>
    </w:p>
    <w:p w:rsidR="00A74063" w:rsidRDefault="000B7904">
      <w:pPr>
        <w:pStyle w:val="af4"/>
      </w:pPr>
      <w:r>
        <w:t>echo "today is $(date +%F)"</w:t>
      </w:r>
    </w:p>
    <w:p w:rsidR="00A74063" w:rsidRDefault="000B7904">
      <w:pPr>
        <w:pStyle w:val="4"/>
      </w:pPr>
      <w:r>
        <w:rPr>
          <w:rFonts w:hint="eastAsia"/>
        </w:rPr>
        <w:t xml:space="preserve">sh -n </w:t>
      </w:r>
      <w:r>
        <w:rPr>
          <w:rFonts w:hint="eastAsia"/>
        </w:rPr>
        <w:t>检查语法</w:t>
      </w:r>
    </w:p>
    <w:p w:rsidR="00A74063" w:rsidRDefault="000B7904">
      <w:pPr>
        <w:pStyle w:val="af4"/>
      </w:pPr>
      <w:r>
        <w:t>[root@cen</w:t>
      </w:r>
      <w:r>
        <w:t>tos7 ~]# sh -n sh.sh</w:t>
      </w:r>
    </w:p>
    <w:p w:rsidR="00A74063" w:rsidRDefault="000B7904">
      <w:pPr>
        <w:pStyle w:val="af4"/>
      </w:pPr>
      <w:r>
        <w:t>[root@centos7 ~]#</w:t>
      </w:r>
    </w:p>
    <w:p w:rsidR="00A74063" w:rsidRDefault="000B7904">
      <w:r>
        <w:t>没有输出</w:t>
      </w:r>
      <w:r>
        <w:rPr>
          <w:rFonts w:hint="eastAsia"/>
        </w:rPr>
        <w:t>，</w:t>
      </w:r>
      <w:r>
        <w:t>语法没错</w:t>
      </w:r>
    </w:p>
    <w:p w:rsidR="00A74063" w:rsidRDefault="000B7904">
      <w:pPr>
        <w:pStyle w:val="4"/>
      </w:pPr>
      <w:r>
        <w:t>修改后检查</w:t>
      </w:r>
    </w:p>
    <w:p w:rsidR="00A74063" w:rsidRDefault="000B7904">
      <w:pPr>
        <w:pStyle w:val="af4"/>
      </w:pPr>
      <w:r>
        <w:t>[root@centos7 ~]# cat sh.sh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 xml:space="preserve">echo "hello $USER               </w:t>
      </w:r>
      <w:r>
        <w:t>将此处双引号去掉</w:t>
      </w:r>
      <w:r>
        <w:rPr>
          <w:rFonts w:hint="eastAsia"/>
        </w:rPr>
        <w:t>，</w:t>
      </w:r>
      <w:r>
        <w:t>再检查</w:t>
      </w:r>
    </w:p>
    <w:p w:rsidR="00A74063" w:rsidRDefault="000B7904">
      <w:pPr>
        <w:pStyle w:val="af4"/>
      </w:pPr>
      <w:r>
        <w:t>echo "today is $(date +%F)"</w:t>
      </w:r>
    </w:p>
    <w:p w:rsidR="00A74063" w:rsidRDefault="000B7904">
      <w:r>
        <w:rPr>
          <w:rFonts w:hint="eastAsia"/>
        </w:rPr>
        <w:t>检查语法</w:t>
      </w:r>
    </w:p>
    <w:p w:rsidR="00A74063" w:rsidRDefault="000B7904">
      <w:pPr>
        <w:pStyle w:val="af4"/>
      </w:pPr>
      <w:r>
        <w:t>[root@centos7 ~]# sh -n sh.sh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11: </w:t>
      </w:r>
      <w:r>
        <w:rPr>
          <w:rFonts w:hint="eastAsia"/>
        </w:rPr>
        <w:t>寻找匹配的</w:t>
      </w:r>
      <w:r>
        <w:rPr>
          <w:rFonts w:hint="eastAsia"/>
        </w:rPr>
        <w:t xml:space="preserve"> `"' </w:t>
      </w:r>
      <w:r>
        <w:rPr>
          <w:rFonts w:hint="eastAsia"/>
        </w:rPr>
        <w:t>是遇到了未预期的文件结束符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12: </w:t>
      </w:r>
      <w:r>
        <w:rPr>
          <w:rFonts w:hint="eastAsia"/>
        </w:rPr>
        <w:t>语法错误</w:t>
      </w:r>
      <w:r>
        <w:rPr>
          <w:rFonts w:hint="eastAsia"/>
        </w:rPr>
        <w:t xml:space="preserve">: </w:t>
      </w:r>
      <w:r>
        <w:rPr>
          <w:rFonts w:hint="eastAsia"/>
        </w:rPr>
        <w:t>未预期的文件结尾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 xml:space="preserve">-v </w:t>
      </w:r>
      <w:r>
        <w:rPr>
          <w:rFonts w:hint="eastAsia"/>
        </w:rPr>
        <w:t>参数</w:t>
      </w:r>
    </w:p>
    <w:p w:rsidR="00A74063" w:rsidRDefault="000B7904">
      <w:pPr>
        <w:pStyle w:val="af4"/>
      </w:pPr>
      <w:r>
        <w:t>[root@centos7 ~]# sh -v sh.sh</w:t>
      </w:r>
    </w:p>
    <w:p w:rsidR="00A74063" w:rsidRDefault="000B7904">
      <w:pPr>
        <w:pStyle w:val="af4"/>
      </w:pPr>
      <w:r>
        <w:t>#!/bin/bash</w:t>
      </w:r>
    </w:p>
    <w:p w:rsidR="00A74063" w:rsidRDefault="000B7904">
      <w:pPr>
        <w:pStyle w:val="af4"/>
      </w:pPr>
      <w:r>
        <w:t>echo "hello $USER</w:t>
      </w:r>
    </w:p>
    <w:p w:rsidR="00A74063" w:rsidRDefault="000B7904">
      <w:pPr>
        <w:pStyle w:val="af4"/>
      </w:pPr>
      <w:r>
        <w:lastRenderedPageBreak/>
        <w:t>echo "today is $(date +%F)"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11: </w:t>
      </w:r>
      <w:r>
        <w:rPr>
          <w:rFonts w:hint="eastAsia"/>
        </w:rPr>
        <w:t>寻找匹配的</w:t>
      </w:r>
      <w:r>
        <w:rPr>
          <w:rFonts w:hint="eastAsia"/>
        </w:rPr>
        <w:t xml:space="preserve"> `"' </w:t>
      </w:r>
      <w:r>
        <w:rPr>
          <w:rFonts w:hint="eastAsia"/>
        </w:rPr>
        <w:t>是遇到了未预期的文件结束符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12: </w:t>
      </w:r>
      <w:r>
        <w:rPr>
          <w:rFonts w:hint="eastAsia"/>
        </w:rPr>
        <w:t>语法错误</w:t>
      </w:r>
      <w:r>
        <w:rPr>
          <w:rFonts w:hint="eastAsia"/>
        </w:rPr>
        <w:t xml:space="preserve">: </w:t>
      </w:r>
      <w:r>
        <w:rPr>
          <w:rFonts w:hint="eastAsia"/>
        </w:rPr>
        <w:t>未预期的文件结尾</w:t>
      </w:r>
    </w:p>
    <w:p w:rsidR="00A74063" w:rsidRDefault="000B7904">
      <w:pPr>
        <w:pStyle w:val="3"/>
        <w:spacing w:before="163" w:after="163"/>
      </w:pPr>
      <w:r>
        <w:rPr>
          <w:rFonts w:hint="eastAsia"/>
        </w:rPr>
        <w:t>-x</w:t>
      </w:r>
      <w:r>
        <w:rPr>
          <w:rFonts w:hint="eastAsia"/>
        </w:rPr>
        <w:t>参数</w:t>
      </w:r>
    </w:p>
    <w:p w:rsidR="00A74063" w:rsidRDefault="000B7904">
      <w:pPr>
        <w:pStyle w:val="af4"/>
      </w:pPr>
      <w:r>
        <w:t>[root@centos7 ~]# sh -x sh.sh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11: </w:t>
      </w:r>
      <w:r>
        <w:rPr>
          <w:rFonts w:hint="eastAsia"/>
        </w:rPr>
        <w:t>寻找匹配的</w:t>
      </w:r>
      <w:r>
        <w:rPr>
          <w:rFonts w:hint="eastAsia"/>
        </w:rPr>
        <w:t xml:space="preserve"> `"' </w:t>
      </w:r>
      <w:r>
        <w:rPr>
          <w:rFonts w:hint="eastAsia"/>
        </w:rPr>
        <w:t>是遇到了未预期的文件结束符</w:t>
      </w:r>
    </w:p>
    <w:p w:rsidR="00A74063" w:rsidRDefault="000B7904">
      <w:pPr>
        <w:pStyle w:val="af4"/>
      </w:pPr>
      <w:r>
        <w:rPr>
          <w:rFonts w:hint="eastAsia"/>
        </w:rPr>
        <w:t>sh.sh:</w:t>
      </w:r>
      <w:r>
        <w:rPr>
          <w:rFonts w:hint="eastAsia"/>
        </w:rPr>
        <w:t>行</w:t>
      </w:r>
      <w:r>
        <w:rPr>
          <w:rFonts w:hint="eastAsia"/>
        </w:rPr>
        <w:t xml:space="preserve">12: </w:t>
      </w:r>
      <w:r>
        <w:rPr>
          <w:rFonts w:hint="eastAsia"/>
        </w:rPr>
        <w:t>语法错误</w:t>
      </w:r>
      <w:r>
        <w:rPr>
          <w:rFonts w:hint="eastAsia"/>
        </w:rPr>
        <w:t xml:space="preserve">: </w:t>
      </w:r>
      <w:r>
        <w:rPr>
          <w:rFonts w:hint="eastAsia"/>
        </w:rPr>
        <w:t>未预期的文</w:t>
      </w:r>
      <w:r>
        <w:rPr>
          <w:rFonts w:hint="eastAsia"/>
        </w:rPr>
        <w:t>件结尾</w:t>
      </w:r>
    </w:p>
    <w:p w:rsidR="00A74063" w:rsidRDefault="000B7904">
      <w:pPr>
        <w:pStyle w:val="2"/>
        <w:spacing w:before="163" w:after="163"/>
      </w:pPr>
      <w:r>
        <w:t>使用</w:t>
      </w:r>
      <w:r>
        <w:t>set</w:t>
      </w:r>
      <w:r>
        <w:t>命令调试</w:t>
      </w:r>
    </w:p>
    <w:p w:rsidR="00A74063" w:rsidRDefault="000B7904">
      <w:r>
        <w:rPr>
          <w:rFonts w:hint="eastAsia"/>
        </w:rPr>
        <w:t>set -n :</w:t>
      </w:r>
      <w:r>
        <w:rPr>
          <w:rFonts w:hint="eastAsia"/>
        </w:rPr>
        <w:t>读命令但并不执行</w:t>
      </w:r>
    </w:p>
    <w:p w:rsidR="00A74063" w:rsidRDefault="000B7904">
      <w:r>
        <w:rPr>
          <w:rFonts w:hint="eastAsia"/>
        </w:rPr>
        <w:t xml:space="preserve">set -v: </w:t>
      </w:r>
      <w:r>
        <w:rPr>
          <w:rFonts w:hint="eastAsia"/>
        </w:rPr>
        <w:t>显示读取的所有行</w:t>
      </w:r>
    </w:p>
    <w:p w:rsidR="00A74063" w:rsidRDefault="000B7904">
      <w:r>
        <w:rPr>
          <w:rFonts w:hint="eastAsia"/>
        </w:rPr>
        <w:t xml:space="preserve">set -x: </w:t>
      </w:r>
      <w:r>
        <w:rPr>
          <w:rFonts w:hint="eastAsia"/>
        </w:rPr>
        <w:t>显示所有命令及参数</w:t>
      </w:r>
    </w:p>
    <w:p w:rsidR="00A74063" w:rsidRDefault="000B7904">
      <w:r>
        <w:rPr>
          <w:rFonts w:hint="eastAsia"/>
        </w:rPr>
        <w:t>通过</w:t>
      </w:r>
      <w:r>
        <w:rPr>
          <w:rFonts w:hint="eastAsia"/>
        </w:rPr>
        <w:t xml:space="preserve">set -x </w:t>
      </w:r>
      <w:r>
        <w:rPr>
          <w:rFonts w:hint="eastAsia"/>
        </w:rPr>
        <w:t>开启调试，</w:t>
      </w:r>
      <w:r>
        <w:rPr>
          <w:rFonts w:hint="eastAsia"/>
        </w:rPr>
        <w:t xml:space="preserve">set +x </w:t>
      </w:r>
      <w:r>
        <w:rPr>
          <w:rFonts w:hint="eastAsia"/>
        </w:rPr>
        <w:t>关闭调试</w:t>
      </w:r>
    </w:p>
    <w:p w:rsidR="00A74063" w:rsidRDefault="000B7904">
      <w:r>
        <w:rPr>
          <w:noProof/>
        </w:rPr>
        <w:drawing>
          <wp:inline distT="0" distB="0" distL="0" distR="0">
            <wp:extent cx="5295900" cy="1171575"/>
            <wp:effectExtent l="0" t="0" r="0" b="9525"/>
            <wp:docPr id="11" name="图片 11" descr="C:\Users\yyc15\Documents\Tencent Files\1015685833\Image\Group\5JG[FT{8]Q)QY2MZB@E06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yc15\Documents\Tencent Files\1015685833\Image\Group\5JG[FT{8]Q)QY2MZB@E06[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63" w:rsidRDefault="000B7904">
      <w:r>
        <w:rPr>
          <w:noProof/>
        </w:rPr>
        <w:drawing>
          <wp:inline distT="0" distB="0" distL="0" distR="0">
            <wp:extent cx="4876800" cy="3533775"/>
            <wp:effectExtent l="0" t="0" r="0" b="9525"/>
            <wp:docPr id="12" name="图片 12" descr="C:\Users\yyc15\Documents\Tencent Files\1015685833\Image\Group\`05TZ36AAM4%SE@JZ)_0@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yyc15\Documents\Tencent Files\1015685833\Image\Group\`05TZ36AAM4%SE@JZ)_0@U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63" w:rsidRDefault="00A74063"/>
    <w:p w:rsidR="00A74063" w:rsidRDefault="00A74063"/>
    <w:p w:rsidR="00A74063" w:rsidRDefault="00A74063">
      <w:pPr>
        <w:widowControl/>
        <w:spacing w:line="240" w:lineRule="auto"/>
        <w:rPr>
          <w:kern w:val="0"/>
          <w:sz w:val="20"/>
          <w:szCs w:val="20"/>
        </w:rPr>
      </w:pPr>
    </w:p>
    <w:sectPr w:rsidR="00A74063">
      <w:headerReference w:type="default" r:id="rId19"/>
      <w:footerReference w:type="default" r:id="rId20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04" w:rsidRDefault="000B7904">
      <w:pPr>
        <w:spacing w:line="240" w:lineRule="auto"/>
      </w:pPr>
      <w:r>
        <w:separator/>
      </w:r>
    </w:p>
  </w:endnote>
  <w:endnote w:type="continuationSeparator" w:id="0">
    <w:p w:rsidR="000B7904" w:rsidRDefault="000B7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A74063">
      <w:trPr>
        <w:jc w:val="right"/>
      </w:trPr>
      <w:tc>
        <w:tcPr>
          <w:tcW w:w="9943" w:type="dxa"/>
          <w:vAlign w:val="center"/>
        </w:tcPr>
        <w:p w:rsidR="00A74063" w:rsidRDefault="00A74063">
          <w:pPr>
            <w:pStyle w:val="aa"/>
            <w:jc w:val="right"/>
            <w:rPr>
              <w:caps/>
              <w:color w:val="000000" w:themeColor="text1"/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 w:rsidR="00A74063" w:rsidRDefault="000B7904">
          <w:pPr>
            <w:pStyle w:val="a9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301F3" w:rsidRPr="008301F3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74063" w:rsidRDefault="00A7406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63" w:rsidRDefault="000B7904">
    <w:pPr>
      <w:pStyle w:val="a9"/>
      <w:jc w:val="center"/>
    </w:pPr>
    <w:bookmarkStart w:id="3" w:name="_MON_1529399564"/>
    <w:bookmarkEnd w:id="3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67.5pt;height:14.25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04" w:rsidRDefault="000B7904">
      <w:pPr>
        <w:spacing w:line="240" w:lineRule="auto"/>
      </w:pPr>
      <w:r>
        <w:separator/>
      </w:r>
    </w:p>
  </w:footnote>
  <w:footnote w:type="continuationSeparator" w:id="0">
    <w:p w:rsidR="000B7904" w:rsidRDefault="000B7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63" w:rsidRDefault="00A74063">
    <w:pPr>
      <w:pStyle w:val="aa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63" w:rsidRDefault="000B7904">
    <w:pPr>
      <w:pStyle w:val="aa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</w:t>
    </w:r>
    <w:r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63" w:rsidRDefault="000B7904">
    <w:pPr>
      <w:pStyle w:val="aa"/>
      <w:jc w:val="left"/>
      <w:rPr>
        <w:sz w:val="21"/>
        <w:szCs w:val="21"/>
      </w:rPr>
    </w:pPr>
    <w:bookmarkStart w:id="1" w:name="OLE_LINK3"/>
    <w:bookmarkStart w:id="2" w:name="OLE_LINK4"/>
    <w:r>
      <w:rPr>
        <w:rFonts w:hint="eastAsia"/>
        <w:b/>
        <w:sz w:val="21"/>
        <w:szCs w:val="21"/>
      </w:rPr>
      <w:t>老男孩</w:t>
    </w:r>
    <w:r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1"/>
    <w:bookmarkEnd w:id="2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063" w:rsidRDefault="000B7904">
                            <w:pPr>
                              <w:pStyle w:val="a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539" w:rsidRPr="0056453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A74063" w:rsidRDefault="000B7904">
                      <w:pPr>
                        <w:pStyle w:val="a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64539" w:rsidRPr="00564539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B0E7F"/>
    <w:multiLevelType w:val="multilevel"/>
    <w:tmpl w:val="1CFB0E7F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2016EE"/>
    <w:multiLevelType w:val="multilevel"/>
    <w:tmpl w:val="752016EE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54965"/>
    <w:rsid w:val="00061092"/>
    <w:rsid w:val="00064A02"/>
    <w:rsid w:val="000713DE"/>
    <w:rsid w:val="00072151"/>
    <w:rsid w:val="00072DC0"/>
    <w:rsid w:val="00073EE7"/>
    <w:rsid w:val="00075F1D"/>
    <w:rsid w:val="000817B1"/>
    <w:rsid w:val="00082651"/>
    <w:rsid w:val="00091D8B"/>
    <w:rsid w:val="00094CD4"/>
    <w:rsid w:val="000975BB"/>
    <w:rsid w:val="000A0D11"/>
    <w:rsid w:val="000A1578"/>
    <w:rsid w:val="000A1BA4"/>
    <w:rsid w:val="000A5120"/>
    <w:rsid w:val="000B56D1"/>
    <w:rsid w:val="000B7904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4DC6"/>
    <w:rsid w:val="00146214"/>
    <w:rsid w:val="00147907"/>
    <w:rsid w:val="00151E2E"/>
    <w:rsid w:val="00155369"/>
    <w:rsid w:val="00156661"/>
    <w:rsid w:val="00160E45"/>
    <w:rsid w:val="00162AFE"/>
    <w:rsid w:val="001644A4"/>
    <w:rsid w:val="0016725B"/>
    <w:rsid w:val="00172FD4"/>
    <w:rsid w:val="001748E1"/>
    <w:rsid w:val="00174915"/>
    <w:rsid w:val="00176C3B"/>
    <w:rsid w:val="00177788"/>
    <w:rsid w:val="001807E0"/>
    <w:rsid w:val="00193B28"/>
    <w:rsid w:val="001A2E70"/>
    <w:rsid w:val="001A3B2F"/>
    <w:rsid w:val="001A5D60"/>
    <w:rsid w:val="001A78B7"/>
    <w:rsid w:val="001B33EE"/>
    <w:rsid w:val="001C05BD"/>
    <w:rsid w:val="001C0AE1"/>
    <w:rsid w:val="001D038D"/>
    <w:rsid w:val="001D10C8"/>
    <w:rsid w:val="001E0E87"/>
    <w:rsid w:val="001E3A02"/>
    <w:rsid w:val="001F0923"/>
    <w:rsid w:val="001F27B2"/>
    <w:rsid w:val="001F5B7C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08D6"/>
    <w:rsid w:val="0027331F"/>
    <w:rsid w:val="002758CE"/>
    <w:rsid w:val="00282A23"/>
    <w:rsid w:val="002845D2"/>
    <w:rsid w:val="00285D36"/>
    <w:rsid w:val="00292585"/>
    <w:rsid w:val="002943AA"/>
    <w:rsid w:val="002967D5"/>
    <w:rsid w:val="002A0A86"/>
    <w:rsid w:val="002A3417"/>
    <w:rsid w:val="002B4B0F"/>
    <w:rsid w:val="002C1EA0"/>
    <w:rsid w:val="002C5F7D"/>
    <w:rsid w:val="002D1387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2F4DB4"/>
    <w:rsid w:val="002F5EB8"/>
    <w:rsid w:val="003243DB"/>
    <w:rsid w:val="00324748"/>
    <w:rsid w:val="0033358A"/>
    <w:rsid w:val="0033521F"/>
    <w:rsid w:val="00336CA0"/>
    <w:rsid w:val="00341A73"/>
    <w:rsid w:val="00346A6B"/>
    <w:rsid w:val="00350CC0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95E8B"/>
    <w:rsid w:val="003A2D13"/>
    <w:rsid w:val="003A5CD6"/>
    <w:rsid w:val="003A6A60"/>
    <w:rsid w:val="003A7046"/>
    <w:rsid w:val="003B7168"/>
    <w:rsid w:val="003B7F6A"/>
    <w:rsid w:val="003C2CEC"/>
    <w:rsid w:val="003C6FB0"/>
    <w:rsid w:val="003C7566"/>
    <w:rsid w:val="003D5D31"/>
    <w:rsid w:val="003D5D7B"/>
    <w:rsid w:val="003E0388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B98"/>
    <w:rsid w:val="00420E57"/>
    <w:rsid w:val="00426BB3"/>
    <w:rsid w:val="00426F26"/>
    <w:rsid w:val="00433EA8"/>
    <w:rsid w:val="004356E9"/>
    <w:rsid w:val="0043791C"/>
    <w:rsid w:val="00437C55"/>
    <w:rsid w:val="00451649"/>
    <w:rsid w:val="00454A96"/>
    <w:rsid w:val="004557CC"/>
    <w:rsid w:val="00464015"/>
    <w:rsid w:val="004675B8"/>
    <w:rsid w:val="004732F2"/>
    <w:rsid w:val="00473791"/>
    <w:rsid w:val="00473CDE"/>
    <w:rsid w:val="0047770E"/>
    <w:rsid w:val="00480D4C"/>
    <w:rsid w:val="0049415A"/>
    <w:rsid w:val="0049419C"/>
    <w:rsid w:val="0049466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868"/>
    <w:rsid w:val="004C40E8"/>
    <w:rsid w:val="004C4291"/>
    <w:rsid w:val="004C441F"/>
    <w:rsid w:val="004C6390"/>
    <w:rsid w:val="004C689B"/>
    <w:rsid w:val="004C7FB4"/>
    <w:rsid w:val="004D4548"/>
    <w:rsid w:val="004D501E"/>
    <w:rsid w:val="004D6AE2"/>
    <w:rsid w:val="004E2592"/>
    <w:rsid w:val="004E4CDA"/>
    <w:rsid w:val="004F2B0B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1A0F"/>
    <w:rsid w:val="0056309A"/>
    <w:rsid w:val="00564539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48"/>
    <w:rsid w:val="0059145D"/>
    <w:rsid w:val="005925B7"/>
    <w:rsid w:val="005B0B6D"/>
    <w:rsid w:val="005C0996"/>
    <w:rsid w:val="005C0E8B"/>
    <w:rsid w:val="005C3097"/>
    <w:rsid w:val="005C75FE"/>
    <w:rsid w:val="005E1EB7"/>
    <w:rsid w:val="005E2349"/>
    <w:rsid w:val="005E2859"/>
    <w:rsid w:val="005E2C27"/>
    <w:rsid w:val="005E6277"/>
    <w:rsid w:val="005F112B"/>
    <w:rsid w:val="005F1511"/>
    <w:rsid w:val="005F6926"/>
    <w:rsid w:val="00600BBF"/>
    <w:rsid w:val="00604551"/>
    <w:rsid w:val="00614ADA"/>
    <w:rsid w:val="00617648"/>
    <w:rsid w:val="0062011B"/>
    <w:rsid w:val="00622971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7C8"/>
    <w:rsid w:val="00672B77"/>
    <w:rsid w:val="006742DB"/>
    <w:rsid w:val="0067461F"/>
    <w:rsid w:val="0067786B"/>
    <w:rsid w:val="006872C1"/>
    <w:rsid w:val="00691D2C"/>
    <w:rsid w:val="006971F0"/>
    <w:rsid w:val="006A6D7B"/>
    <w:rsid w:val="006A7B91"/>
    <w:rsid w:val="006B3F0E"/>
    <w:rsid w:val="006B50B6"/>
    <w:rsid w:val="006C13CA"/>
    <w:rsid w:val="006D0294"/>
    <w:rsid w:val="006D3568"/>
    <w:rsid w:val="006D7B92"/>
    <w:rsid w:val="006D7E8F"/>
    <w:rsid w:val="006E024E"/>
    <w:rsid w:val="006E734E"/>
    <w:rsid w:val="006F4604"/>
    <w:rsid w:val="006F47AE"/>
    <w:rsid w:val="006F495F"/>
    <w:rsid w:val="006F664F"/>
    <w:rsid w:val="006F696E"/>
    <w:rsid w:val="007101FB"/>
    <w:rsid w:val="007157F9"/>
    <w:rsid w:val="007323C2"/>
    <w:rsid w:val="00732CA4"/>
    <w:rsid w:val="00735D96"/>
    <w:rsid w:val="00741119"/>
    <w:rsid w:val="0074322F"/>
    <w:rsid w:val="00750C27"/>
    <w:rsid w:val="007514B6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A6EA1"/>
    <w:rsid w:val="007B2ECB"/>
    <w:rsid w:val="007B4B8A"/>
    <w:rsid w:val="007B4CBB"/>
    <w:rsid w:val="007B6A8C"/>
    <w:rsid w:val="007B72FA"/>
    <w:rsid w:val="007C1D94"/>
    <w:rsid w:val="007C27D5"/>
    <w:rsid w:val="007C7FF3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16BF"/>
    <w:rsid w:val="0080285D"/>
    <w:rsid w:val="00803BF2"/>
    <w:rsid w:val="00806758"/>
    <w:rsid w:val="0081207D"/>
    <w:rsid w:val="0081403A"/>
    <w:rsid w:val="00820200"/>
    <w:rsid w:val="00824623"/>
    <w:rsid w:val="00826D76"/>
    <w:rsid w:val="0082796F"/>
    <w:rsid w:val="008301F3"/>
    <w:rsid w:val="008311C1"/>
    <w:rsid w:val="00836E54"/>
    <w:rsid w:val="008400F1"/>
    <w:rsid w:val="00845FCA"/>
    <w:rsid w:val="00851006"/>
    <w:rsid w:val="00851DBC"/>
    <w:rsid w:val="00864721"/>
    <w:rsid w:val="00867588"/>
    <w:rsid w:val="0086759D"/>
    <w:rsid w:val="008726B9"/>
    <w:rsid w:val="00873B85"/>
    <w:rsid w:val="00875E2F"/>
    <w:rsid w:val="00876FBD"/>
    <w:rsid w:val="00877EA4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79E"/>
    <w:rsid w:val="008C1D7A"/>
    <w:rsid w:val="008C3B6E"/>
    <w:rsid w:val="008C4364"/>
    <w:rsid w:val="008C5716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2D5C"/>
    <w:rsid w:val="009471B3"/>
    <w:rsid w:val="00947D67"/>
    <w:rsid w:val="00952BB4"/>
    <w:rsid w:val="0095438B"/>
    <w:rsid w:val="00960C7B"/>
    <w:rsid w:val="0096667F"/>
    <w:rsid w:val="00966B10"/>
    <w:rsid w:val="00972E47"/>
    <w:rsid w:val="00973AB4"/>
    <w:rsid w:val="00973EAC"/>
    <w:rsid w:val="00977DEB"/>
    <w:rsid w:val="00984DA7"/>
    <w:rsid w:val="009A21C3"/>
    <w:rsid w:val="009A4AF7"/>
    <w:rsid w:val="009A4E35"/>
    <w:rsid w:val="009A58DD"/>
    <w:rsid w:val="009A7BBE"/>
    <w:rsid w:val="009E3039"/>
    <w:rsid w:val="009F3482"/>
    <w:rsid w:val="009F764C"/>
    <w:rsid w:val="009F7CD8"/>
    <w:rsid w:val="00A04CBC"/>
    <w:rsid w:val="00A055D3"/>
    <w:rsid w:val="00A1085C"/>
    <w:rsid w:val="00A124AC"/>
    <w:rsid w:val="00A16513"/>
    <w:rsid w:val="00A20315"/>
    <w:rsid w:val="00A23285"/>
    <w:rsid w:val="00A2419A"/>
    <w:rsid w:val="00A30167"/>
    <w:rsid w:val="00A31034"/>
    <w:rsid w:val="00A320D3"/>
    <w:rsid w:val="00A35413"/>
    <w:rsid w:val="00A37D78"/>
    <w:rsid w:val="00A40CEC"/>
    <w:rsid w:val="00A46A6F"/>
    <w:rsid w:val="00A472FF"/>
    <w:rsid w:val="00A51034"/>
    <w:rsid w:val="00A5547F"/>
    <w:rsid w:val="00A56A51"/>
    <w:rsid w:val="00A74063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14"/>
    <w:rsid w:val="00B12463"/>
    <w:rsid w:val="00B148EB"/>
    <w:rsid w:val="00B14AFE"/>
    <w:rsid w:val="00B17959"/>
    <w:rsid w:val="00B256E5"/>
    <w:rsid w:val="00B30523"/>
    <w:rsid w:val="00B31B3B"/>
    <w:rsid w:val="00B35C48"/>
    <w:rsid w:val="00B408EA"/>
    <w:rsid w:val="00B436EB"/>
    <w:rsid w:val="00B474E5"/>
    <w:rsid w:val="00B51482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8734C"/>
    <w:rsid w:val="00B917EB"/>
    <w:rsid w:val="00BA6131"/>
    <w:rsid w:val="00BA783F"/>
    <w:rsid w:val="00BA7C1A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68D9"/>
    <w:rsid w:val="00BC7DE4"/>
    <w:rsid w:val="00BD3341"/>
    <w:rsid w:val="00BD6038"/>
    <w:rsid w:val="00BE1A88"/>
    <w:rsid w:val="00BF3C1C"/>
    <w:rsid w:val="00BF6D56"/>
    <w:rsid w:val="00C0436B"/>
    <w:rsid w:val="00C06AA6"/>
    <w:rsid w:val="00C10057"/>
    <w:rsid w:val="00C115CE"/>
    <w:rsid w:val="00C127EB"/>
    <w:rsid w:val="00C1323C"/>
    <w:rsid w:val="00C13EDE"/>
    <w:rsid w:val="00C1434F"/>
    <w:rsid w:val="00C177EE"/>
    <w:rsid w:val="00C200B7"/>
    <w:rsid w:val="00C2360F"/>
    <w:rsid w:val="00C277DC"/>
    <w:rsid w:val="00C339DB"/>
    <w:rsid w:val="00C41128"/>
    <w:rsid w:val="00C41981"/>
    <w:rsid w:val="00C44A37"/>
    <w:rsid w:val="00C477E0"/>
    <w:rsid w:val="00C53F65"/>
    <w:rsid w:val="00C56B9B"/>
    <w:rsid w:val="00C64110"/>
    <w:rsid w:val="00C645F4"/>
    <w:rsid w:val="00C647D2"/>
    <w:rsid w:val="00C67C14"/>
    <w:rsid w:val="00C67FAF"/>
    <w:rsid w:val="00C70050"/>
    <w:rsid w:val="00C70071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16AE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CF12D2"/>
    <w:rsid w:val="00CF4B62"/>
    <w:rsid w:val="00CF73FA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55C0B"/>
    <w:rsid w:val="00D63FBB"/>
    <w:rsid w:val="00D660F3"/>
    <w:rsid w:val="00D77904"/>
    <w:rsid w:val="00D80DAD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14B89"/>
    <w:rsid w:val="00E24667"/>
    <w:rsid w:val="00E2708D"/>
    <w:rsid w:val="00E41486"/>
    <w:rsid w:val="00E44428"/>
    <w:rsid w:val="00E45E97"/>
    <w:rsid w:val="00E50D15"/>
    <w:rsid w:val="00E6124E"/>
    <w:rsid w:val="00E62634"/>
    <w:rsid w:val="00E630AA"/>
    <w:rsid w:val="00E65239"/>
    <w:rsid w:val="00E71E67"/>
    <w:rsid w:val="00E71EA4"/>
    <w:rsid w:val="00E7344F"/>
    <w:rsid w:val="00E73812"/>
    <w:rsid w:val="00E7773F"/>
    <w:rsid w:val="00E84FBA"/>
    <w:rsid w:val="00E85DE3"/>
    <w:rsid w:val="00E96E09"/>
    <w:rsid w:val="00EA2368"/>
    <w:rsid w:val="00EA2B1F"/>
    <w:rsid w:val="00EA5A24"/>
    <w:rsid w:val="00EC1A91"/>
    <w:rsid w:val="00ED03E0"/>
    <w:rsid w:val="00ED2E41"/>
    <w:rsid w:val="00ED41E1"/>
    <w:rsid w:val="00EE0937"/>
    <w:rsid w:val="00EE1E84"/>
    <w:rsid w:val="00EE20B1"/>
    <w:rsid w:val="00EE44EB"/>
    <w:rsid w:val="00EE559E"/>
    <w:rsid w:val="00EE7BFC"/>
    <w:rsid w:val="00EF13C2"/>
    <w:rsid w:val="00EF21D9"/>
    <w:rsid w:val="00EF4D6A"/>
    <w:rsid w:val="00EF7523"/>
    <w:rsid w:val="00EF77C5"/>
    <w:rsid w:val="00EF7BA1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0E0C"/>
    <w:rsid w:val="00F7115B"/>
    <w:rsid w:val="00F92707"/>
    <w:rsid w:val="00F92DC4"/>
    <w:rsid w:val="00F9749E"/>
    <w:rsid w:val="00F97F66"/>
    <w:rsid w:val="00FA157D"/>
    <w:rsid w:val="00FA6B3D"/>
    <w:rsid w:val="00FB3955"/>
    <w:rsid w:val="00FD151C"/>
    <w:rsid w:val="00FE0569"/>
    <w:rsid w:val="00FE1F35"/>
    <w:rsid w:val="00FE7110"/>
    <w:rsid w:val="00FF0185"/>
    <w:rsid w:val="00FF2FC9"/>
    <w:rsid w:val="00FF5965"/>
    <w:rsid w:val="00FF5DA6"/>
    <w:rsid w:val="29E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A26AED-A82E-42BC-84CC-116D5A90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uiPriority="99" w:unhideWhenUsed="1"/>
    <w:lsdException w:name="HTML Sample" w:semiHidden="1" w:uiPriority="9" w:unhideWhenUsed="1"/>
    <w:lsdException w:name="HTML Typewriter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3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Char"/>
    <w:qFormat/>
    <w:pPr>
      <w:keepNext/>
      <w:keepLines/>
      <w:numPr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">
    <w:name w:val="heading 2"/>
    <w:basedOn w:val="a2"/>
    <w:next w:val="a2"/>
    <w:link w:val="2Char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semiHidden/>
    <w:unhideWhenUsed/>
    <w:qFormat/>
    <w:rPr>
      <w:b/>
      <w:bCs/>
    </w:rPr>
  </w:style>
  <w:style w:type="paragraph" w:styleId="a7">
    <w:name w:val="annotation text"/>
    <w:basedOn w:val="a2"/>
    <w:link w:val="Char0"/>
    <w:semiHidden/>
    <w:unhideWhenUsed/>
    <w:qFormat/>
  </w:style>
  <w:style w:type="paragraph" w:styleId="30">
    <w:name w:val="toc 3"/>
    <w:basedOn w:val="a2"/>
    <w:next w:val="a2"/>
    <w:uiPriority w:val="39"/>
    <w:unhideWhenUsed/>
    <w:qFormat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Balloon Text"/>
    <w:basedOn w:val="a2"/>
    <w:link w:val="Char1"/>
    <w:rPr>
      <w:sz w:val="18"/>
      <w:szCs w:val="18"/>
    </w:rPr>
  </w:style>
  <w:style w:type="paragraph" w:styleId="a9">
    <w:name w:val="footer"/>
    <w:basedOn w:val="a2"/>
    <w:link w:val="Char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2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ab">
    <w:name w:val="Normal (Web)"/>
    <w:basedOn w:val="a2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c">
    <w:name w:val="Title"/>
    <w:basedOn w:val="a2"/>
    <w:next w:val="a2"/>
    <w:link w:val="Char4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HTML0">
    <w:name w:val="HTML Typewriter"/>
    <w:basedOn w:val="a3"/>
    <w:uiPriority w:val="99"/>
    <w:unhideWhenUsed/>
    <w:rPr>
      <w:rFonts w:ascii="宋体" w:eastAsia="宋体" w:hAnsi="宋体" w:cs="宋体"/>
      <w:sz w:val="24"/>
      <w:szCs w:val="24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basedOn w:val="a3"/>
    <w:semiHidden/>
    <w:unhideWhenUsed/>
    <w:qFormat/>
    <w:rPr>
      <w:sz w:val="21"/>
      <w:szCs w:val="21"/>
    </w:rPr>
  </w:style>
  <w:style w:type="table" w:styleId="af1">
    <w:name w:val="Table Grid"/>
    <w:basedOn w:val="a4"/>
    <w:uiPriority w:val="3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Pr>
      <w:b/>
      <w:bCs/>
      <w:sz w:val="32"/>
      <w:szCs w:val="28"/>
    </w:rPr>
  </w:style>
  <w:style w:type="character" w:customStyle="1" w:styleId="value">
    <w:name w:val="value"/>
  </w:style>
  <w:style w:type="character" w:customStyle="1" w:styleId="2Char">
    <w:name w:val="标题 2 Char"/>
    <w:link w:val="2"/>
    <w:rPr>
      <w:b/>
      <w:bCs/>
      <w:kern w:val="2"/>
      <w:sz w:val="24"/>
      <w:szCs w:val="32"/>
    </w:rPr>
  </w:style>
  <w:style w:type="paragraph" w:styleId="af2">
    <w:name w:val="List Paragraph"/>
    <w:basedOn w:val="a2"/>
    <w:uiPriority w:val="34"/>
    <w:qFormat/>
    <w:pPr>
      <w:ind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af3">
    <w:name w:val="程序"/>
    <w:basedOn w:val="a2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pPr>
      <w:numPr>
        <w:numId w:val="2"/>
      </w:numPr>
    </w:pPr>
  </w:style>
  <w:style w:type="paragraph" w:customStyle="1" w:styleId="a">
    <w:name w:val="小节格式"/>
    <w:basedOn w:val="a2"/>
    <w:qFormat/>
    <w:pPr>
      <w:numPr>
        <w:numId w:val="3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4">
    <w:name w:val="答题"/>
    <w:basedOn w:val="a2"/>
    <w:qFormat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CCE8CF"/>
    </w:pPr>
    <w:rPr>
      <w:rFonts w:ascii="宋体" w:hAnsi="宋体"/>
      <w:sz w:val="21"/>
    </w:rPr>
  </w:style>
  <w:style w:type="paragraph" w:customStyle="1" w:styleId="af5">
    <w:name w:val="图表标题"/>
    <w:basedOn w:val="a2"/>
    <w:qFormat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6">
    <w:name w:val="题目标题"/>
    <w:basedOn w:val="a2"/>
    <w:qFormat/>
    <w:pPr>
      <w:shd w:val="clear" w:color="auto" w:fill="FABF8F"/>
    </w:pPr>
    <w:rPr>
      <w:b/>
    </w:rPr>
  </w:style>
  <w:style w:type="character" w:customStyle="1" w:styleId="Char4">
    <w:name w:val="标题 Char"/>
    <w:link w:val="ac"/>
    <w:rPr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kern w:val="2"/>
      <w:sz w:val="24"/>
      <w:szCs w:val="32"/>
    </w:rPr>
  </w:style>
  <w:style w:type="character" w:customStyle="1" w:styleId="Char2">
    <w:name w:val="页脚 Char"/>
    <w:link w:val="a9"/>
    <w:uiPriority w:val="99"/>
    <w:rPr>
      <w:rFonts w:ascii="Calibri" w:eastAsia="微软雅黑" w:hAnsi="Calibri"/>
      <w:kern w:val="2"/>
      <w:sz w:val="18"/>
      <w:szCs w:val="18"/>
    </w:rPr>
  </w:style>
  <w:style w:type="character" w:customStyle="1" w:styleId="Char1">
    <w:name w:val="批注框文本 Char"/>
    <w:basedOn w:val="a3"/>
    <w:link w:val="a8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Pr>
      <w:rFonts w:cstheme="majorBidi"/>
      <w:bCs/>
      <w:kern w:val="2"/>
      <w:sz w:val="24"/>
      <w:szCs w:val="28"/>
    </w:rPr>
  </w:style>
  <w:style w:type="character" w:customStyle="1" w:styleId="pre">
    <w:name w:val="pre"/>
    <w:basedOn w:val="a3"/>
  </w:style>
  <w:style w:type="paragraph" w:customStyle="1" w:styleId="first">
    <w:name w:val="fir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Pr>
      <w:rFonts w:ascii="宋体" w:hAnsi="宋体" w:cs="宋体"/>
      <w:sz w:val="24"/>
      <w:szCs w:val="24"/>
    </w:rPr>
  </w:style>
  <w:style w:type="character" w:customStyle="1" w:styleId="nx">
    <w:name w:val="nx"/>
    <w:basedOn w:val="a3"/>
  </w:style>
  <w:style w:type="character" w:customStyle="1" w:styleId="p">
    <w:name w:val="p"/>
    <w:basedOn w:val="a3"/>
  </w:style>
  <w:style w:type="character" w:customStyle="1" w:styleId="o">
    <w:name w:val="o"/>
    <w:basedOn w:val="a3"/>
  </w:style>
  <w:style w:type="character" w:customStyle="1" w:styleId="mi">
    <w:name w:val="mi"/>
    <w:basedOn w:val="a3"/>
  </w:style>
  <w:style w:type="character" w:customStyle="1" w:styleId="s2">
    <w:name w:val="s2"/>
    <w:basedOn w:val="a3"/>
  </w:style>
  <w:style w:type="character" w:customStyle="1" w:styleId="kd">
    <w:name w:val="kd"/>
    <w:basedOn w:val="a3"/>
  </w:style>
  <w:style w:type="character" w:customStyle="1" w:styleId="k">
    <w:name w:val="k"/>
    <w:basedOn w:val="a3"/>
  </w:style>
  <w:style w:type="character" w:customStyle="1" w:styleId="c1">
    <w:name w:val="c1"/>
    <w:basedOn w:val="a3"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pPr>
      <w:numPr>
        <w:ilvl w:val="7"/>
        <w:numId w:val="1"/>
      </w:numPr>
    </w:pPr>
    <w:rPr>
      <w:b/>
    </w:rPr>
  </w:style>
  <w:style w:type="character" w:customStyle="1" w:styleId="Char3">
    <w:name w:val="页眉 Char"/>
    <w:basedOn w:val="a3"/>
    <w:link w:val="aa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3"/>
    <w:link w:val="a7"/>
    <w:semiHidden/>
    <w:qFormat/>
    <w:rPr>
      <w:kern w:val="2"/>
      <w:sz w:val="24"/>
      <w:szCs w:val="22"/>
    </w:rPr>
  </w:style>
  <w:style w:type="character" w:customStyle="1" w:styleId="Char">
    <w:name w:val="批注主题 Char"/>
    <w:basedOn w:val="Char0"/>
    <w:link w:val="a6"/>
    <w:semiHidden/>
    <w:qFormat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ldboy.blog.51cto.com/2561410/1867160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AA98C-C1EC-405F-86EC-7E3DB0F6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老男孩教育-word模板-v20.dotm</Template>
  <TotalTime>45</TotalTime>
  <Pages>61</Pages>
  <Words>5281</Words>
  <Characters>30108</Characters>
  <Application>Microsoft Office Word</Application>
  <DocSecurity>0</DocSecurity>
  <Lines>250</Lines>
  <Paragraphs>70</Paragraphs>
  <ScaleCrop>false</ScaleCrop>
  <Company>Microsoft</Company>
  <LinksUpToDate>false</LinksUpToDate>
  <CharactersWithSpaces>35319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pgos</dc:creator>
  <cp:lastModifiedBy>张才望</cp:lastModifiedBy>
  <cp:revision>26</cp:revision>
  <dcterms:created xsi:type="dcterms:W3CDTF">2017-07-13T11:26:00Z</dcterms:created>
  <dcterms:modified xsi:type="dcterms:W3CDTF">2018-07-23T19:19:00Z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